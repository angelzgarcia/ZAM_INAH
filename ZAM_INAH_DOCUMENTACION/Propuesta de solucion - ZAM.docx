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D1C5" w14:textId="6EB82ED1" w:rsidR="3A4DF538" w:rsidRPr="008625C3" w:rsidRDefault="1EC6F7E7" w:rsidP="3A4DF538">
      <w:pPr>
        <w:pStyle w:val="Ttulo"/>
        <w:jc w:val="right"/>
        <w:rPr>
          <w:lang w:val="es-MX"/>
        </w:rPr>
      </w:pPr>
      <w:r w:rsidRPr="1EC6F7E7">
        <w:rPr>
          <w:rFonts w:ascii="Segoe UI" w:hAnsi="Segoe UI" w:cs="Segoe UI"/>
          <w:sz w:val="48"/>
          <w:szCs w:val="48"/>
          <w:lang w:val="es-MX"/>
        </w:rPr>
        <w:t>Zonas arqueológicas de México</w:t>
      </w:r>
    </w:p>
    <w:p w14:paraId="1353A19D" w14:textId="77777777" w:rsidR="006172ED" w:rsidRPr="00287B21" w:rsidRDefault="005621B6" w:rsidP="006172ED">
      <w:pPr>
        <w:jc w:val="right"/>
        <w:rPr>
          <w:rFonts w:ascii="Segoe UI" w:hAnsi="Segoe UI" w:cs="Segoe UI"/>
          <w:b/>
          <w:sz w:val="48"/>
          <w:szCs w:val="44"/>
          <w:lang w:val="es-MX"/>
        </w:rPr>
      </w:pPr>
      <w:r w:rsidRPr="00287B21">
        <w:rPr>
          <w:rFonts w:ascii="Segoe UI" w:hAnsi="Segoe UI" w:cs="Segoe UI"/>
          <w:b/>
          <w:sz w:val="48"/>
          <w:szCs w:val="44"/>
          <w:lang w:val="es-MX"/>
        </w:rPr>
        <w:t>Propuesta de Solución</w:t>
      </w:r>
    </w:p>
    <w:p w14:paraId="0A6BB664" w14:textId="77777777" w:rsidR="005476A4" w:rsidRPr="004B30E0" w:rsidRDefault="005476A4">
      <w:pPr>
        <w:pStyle w:val="Ttulo"/>
        <w:jc w:val="right"/>
        <w:rPr>
          <w:rFonts w:ascii="Segoe UI" w:hAnsi="Segoe UI" w:cs="Segoe UI"/>
          <w:sz w:val="40"/>
          <w:lang w:val="es-MX"/>
        </w:rPr>
      </w:pPr>
    </w:p>
    <w:p w14:paraId="6140D033" w14:textId="77777777" w:rsidR="005476A4" w:rsidRPr="004B30E0" w:rsidRDefault="005476A4">
      <w:pPr>
        <w:pStyle w:val="Ttulo"/>
        <w:jc w:val="right"/>
        <w:rPr>
          <w:rFonts w:ascii="Segoe UI" w:hAnsi="Segoe UI" w:cs="Segoe UI"/>
          <w:sz w:val="32"/>
        </w:rPr>
      </w:pPr>
      <w:r w:rsidRPr="004B30E0">
        <w:rPr>
          <w:rFonts w:ascii="Segoe UI" w:hAnsi="Segoe UI" w:cs="Segoe UI"/>
          <w:sz w:val="32"/>
        </w:rPr>
        <w:t xml:space="preserve">Version </w:t>
      </w:r>
      <w:r w:rsidR="00AD0426" w:rsidRPr="004B30E0">
        <w:rPr>
          <w:rFonts w:ascii="Segoe UI" w:hAnsi="Segoe UI" w:cs="Segoe UI"/>
          <w:sz w:val="32"/>
        </w:rPr>
        <w:t>1</w:t>
      </w:r>
      <w:r w:rsidR="00BE6D73" w:rsidRPr="004B30E0">
        <w:rPr>
          <w:rFonts w:ascii="Segoe UI" w:hAnsi="Segoe UI" w:cs="Segoe UI"/>
          <w:sz w:val="32"/>
        </w:rPr>
        <w:t>.</w:t>
      </w:r>
      <w:r w:rsidR="00AD0426" w:rsidRPr="004B30E0">
        <w:rPr>
          <w:rFonts w:ascii="Segoe UI" w:hAnsi="Segoe UI" w:cs="Segoe UI"/>
          <w:sz w:val="32"/>
        </w:rPr>
        <w:t>0</w:t>
      </w:r>
    </w:p>
    <w:p w14:paraId="0E80255F" w14:textId="77777777" w:rsidR="005476A4" w:rsidRPr="004B30E0" w:rsidRDefault="005476A4">
      <w:pPr>
        <w:pStyle w:val="Ttulo"/>
        <w:rPr>
          <w:rFonts w:ascii="Segoe UI" w:hAnsi="Segoe UI" w:cs="Segoe UI"/>
          <w:sz w:val="32"/>
        </w:rPr>
        <w:sectPr w:rsidR="005476A4" w:rsidRPr="004B30E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26761E" w14:textId="77777777" w:rsidR="004B30E0" w:rsidRDefault="004B30E0">
      <w:pPr>
        <w:pStyle w:val="Ttulo"/>
        <w:rPr>
          <w:rFonts w:ascii="Segoe UI" w:hAnsi="Segoe UI" w:cs="Segoe UI"/>
          <w:sz w:val="40"/>
          <w:lang w:val="es-MX"/>
        </w:rPr>
      </w:pPr>
    </w:p>
    <w:p w14:paraId="0F8E371E" w14:textId="77777777" w:rsidR="004B30E0" w:rsidRDefault="004B30E0" w:rsidP="004B30E0">
      <w:pPr>
        <w:rPr>
          <w:lang w:val="es-MX"/>
        </w:rPr>
      </w:pPr>
    </w:p>
    <w:p w14:paraId="5DE521AF" w14:textId="77777777" w:rsidR="004B30E0" w:rsidRPr="004B30E0" w:rsidRDefault="004B30E0" w:rsidP="004B30E0">
      <w:pPr>
        <w:rPr>
          <w:lang w:val="es-MX"/>
        </w:rPr>
      </w:pPr>
    </w:p>
    <w:p w14:paraId="3A4A21B9" w14:textId="77777777" w:rsidR="005476A4" w:rsidRPr="004B30E0" w:rsidRDefault="005621B6">
      <w:pPr>
        <w:pStyle w:val="Ttulo"/>
        <w:rPr>
          <w:rFonts w:ascii="Segoe UI" w:hAnsi="Segoe UI" w:cs="Segoe UI"/>
          <w:sz w:val="40"/>
          <w:lang w:val="es-MX"/>
        </w:rPr>
      </w:pPr>
      <w:r w:rsidRPr="004B30E0">
        <w:rPr>
          <w:rFonts w:ascii="Segoe UI" w:hAnsi="Segoe UI" w:cs="Segoe UI"/>
          <w:sz w:val="40"/>
          <w:lang w:val="es-MX"/>
        </w:rPr>
        <w:t>Bitácora</w:t>
      </w:r>
    </w:p>
    <w:p w14:paraId="48FC864E" w14:textId="77777777" w:rsidR="009D79A9" w:rsidRDefault="009D79A9" w:rsidP="009D79A9">
      <w:pPr>
        <w:rPr>
          <w:rFonts w:ascii="Segoe UI" w:hAnsi="Segoe UI" w:cs="Segoe UI"/>
          <w:lang w:val="es-MX"/>
        </w:rPr>
      </w:pPr>
    </w:p>
    <w:p w14:paraId="1AB93ED9" w14:textId="77777777" w:rsidR="004B30E0" w:rsidRDefault="004B30E0" w:rsidP="009D79A9">
      <w:pPr>
        <w:rPr>
          <w:rFonts w:ascii="Segoe UI" w:hAnsi="Segoe UI" w:cs="Segoe UI"/>
          <w:lang w:val="es-MX"/>
        </w:rPr>
      </w:pPr>
    </w:p>
    <w:p w14:paraId="4FACBC82" w14:textId="77777777" w:rsidR="004B30E0" w:rsidRPr="004B30E0" w:rsidRDefault="004B30E0" w:rsidP="009D79A9">
      <w:pPr>
        <w:rPr>
          <w:rFonts w:ascii="Segoe UI" w:hAnsi="Segoe UI" w:cs="Segoe UI"/>
          <w:lang w:val="es-MX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76A4" w:rsidRPr="004B30E0" w14:paraId="1B25E264" w14:textId="77777777">
        <w:tc>
          <w:tcPr>
            <w:tcW w:w="2304" w:type="dxa"/>
          </w:tcPr>
          <w:p w14:paraId="30C8B17A" w14:textId="77777777" w:rsidR="005476A4" w:rsidRPr="004B30E0" w:rsidRDefault="005621B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B30E0">
              <w:rPr>
                <w:rFonts w:ascii="Segoe UI" w:hAnsi="Segoe UI" w:cs="Segoe UI"/>
                <w:sz w:val="26"/>
                <w:szCs w:val="26"/>
                <w:lang w:val="es-MX"/>
              </w:rPr>
              <w:t>Fecha</w:t>
            </w:r>
          </w:p>
        </w:tc>
        <w:tc>
          <w:tcPr>
            <w:tcW w:w="1152" w:type="dxa"/>
          </w:tcPr>
          <w:p w14:paraId="1E4D5E87" w14:textId="77777777" w:rsidR="005476A4" w:rsidRPr="004B30E0" w:rsidRDefault="005621B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B30E0">
              <w:rPr>
                <w:rFonts w:ascii="Segoe UI" w:hAnsi="Segoe UI" w:cs="Segoe UI"/>
                <w:sz w:val="26"/>
                <w:szCs w:val="26"/>
                <w:lang w:val="es-MX"/>
              </w:rPr>
              <w:t>Versión</w:t>
            </w:r>
          </w:p>
        </w:tc>
        <w:tc>
          <w:tcPr>
            <w:tcW w:w="3744" w:type="dxa"/>
          </w:tcPr>
          <w:p w14:paraId="19302648" w14:textId="77777777" w:rsidR="005476A4" w:rsidRPr="004B30E0" w:rsidRDefault="005621B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B30E0">
              <w:rPr>
                <w:rFonts w:ascii="Segoe UI" w:hAnsi="Segoe UI" w:cs="Segoe UI"/>
                <w:sz w:val="26"/>
                <w:szCs w:val="26"/>
                <w:lang w:val="es-MX"/>
              </w:rPr>
              <w:t>Descripción</w:t>
            </w:r>
          </w:p>
        </w:tc>
        <w:tc>
          <w:tcPr>
            <w:tcW w:w="2304" w:type="dxa"/>
          </w:tcPr>
          <w:p w14:paraId="67394556" w14:textId="77777777" w:rsidR="005476A4" w:rsidRPr="004B30E0" w:rsidRDefault="005621B6">
            <w:pPr>
              <w:pStyle w:val="Tabletext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4B30E0">
              <w:rPr>
                <w:rFonts w:ascii="Segoe UI" w:hAnsi="Segoe UI" w:cs="Segoe UI"/>
                <w:sz w:val="26"/>
                <w:szCs w:val="26"/>
                <w:lang w:val="es-MX"/>
              </w:rPr>
              <w:t>Autor</w:t>
            </w:r>
          </w:p>
        </w:tc>
      </w:tr>
      <w:tr w:rsidR="005476A4" w:rsidRPr="007065A3" w14:paraId="4E3CDDF6" w14:textId="77777777">
        <w:tc>
          <w:tcPr>
            <w:tcW w:w="2304" w:type="dxa"/>
          </w:tcPr>
          <w:p w14:paraId="176ACA42" w14:textId="25A7FE64" w:rsidR="005476A4" w:rsidRPr="004B30E0" w:rsidRDefault="49C414CD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49C414CD">
              <w:rPr>
                <w:rFonts w:ascii="Segoe UI" w:hAnsi="Segoe UI" w:cs="Segoe UI"/>
                <w:sz w:val="24"/>
                <w:szCs w:val="24"/>
              </w:rPr>
              <w:t>17/</w:t>
            </w:r>
            <w:r w:rsidR="46EE434E" w:rsidRPr="46EE434E">
              <w:rPr>
                <w:rFonts w:ascii="Segoe UI" w:hAnsi="Segoe UI" w:cs="Segoe UI"/>
                <w:sz w:val="24"/>
                <w:szCs w:val="24"/>
              </w:rPr>
              <w:t>09/24</w:t>
            </w:r>
          </w:p>
        </w:tc>
        <w:tc>
          <w:tcPr>
            <w:tcW w:w="1152" w:type="dxa"/>
          </w:tcPr>
          <w:p w14:paraId="76DDF4BB" w14:textId="5DE9C433" w:rsidR="005476A4" w:rsidRPr="004B30E0" w:rsidRDefault="2812771C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2812771C">
              <w:rPr>
                <w:rFonts w:ascii="Segoe UI" w:hAnsi="Segoe UI" w:cs="Segoe UI"/>
                <w:sz w:val="24"/>
                <w:szCs w:val="24"/>
              </w:rPr>
              <w:t>1</w:t>
            </w:r>
            <w:r w:rsidR="300E5C7E" w:rsidRPr="300E5C7E">
              <w:rPr>
                <w:rFonts w:ascii="Segoe UI" w:hAnsi="Segoe UI" w:cs="Segoe UI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3C0290F6" w14:textId="289BF36C" w:rsidR="005476A4" w:rsidRPr="008625C3" w:rsidRDefault="257C93D5" w:rsidP="52B01C1D">
            <w:pPr>
              <w:spacing w:before="240" w:after="240" w:line="276" w:lineRule="auto"/>
              <w:rPr>
                <w:lang w:val="es-MX"/>
              </w:rPr>
            </w:pPr>
            <w:r w:rsidRPr="257C93D5">
              <w:rPr>
                <w:color w:val="000000" w:themeColor="text1"/>
                <w:sz w:val="28"/>
                <w:szCs w:val="28"/>
                <w:lang w:val="es-ES"/>
              </w:rPr>
              <w:t>Se realiza la propuesta de solución para la mejora del Sitio Web del Instituto Nacional de Antropología e Historia (INAH)</w:t>
            </w:r>
          </w:p>
        </w:tc>
        <w:tc>
          <w:tcPr>
            <w:tcW w:w="2304" w:type="dxa"/>
          </w:tcPr>
          <w:p w14:paraId="18EA67A1" w14:textId="4ECF7176" w:rsidR="005476A4" w:rsidRPr="008625C3" w:rsidRDefault="005476A4" w:rsidP="74EFDBCD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  <w:lang w:val="es-MX"/>
              </w:rPr>
            </w:pPr>
          </w:p>
          <w:p w14:paraId="497FFDEA" w14:textId="6D3D34B9" w:rsidR="005476A4" w:rsidRPr="008625C3" w:rsidRDefault="005476A4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  <w:lang w:val="es-MX"/>
              </w:rPr>
            </w:pPr>
          </w:p>
        </w:tc>
      </w:tr>
      <w:tr w:rsidR="005621B6" w:rsidRPr="007065A3" w14:paraId="3BAAB945" w14:textId="77777777">
        <w:tc>
          <w:tcPr>
            <w:tcW w:w="2304" w:type="dxa"/>
          </w:tcPr>
          <w:p w14:paraId="101C0C0C" w14:textId="77777777" w:rsidR="005621B6" w:rsidRPr="008625C3" w:rsidRDefault="005621B6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  <w:tc>
          <w:tcPr>
            <w:tcW w:w="1152" w:type="dxa"/>
          </w:tcPr>
          <w:p w14:paraId="1F06EE7F" w14:textId="77777777" w:rsidR="005621B6" w:rsidRPr="008625C3" w:rsidRDefault="005621B6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  <w:tc>
          <w:tcPr>
            <w:tcW w:w="3744" w:type="dxa"/>
          </w:tcPr>
          <w:p w14:paraId="67F83236" w14:textId="77777777" w:rsidR="005621B6" w:rsidRPr="004B30E0" w:rsidRDefault="005621B6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37AB24AC" w14:textId="77777777" w:rsidR="005621B6" w:rsidRPr="008625C3" w:rsidRDefault="005621B6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</w:tr>
      <w:tr w:rsidR="005621B6" w:rsidRPr="007065A3" w14:paraId="449919AB" w14:textId="77777777">
        <w:tc>
          <w:tcPr>
            <w:tcW w:w="2304" w:type="dxa"/>
          </w:tcPr>
          <w:p w14:paraId="1F925D4A" w14:textId="77777777" w:rsidR="005621B6" w:rsidRPr="008625C3" w:rsidRDefault="005621B6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  <w:tc>
          <w:tcPr>
            <w:tcW w:w="1152" w:type="dxa"/>
          </w:tcPr>
          <w:p w14:paraId="4D11B5D3" w14:textId="77777777" w:rsidR="005621B6" w:rsidRPr="008625C3" w:rsidRDefault="005621B6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  <w:tc>
          <w:tcPr>
            <w:tcW w:w="3744" w:type="dxa"/>
          </w:tcPr>
          <w:p w14:paraId="3B79469B" w14:textId="77777777" w:rsidR="005621B6" w:rsidRPr="004B30E0" w:rsidRDefault="005621B6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369671D0" w14:textId="77777777" w:rsidR="005621B6" w:rsidRPr="008625C3" w:rsidRDefault="005621B6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</w:tr>
      <w:tr w:rsidR="005621B6" w:rsidRPr="007065A3" w14:paraId="6056FC49" w14:textId="77777777">
        <w:tc>
          <w:tcPr>
            <w:tcW w:w="2304" w:type="dxa"/>
          </w:tcPr>
          <w:p w14:paraId="407A9E8C" w14:textId="77777777" w:rsidR="005621B6" w:rsidRPr="008625C3" w:rsidRDefault="005621B6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  <w:tc>
          <w:tcPr>
            <w:tcW w:w="1152" w:type="dxa"/>
          </w:tcPr>
          <w:p w14:paraId="3B212A24" w14:textId="77777777" w:rsidR="005621B6" w:rsidRPr="008625C3" w:rsidRDefault="005621B6" w:rsidP="009D79A9">
            <w:pPr>
              <w:pStyle w:val="Tabletext"/>
              <w:spacing w:line="276" w:lineRule="auto"/>
              <w:jc w:val="center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  <w:tc>
          <w:tcPr>
            <w:tcW w:w="3744" w:type="dxa"/>
          </w:tcPr>
          <w:p w14:paraId="025A7349" w14:textId="77777777" w:rsidR="005621B6" w:rsidRPr="004B30E0" w:rsidRDefault="005621B6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6"/>
                <w:lang w:val="es-ES"/>
              </w:rPr>
            </w:pPr>
          </w:p>
        </w:tc>
        <w:tc>
          <w:tcPr>
            <w:tcW w:w="2304" w:type="dxa"/>
          </w:tcPr>
          <w:p w14:paraId="63056094" w14:textId="77777777" w:rsidR="005621B6" w:rsidRPr="008625C3" w:rsidRDefault="005621B6" w:rsidP="009D79A9">
            <w:pPr>
              <w:pStyle w:val="Tabletext"/>
              <w:spacing w:line="276" w:lineRule="auto"/>
              <w:jc w:val="both"/>
              <w:rPr>
                <w:rFonts w:ascii="Segoe UI" w:hAnsi="Segoe UI" w:cs="Segoe UI"/>
                <w:sz w:val="24"/>
                <w:szCs w:val="26"/>
                <w:lang w:val="es-MX"/>
              </w:rPr>
            </w:pPr>
          </w:p>
        </w:tc>
      </w:tr>
    </w:tbl>
    <w:p w14:paraId="04196A4B" w14:textId="77777777" w:rsidR="005476A4" w:rsidRPr="008625C3" w:rsidRDefault="005476A4">
      <w:pPr>
        <w:rPr>
          <w:rFonts w:ascii="Calibri" w:hAnsi="Calibri" w:cs="Calibri"/>
          <w:lang w:val="es-MX"/>
        </w:rPr>
      </w:pPr>
    </w:p>
    <w:p w14:paraId="5E0F76B1" w14:textId="77777777" w:rsidR="005476A4" w:rsidRPr="00482D32" w:rsidRDefault="005476A4">
      <w:pPr>
        <w:pStyle w:val="Textoindependiente"/>
        <w:rPr>
          <w:rFonts w:ascii="Calibri" w:hAnsi="Calibri" w:cs="Calibri"/>
          <w:lang w:val="es-MX"/>
        </w:rPr>
      </w:pPr>
      <w:r w:rsidRPr="00482D32">
        <w:rPr>
          <w:rFonts w:ascii="Calibri" w:hAnsi="Calibri" w:cs="Calibri"/>
          <w:lang w:val="es-MX"/>
        </w:rPr>
        <w:br w:type="page"/>
      </w:r>
    </w:p>
    <w:p w14:paraId="12494E07" w14:textId="239E7DD5" w:rsidR="005476A4" w:rsidRPr="004B30E0" w:rsidRDefault="005621B6" w:rsidP="009D79A9">
      <w:pPr>
        <w:pStyle w:val="Ttulo"/>
        <w:spacing w:line="480" w:lineRule="auto"/>
        <w:rPr>
          <w:rFonts w:ascii="Segoe UI" w:hAnsi="Segoe UI" w:cs="Segoe UI"/>
          <w:sz w:val="52"/>
          <w:szCs w:val="52"/>
          <w:lang w:val="es-MX"/>
        </w:rPr>
      </w:pPr>
      <w:r w:rsidRPr="004B30E0">
        <w:rPr>
          <w:rFonts w:ascii="Segoe UI" w:hAnsi="Segoe UI" w:cs="Segoe UI"/>
          <w:sz w:val="52"/>
          <w:szCs w:val="52"/>
          <w:lang w:val="es-MX"/>
        </w:rPr>
        <w:t>Propuesta</w:t>
      </w:r>
      <w:r w:rsidRPr="008625C3">
        <w:rPr>
          <w:rFonts w:ascii="Segoe UI" w:hAnsi="Segoe UI" w:cs="Segoe UI"/>
          <w:sz w:val="52"/>
          <w:szCs w:val="52"/>
          <w:lang w:val="es-MX"/>
        </w:rPr>
        <w:t xml:space="preserve"> de </w:t>
      </w:r>
      <w:r w:rsidRPr="004B30E0">
        <w:rPr>
          <w:rFonts w:ascii="Segoe UI" w:hAnsi="Segoe UI" w:cs="Segoe UI"/>
          <w:sz w:val="52"/>
          <w:szCs w:val="52"/>
          <w:lang w:val="es-MX"/>
        </w:rPr>
        <w:t>Solución</w:t>
      </w:r>
    </w:p>
    <w:p w14:paraId="79CB67E6" w14:textId="5475EA5D" w:rsidR="008625C3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6922B8">
        <w:rPr>
          <w:rFonts w:ascii="Arial" w:hAnsi="Arial" w:cs="Arial"/>
          <w:sz w:val="26"/>
          <w:szCs w:val="26"/>
          <w:lang w:val="es-MX"/>
        </w:rPr>
        <w:t>S</w:t>
      </w:r>
      <w:r w:rsidRPr="008625C3">
        <w:rPr>
          <w:rFonts w:ascii="Arial" w:hAnsi="Arial" w:cs="Arial"/>
          <w:sz w:val="26"/>
          <w:szCs w:val="26"/>
          <w:lang w:val="es-MX"/>
        </w:rPr>
        <w:t>e propone realizar una innovación incremental en la sección de</w:t>
      </w:r>
      <w:r w:rsidRPr="007065A3">
        <w:rPr>
          <w:rFonts w:ascii="Arial" w:hAnsi="Arial" w:cs="Arial"/>
          <w:b/>
          <w:bCs/>
          <w:sz w:val="26"/>
          <w:szCs w:val="26"/>
          <w:lang w:val="es-MX"/>
        </w:rPr>
        <w:t xml:space="preserve"> Zonas Arqueológicas de México 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del sitio web del </w:t>
      </w:r>
      <w:r w:rsidRPr="007065A3">
        <w:rPr>
          <w:rFonts w:ascii="Arial" w:hAnsi="Arial" w:cs="Arial"/>
          <w:b/>
          <w:bCs/>
          <w:sz w:val="26"/>
          <w:szCs w:val="26"/>
          <w:lang w:val="es-MX"/>
        </w:rPr>
        <w:t>INAH</w:t>
      </w:r>
      <w:r w:rsidRPr="008625C3">
        <w:rPr>
          <w:rFonts w:ascii="Arial" w:hAnsi="Arial" w:cs="Arial"/>
          <w:sz w:val="26"/>
          <w:szCs w:val="26"/>
          <w:lang w:val="es-MX"/>
        </w:rPr>
        <w:t>. El objetivo principal es rediseñar y añadir funciones que permitan una aplicación web dinámica e interactiva, automatizando la gestión y administración de las zonas arqueológicas, los estados de la república, los usuarios registrados y las culturas prehispánicas de México. La aplicación web permitirá a los usuarios consultar todas las zonas arqueológicas en cada</w:t>
      </w:r>
      <w:r w:rsidR="007065A3">
        <w:rPr>
          <w:rFonts w:ascii="Arial" w:hAnsi="Arial" w:cs="Arial"/>
          <w:sz w:val="26"/>
          <w:szCs w:val="26"/>
          <w:lang w:val="es-MX"/>
        </w:rPr>
        <w:t xml:space="preserve"> uno de los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 estado</w:t>
      </w:r>
      <w:r w:rsidR="007065A3">
        <w:rPr>
          <w:rFonts w:ascii="Arial" w:hAnsi="Arial" w:cs="Arial"/>
          <w:sz w:val="26"/>
          <w:szCs w:val="26"/>
          <w:lang w:val="es-MX"/>
        </w:rPr>
        <w:t xml:space="preserve">s 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de la república </w:t>
      </w:r>
      <w:r w:rsidR="007065A3">
        <w:rPr>
          <w:rFonts w:ascii="Arial" w:hAnsi="Arial" w:cs="Arial"/>
          <w:sz w:val="26"/>
          <w:szCs w:val="26"/>
          <w:lang w:val="es-MX"/>
        </w:rPr>
        <w:t>mexicana, así como guías de la historia de cada uno.</w:t>
      </w:r>
    </w:p>
    <w:p w14:paraId="62010B50" w14:textId="77777777" w:rsidR="007065A3" w:rsidRPr="008625C3" w:rsidRDefault="007065A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68CA1D96" w14:textId="7B70214D" w:rsidR="008625C3" w:rsidRPr="006922B8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8625C3">
        <w:rPr>
          <w:rFonts w:ascii="Arial" w:hAnsi="Arial" w:cs="Arial"/>
          <w:sz w:val="26"/>
          <w:szCs w:val="26"/>
          <w:lang w:val="es-MX"/>
        </w:rPr>
        <w:t xml:space="preserve">El sistema proporcionará </w:t>
      </w:r>
      <w:r w:rsidR="007065A3">
        <w:rPr>
          <w:rFonts w:ascii="Arial" w:hAnsi="Arial" w:cs="Arial"/>
          <w:sz w:val="26"/>
          <w:szCs w:val="26"/>
          <w:lang w:val="es-MX"/>
        </w:rPr>
        <w:t xml:space="preserve">información, detalles, datos curiosos y </w:t>
      </w:r>
      <w:r w:rsidR="007065A3">
        <w:rPr>
          <w:rFonts w:ascii="Arial" w:hAnsi="Arial" w:cs="Arial"/>
          <w:sz w:val="26"/>
          <w:szCs w:val="26"/>
          <w:lang w:val="es-MX"/>
        </w:rPr>
        <w:t>videos educativos</w:t>
      </w:r>
      <w:r w:rsidR="007065A3">
        <w:rPr>
          <w:rFonts w:ascii="Arial" w:hAnsi="Arial" w:cs="Arial"/>
          <w:sz w:val="26"/>
          <w:szCs w:val="26"/>
          <w:lang w:val="es-MX"/>
        </w:rPr>
        <w:t>, a</w:t>
      </w:r>
      <w:r w:rsidRPr="008625C3">
        <w:rPr>
          <w:rFonts w:ascii="Arial" w:hAnsi="Arial" w:cs="Arial"/>
          <w:sz w:val="26"/>
          <w:szCs w:val="26"/>
          <w:lang w:val="es-MX"/>
        </w:rPr>
        <w:t>demás de trípticos</w:t>
      </w:r>
      <w:r w:rsidR="007065A3">
        <w:rPr>
          <w:rFonts w:ascii="Arial" w:hAnsi="Arial" w:cs="Arial"/>
          <w:sz w:val="26"/>
          <w:szCs w:val="26"/>
          <w:lang w:val="es-MX"/>
        </w:rPr>
        <w:t xml:space="preserve"> informativos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 descargables con información relevante</w:t>
      </w:r>
      <w:r w:rsidR="007065A3">
        <w:rPr>
          <w:rFonts w:ascii="Arial" w:hAnsi="Arial" w:cs="Arial"/>
          <w:sz w:val="26"/>
          <w:szCs w:val="26"/>
          <w:lang w:val="es-MX"/>
        </w:rPr>
        <w:t xml:space="preserve"> de </w:t>
      </w:r>
      <w:r w:rsidR="007065A3">
        <w:rPr>
          <w:rFonts w:ascii="Arial" w:hAnsi="Arial" w:cs="Arial"/>
          <w:sz w:val="26"/>
          <w:szCs w:val="26"/>
          <w:lang w:val="es-MX"/>
        </w:rPr>
        <w:t>cada una de las zonas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. </w:t>
      </w:r>
    </w:p>
    <w:p w14:paraId="0B5DDD4A" w14:textId="040F3FF7" w:rsidR="008625C3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8625C3">
        <w:rPr>
          <w:rFonts w:ascii="Arial" w:hAnsi="Arial" w:cs="Arial"/>
          <w:sz w:val="26"/>
          <w:szCs w:val="26"/>
          <w:lang w:val="es-MX"/>
        </w:rPr>
        <w:t xml:space="preserve">También integrará juegos interactivos </w:t>
      </w:r>
      <w:r w:rsidR="007065A3">
        <w:rPr>
          <w:rFonts w:ascii="Arial" w:hAnsi="Arial" w:cs="Arial"/>
          <w:sz w:val="26"/>
          <w:szCs w:val="26"/>
          <w:lang w:val="es-MX"/>
        </w:rPr>
        <w:t>(</w:t>
      </w:r>
      <w:proofErr w:type="spellStart"/>
      <w:r w:rsidRPr="007065A3">
        <w:rPr>
          <w:rFonts w:ascii="Arial" w:hAnsi="Arial" w:cs="Arial"/>
          <w:b/>
          <w:bCs/>
          <w:sz w:val="26"/>
          <w:szCs w:val="26"/>
          <w:lang w:val="es-MX"/>
        </w:rPr>
        <w:t>quizzes</w:t>
      </w:r>
      <w:proofErr w:type="spellEnd"/>
      <w:r w:rsidR="007065A3">
        <w:rPr>
          <w:rFonts w:ascii="Arial" w:hAnsi="Arial" w:cs="Arial"/>
          <w:sz w:val="26"/>
          <w:szCs w:val="26"/>
          <w:lang w:val="es-MX"/>
        </w:rPr>
        <w:t>)</w:t>
      </w:r>
      <w:r w:rsidRPr="008625C3">
        <w:rPr>
          <w:rFonts w:ascii="Arial" w:hAnsi="Arial" w:cs="Arial"/>
          <w:sz w:val="26"/>
          <w:szCs w:val="26"/>
          <w:lang w:val="es-MX"/>
        </w:rPr>
        <w:t>, diseñados para evaluar el conocimiento de los usuarios con base en la información proporcionada.</w:t>
      </w:r>
    </w:p>
    <w:p w14:paraId="2FD26412" w14:textId="5DA30575" w:rsidR="00370BC5" w:rsidRPr="00370BC5" w:rsidRDefault="00370BC5" w:rsidP="008625C3">
      <w:pPr>
        <w:spacing w:line="276" w:lineRule="auto"/>
        <w:rPr>
          <w:rFonts w:ascii="Arial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Se integrarán las </w:t>
      </w:r>
      <w:proofErr w:type="spellStart"/>
      <w:r>
        <w:rPr>
          <w:rFonts w:ascii="Arial" w:hAnsi="Arial" w:cs="Arial"/>
          <w:sz w:val="26"/>
          <w:szCs w:val="26"/>
          <w:lang w:val="es-MX"/>
        </w:rPr>
        <w:t>API´s</w:t>
      </w:r>
      <w:proofErr w:type="spellEnd"/>
      <w:r>
        <w:rPr>
          <w:rFonts w:ascii="Arial" w:hAnsi="Arial" w:cs="Arial"/>
          <w:sz w:val="26"/>
          <w:szCs w:val="26"/>
          <w:lang w:val="es-MX"/>
        </w:rPr>
        <w:t xml:space="preserve"> de </w:t>
      </w:r>
      <w:r w:rsidRPr="00370BC5">
        <w:rPr>
          <w:rFonts w:ascii="Arial" w:hAnsi="Arial" w:cs="Arial"/>
          <w:b/>
          <w:bCs/>
          <w:sz w:val="26"/>
          <w:szCs w:val="26"/>
          <w:lang w:val="es-MX"/>
        </w:rPr>
        <w:t>autenticación, geolocalización y geocodificación</w:t>
      </w:r>
      <w:r>
        <w:rPr>
          <w:rFonts w:ascii="Arial" w:hAnsi="Arial" w:cs="Arial"/>
          <w:sz w:val="26"/>
          <w:szCs w:val="26"/>
          <w:lang w:val="es-MX"/>
        </w:rPr>
        <w:t xml:space="preserve"> de Google, una API de </w:t>
      </w:r>
      <w:r w:rsidRPr="00370BC5">
        <w:rPr>
          <w:rFonts w:ascii="Arial" w:hAnsi="Arial" w:cs="Arial"/>
          <w:b/>
          <w:bCs/>
          <w:sz w:val="26"/>
          <w:szCs w:val="26"/>
          <w:lang w:val="es-MX"/>
        </w:rPr>
        <w:t>Servicio Meteorológico</w:t>
      </w:r>
      <w:r>
        <w:rPr>
          <w:rFonts w:ascii="Arial" w:hAnsi="Arial" w:cs="Arial"/>
          <w:b/>
          <w:bCs/>
          <w:sz w:val="26"/>
          <w:szCs w:val="26"/>
          <w:lang w:val="es-MX"/>
        </w:rPr>
        <w:t xml:space="preserve"> </w:t>
      </w:r>
      <w:r>
        <w:rPr>
          <w:rFonts w:ascii="Arial" w:hAnsi="Arial" w:cs="Arial"/>
          <w:sz w:val="26"/>
          <w:szCs w:val="26"/>
          <w:lang w:val="es-MX"/>
        </w:rPr>
        <w:t xml:space="preserve">y una de </w:t>
      </w:r>
      <w:r>
        <w:rPr>
          <w:rFonts w:ascii="Arial" w:hAnsi="Arial" w:cs="Arial"/>
          <w:b/>
          <w:bCs/>
          <w:sz w:val="26"/>
          <w:szCs w:val="26"/>
          <w:lang w:val="es-MX"/>
        </w:rPr>
        <w:t>Notificaciones.</w:t>
      </w:r>
    </w:p>
    <w:p w14:paraId="2AFF27BE" w14:textId="172251CF" w:rsidR="008625C3" w:rsidRDefault="007065A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Mediante un</w:t>
      </w:r>
      <w:r w:rsidR="008625C3" w:rsidRPr="008625C3">
        <w:rPr>
          <w:rFonts w:ascii="Arial" w:hAnsi="Arial" w:cs="Arial"/>
          <w:sz w:val="26"/>
          <w:szCs w:val="26"/>
          <w:lang w:val="es-MX"/>
        </w:rPr>
        <w:t xml:space="preserve"> foro los usuarios registrados</w:t>
      </w:r>
      <w:r>
        <w:rPr>
          <w:rFonts w:ascii="Arial" w:hAnsi="Arial" w:cs="Arial"/>
          <w:sz w:val="26"/>
          <w:szCs w:val="26"/>
          <w:lang w:val="es-MX"/>
        </w:rPr>
        <w:t xml:space="preserve"> tendrán la posibilidad de</w:t>
      </w:r>
      <w:r w:rsidR="008625C3" w:rsidRPr="008625C3">
        <w:rPr>
          <w:rFonts w:ascii="Arial" w:hAnsi="Arial" w:cs="Arial"/>
          <w:sz w:val="26"/>
          <w:szCs w:val="26"/>
          <w:lang w:val="es-MX"/>
        </w:rPr>
        <w:t xml:space="preserve"> compartir fotos y reseñas de sus visitas a las zonas arqueológicas, </w:t>
      </w:r>
      <w:r>
        <w:rPr>
          <w:rFonts w:ascii="Arial" w:hAnsi="Arial" w:cs="Arial"/>
          <w:sz w:val="26"/>
          <w:szCs w:val="26"/>
          <w:lang w:val="es-MX"/>
        </w:rPr>
        <w:t>se mostrará un mapa</w:t>
      </w:r>
      <w:r w:rsidR="00370BC5">
        <w:rPr>
          <w:rFonts w:ascii="Arial" w:hAnsi="Arial" w:cs="Arial"/>
          <w:sz w:val="26"/>
          <w:szCs w:val="26"/>
          <w:lang w:val="es-MX"/>
        </w:rPr>
        <w:t xml:space="preserve"> </w:t>
      </w:r>
      <w:r>
        <w:rPr>
          <w:rFonts w:ascii="Arial" w:hAnsi="Arial" w:cs="Arial"/>
          <w:sz w:val="26"/>
          <w:szCs w:val="26"/>
          <w:lang w:val="es-MX"/>
        </w:rPr>
        <w:t>de Google</w:t>
      </w:r>
      <w:r w:rsidR="00370BC5">
        <w:rPr>
          <w:rFonts w:ascii="Arial" w:hAnsi="Arial" w:cs="Arial"/>
          <w:sz w:val="26"/>
          <w:szCs w:val="26"/>
          <w:lang w:val="es-MX"/>
        </w:rPr>
        <w:t xml:space="preserve"> con la </w:t>
      </w:r>
      <w:r w:rsidR="008625C3" w:rsidRPr="008625C3">
        <w:rPr>
          <w:rFonts w:ascii="Arial" w:hAnsi="Arial" w:cs="Arial"/>
          <w:sz w:val="26"/>
          <w:szCs w:val="26"/>
          <w:lang w:val="es-MX"/>
        </w:rPr>
        <w:t>localización</w:t>
      </w:r>
      <w:r>
        <w:rPr>
          <w:rFonts w:ascii="Arial" w:hAnsi="Arial" w:cs="Arial"/>
          <w:sz w:val="26"/>
          <w:szCs w:val="26"/>
          <w:lang w:val="es-MX"/>
        </w:rPr>
        <w:t xml:space="preserve"> exacta </w:t>
      </w:r>
      <w:r w:rsidR="00370BC5">
        <w:rPr>
          <w:rFonts w:ascii="Arial" w:hAnsi="Arial" w:cs="Arial"/>
          <w:sz w:val="26"/>
          <w:szCs w:val="26"/>
          <w:lang w:val="es-MX"/>
        </w:rPr>
        <w:t xml:space="preserve">de cada una mediante </w:t>
      </w:r>
      <w:r w:rsidR="00370BC5">
        <w:rPr>
          <w:rFonts w:ascii="Arial" w:hAnsi="Arial" w:cs="Arial"/>
          <w:sz w:val="26"/>
          <w:szCs w:val="26"/>
          <w:lang w:val="es-MX"/>
        </w:rPr>
        <w:t>marcadores</w:t>
      </w:r>
      <w:r w:rsidR="00370BC5">
        <w:rPr>
          <w:rFonts w:ascii="Arial" w:hAnsi="Arial" w:cs="Arial"/>
          <w:sz w:val="26"/>
          <w:szCs w:val="26"/>
          <w:lang w:val="es-MX"/>
        </w:rPr>
        <w:t xml:space="preserve"> e</w:t>
      </w:r>
      <w:r w:rsidR="008625C3" w:rsidRPr="008625C3">
        <w:rPr>
          <w:rFonts w:ascii="Arial" w:hAnsi="Arial" w:cs="Arial"/>
          <w:sz w:val="26"/>
          <w:szCs w:val="26"/>
          <w:lang w:val="es-MX"/>
        </w:rPr>
        <w:t xml:space="preserve"> información climática en tiempo rea</w:t>
      </w:r>
      <w:r w:rsidR="00370BC5">
        <w:rPr>
          <w:rFonts w:ascii="Arial" w:hAnsi="Arial" w:cs="Arial"/>
          <w:sz w:val="26"/>
          <w:szCs w:val="26"/>
          <w:lang w:val="es-MX"/>
        </w:rPr>
        <w:t xml:space="preserve">l. </w:t>
      </w:r>
      <w:r w:rsidR="008625C3" w:rsidRPr="008625C3">
        <w:rPr>
          <w:rFonts w:ascii="Arial" w:hAnsi="Arial" w:cs="Arial"/>
          <w:sz w:val="26"/>
          <w:szCs w:val="26"/>
          <w:lang w:val="es-MX"/>
        </w:rPr>
        <w:t>El sistema enviará notificaciones sobre eventos y actualizaciones relevantes</w:t>
      </w:r>
      <w:r w:rsidR="00370BC5">
        <w:rPr>
          <w:rFonts w:ascii="Arial" w:hAnsi="Arial" w:cs="Arial"/>
          <w:sz w:val="26"/>
          <w:szCs w:val="26"/>
          <w:lang w:val="es-MX"/>
        </w:rPr>
        <w:t>.</w:t>
      </w:r>
    </w:p>
    <w:p w14:paraId="6DBDD2B3" w14:textId="77777777" w:rsidR="00472374" w:rsidRDefault="00472374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5B557063" w14:textId="75319A2A" w:rsidR="00472374" w:rsidRPr="008625C3" w:rsidRDefault="00472374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El sistema validará y autorizará o denegará permisos según el tipo de rol del usuario.</w:t>
      </w:r>
    </w:p>
    <w:p w14:paraId="6C37EF62" w14:textId="4ED4572D" w:rsidR="00370BC5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370BC5">
        <w:rPr>
          <w:rFonts w:ascii="Arial" w:hAnsi="Arial" w:cs="Arial"/>
          <w:b/>
          <w:bCs/>
          <w:sz w:val="26"/>
          <w:szCs w:val="26"/>
          <w:lang w:val="es-MX"/>
        </w:rPr>
        <w:t>El administrador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 tendrá la responsabilidad de gestionar l</w:t>
      </w:r>
      <w:r w:rsidR="00472374">
        <w:rPr>
          <w:rFonts w:ascii="Arial" w:hAnsi="Arial" w:cs="Arial"/>
          <w:sz w:val="26"/>
          <w:szCs w:val="26"/>
          <w:lang w:val="es-MX"/>
        </w:rPr>
        <w:t xml:space="preserve">a información 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del sitio, moderar el foro y asegurar la calidad </w:t>
      </w:r>
      <w:r w:rsidR="00370BC5">
        <w:rPr>
          <w:rFonts w:ascii="Arial" w:hAnsi="Arial" w:cs="Arial"/>
          <w:sz w:val="26"/>
          <w:szCs w:val="26"/>
          <w:lang w:val="es-MX"/>
        </w:rPr>
        <w:t xml:space="preserve">y veracidad </w:t>
      </w:r>
      <w:r w:rsidRPr="008625C3">
        <w:rPr>
          <w:rFonts w:ascii="Arial" w:hAnsi="Arial" w:cs="Arial"/>
          <w:sz w:val="26"/>
          <w:szCs w:val="26"/>
          <w:lang w:val="es-MX"/>
        </w:rPr>
        <w:t>de la información</w:t>
      </w:r>
      <w:r w:rsidR="00472374">
        <w:rPr>
          <w:rFonts w:ascii="Arial" w:hAnsi="Arial" w:cs="Arial"/>
          <w:sz w:val="26"/>
          <w:szCs w:val="26"/>
          <w:lang w:val="es-MX"/>
        </w:rPr>
        <w:t xml:space="preserve"> mediante módulos que le permitan realizar operaciones </w:t>
      </w:r>
      <w:r w:rsidR="00472374" w:rsidRPr="00472374">
        <w:rPr>
          <w:rFonts w:ascii="Arial" w:hAnsi="Arial" w:cs="Arial"/>
          <w:b/>
          <w:bCs/>
          <w:sz w:val="26"/>
          <w:szCs w:val="26"/>
          <w:lang w:val="es-MX"/>
        </w:rPr>
        <w:t>CRUD</w:t>
      </w:r>
      <w:r w:rsidR="00472374">
        <w:rPr>
          <w:rFonts w:ascii="Arial" w:hAnsi="Arial" w:cs="Arial"/>
          <w:sz w:val="26"/>
          <w:szCs w:val="26"/>
          <w:lang w:val="es-MX"/>
        </w:rPr>
        <w:t>.</w:t>
      </w:r>
    </w:p>
    <w:p w14:paraId="19A45EEB" w14:textId="38E7862D" w:rsidR="008625C3" w:rsidRPr="008625C3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370BC5">
        <w:rPr>
          <w:rFonts w:ascii="Arial" w:hAnsi="Arial" w:cs="Arial"/>
          <w:b/>
          <w:bCs/>
          <w:sz w:val="26"/>
          <w:szCs w:val="26"/>
          <w:lang w:val="es-MX"/>
        </w:rPr>
        <w:t>El usuario i</w:t>
      </w:r>
      <w:r w:rsidR="00370BC5">
        <w:rPr>
          <w:rFonts w:ascii="Arial" w:hAnsi="Arial" w:cs="Arial"/>
          <w:b/>
          <w:bCs/>
          <w:sz w:val="26"/>
          <w:szCs w:val="26"/>
          <w:lang w:val="es-MX"/>
        </w:rPr>
        <w:t>n</w:t>
      </w:r>
      <w:r w:rsidRPr="00370BC5">
        <w:rPr>
          <w:rFonts w:ascii="Arial" w:hAnsi="Arial" w:cs="Arial"/>
          <w:b/>
          <w:bCs/>
          <w:sz w:val="26"/>
          <w:szCs w:val="26"/>
          <w:lang w:val="es-MX"/>
        </w:rPr>
        <w:t>vitado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 podrá navegar e interactuar con las diversas funcionalidades de la aplicación, pero no tendrá la capacidad de participar activamente en el foro. Por su parte, </w:t>
      </w:r>
      <w:r w:rsidRPr="00370BC5">
        <w:rPr>
          <w:rFonts w:ascii="Arial" w:hAnsi="Arial" w:cs="Arial"/>
          <w:b/>
          <w:bCs/>
          <w:sz w:val="26"/>
          <w:szCs w:val="26"/>
          <w:lang w:val="es-MX"/>
        </w:rPr>
        <w:t>el usuario registrado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 podrá iniciar sesión, compartir contenido en el foro y participar en los </w:t>
      </w:r>
      <w:proofErr w:type="spellStart"/>
      <w:r w:rsidRPr="008625C3">
        <w:rPr>
          <w:rFonts w:ascii="Arial" w:hAnsi="Arial" w:cs="Arial"/>
          <w:sz w:val="26"/>
          <w:szCs w:val="26"/>
          <w:lang w:val="es-MX"/>
        </w:rPr>
        <w:t>quizzes</w:t>
      </w:r>
      <w:proofErr w:type="spellEnd"/>
      <w:r w:rsidRPr="008625C3">
        <w:rPr>
          <w:rFonts w:ascii="Arial" w:hAnsi="Arial" w:cs="Arial"/>
          <w:sz w:val="26"/>
          <w:szCs w:val="26"/>
          <w:lang w:val="es-MX"/>
        </w:rPr>
        <w:t>.</w:t>
      </w:r>
    </w:p>
    <w:p w14:paraId="6BC19C27" w14:textId="645D86A3" w:rsidR="006922B8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8625C3">
        <w:rPr>
          <w:rFonts w:ascii="Arial" w:hAnsi="Arial" w:cs="Arial"/>
          <w:sz w:val="26"/>
          <w:szCs w:val="26"/>
          <w:lang w:val="es-MX"/>
        </w:rPr>
        <w:t>La aplicación debe cumplir con ciertas restricciones, como ser accesible desde dispositivos móviles y de escritorio, garantiza</w:t>
      </w:r>
      <w:r w:rsidR="00472374">
        <w:rPr>
          <w:rFonts w:ascii="Arial" w:hAnsi="Arial" w:cs="Arial"/>
          <w:sz w:val="26"/>
          <w:szCs w:val="26"/>
          <w:lang w:val="es-MX"/>
        </w:rPr>
        <w:t>r</w:t>
      </w:r>
      <w:r w:rsidRPr="008625C3">
        <w:rPr>
          <w:rFonts w:ascii="Arial" w:hAnsi="Arial" w:cs="Arial"/>
          <w:sz w:val="26"/>
          <w:szCs w:val="26"/>
          <w:lang w:val="es-MX"/>
        </w:rPr>
        <w:t xml:space="preserve"> la seguridad de los datos de los usuarios y asegurando la integridad de la información. </w:t>
      </w:r>
    </w:p>
    <w:p w14:paraId="51DA2E5E" w14:textId="78904C00" w:rsidR="008625C3" w:rsidRPr="006922B8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  <w:r w:rsidRPr="008625C3">
        <w:rPr>
          <w:rFonts w:ascii="Arial" w:hAnsi="Arial" w:cs="Arial"/>
          <w:sz w:val="26"/>
          <w:szCs w:val="26"/>
          <w:lang w:val="es-MX"/>
        </w:rPr>
        <w:t xml:space="preserve">Además, la interoperabilidad será crucial para que las </w:t>
      </w:r>
      <w:proofErr w:type="spellStart"/>
      <w:r w:rsidRPr="008625C3">
        <w:rPr>
          <w:rFonts w:ascii="Arial" w:hAnsi="Arial" w:cs="Arial"/>
          <w:sz w:val="26"/>
          <w:szCs w:val="26"/>
          <w:lang w:val="es-MX"/>
        </w:rPr>
        <w:t>API</w:t>
      </w:r>
      <w:r w:rsidR="00472374">
        <w:rPr>
          <w:rFonts w:ascii="Arial" w:hAnsi="Arial" w:cs="Arial"/>
          <w:sz w:val="26"/>
          <w:szCs w:val="26"/>
          <w:lang w:val="es-MX"/>
        </w:rPr>
        <w:t>´s</w:t>
      </w:r>
      <w:proofErr w:type="spellEnd"/>
      <w:r w:rsidRPr="008625C3">
        <w:rPr>
          <w:rFonts w:ascii="Arial" w:hAnsi="Arial" w:cs="Arial"/>
          <w:sz w:val="26"/>
          <w:szCs w:val="26"/>
          <w:lang w:val="es-MX"/>
        </w:rPr>
        <w:t xml:space="preserve"> funcionen de manera fluida y segura, ofreciendo una experiencia continua y sin interrupciones.</w:t>
      </w:r>
    </w:p>
    <w:p w14:paraId="5BAB1C0F" w14:textId="77777777" w:rsidR="008625C3" w:rsidRDefault="008625C3" w:rsidP="008625C3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3AF5225F" w14:textId="28AB0994" w:rsidR="00472374" w:rsidRDefault="00472374" w:rsidP="00472374">
      <w:pPr>
        <w:pStyle w:val="Ttulo"/>
        <w:jc w:val="left"/>
        <w:rPr>
          <w:lang w:val="es-MX"/>
        </w:rPr>
      </w:pPr>
      <w:r>
        <w:rPr>
          <w:lang w:val="es-MX"/>
        </w:rPr>
        <w:t>Tecnologías:</w:t>
      </w:r>
    </w:p>
    <w:p w14:paraId="3988FD02" w14:textId="575EFCC2" w:rsidR="00D51EEE" w:rsidRPr="00D51EEE" w:rsidRDefault="00D51EEE" w:rsidP="00D51EEE">
      <w:pPr>
        <w:rPr>
          <w:lang w:val="es-MX"/>
        </w:rPr>
      </w:pPr>
      <w:r>
        <w:rPr>
          <w:lang w:val="es-MX"/>
        </w:rPr>
        <w:tab/>
      </w:r>
    </w:p>
    <w:p w14:paraId="016D03C4" w14:textId="5D5FF4B5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Maquetado de las </w:t>
      </w:r>
      <w:r w:rsidR="00D51EEE">
        <w:rPr>
          <w:lang w:val="es-MX"/>
        </w:rPr>
        <w:t>interfaces</w:t>
      </w:r>
      <w:r>
        <w:rPr>
          <w:lang w:val="es-MX"/>
        </w:rPr>
        <w:t>:</w:t>
      </w:r>
    </w:p>
    <w:p w14:paraId="6145931F" w14:textId="13918D07" w:rsidR="00E06B67" w:rsidRP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proofErr w:type="spellStart"/>
      <w:r>
        <w:rPr>
          <w:lang w:val="es-MX"/>
        </w:rPr>
        <w:t>Figma</w:t>
      </w:r>
      <w:proofErr w:type="spellEnd"/>
    </w:p>
    <w:p w14:paraId="30ED9714" w14:textId="77FB28AE" w:rsidR="00472374" w:rsidRDefault="00472374" w:rsidP="00472374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Front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: </w:t>
      </w:r>
    </w:p>
    <w:p w14:paraId="194E720D" w14:textId="0B40C8F1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HTML5</w:t>
      </w:r>
    </w:p>
    <w:p w14:paraId="1C0456D7" w14:textId="77EA6014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CSS</w:t>
      </w:r>
    </w:p>
    <w:p w14:paraId="1DD39CAF" w14:textId="5036CDD6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JavaScript</w:t>
      </w:r>
    </w:p>
    <w:p w14:paraId="07C224CC" w14:textId="4A2F47E6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Ajax</w:t>
      </w:r>
    </w:p>
    <w:p w14:paraId="210CFE2B" w14:textId="3359B85E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Back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:</w:t>
      </w:r>
    </w:p>
    <w:p w14:paraId="49128E57" w14:textId="3D7DE51C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PHP</w:t>
      </w:r>
    </w:p>
    <w:p w14:paraId="2ECA2E5D" w14:textId="2FE2504D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Motor de base de datos:</w:t>
      </w:r>
    </w:p>
    <w:p w14:paraId="6F75047E" w14:textId="3F3A48DD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MySQL</w:t>
      </w:r>
    </w:p>
    <w:p w14:paraId="0C2A16B0" w14:textId="66FED394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>:</w:t>
      </w:r>
    </w:p>
    <w:p w14:paraId="4615B8D8" w14:textId="5C2329E6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Laravel</w:t>
      </w:r>
    </w:p>
    <w:p w14:paraId="64A5B8B3" w14:textId="2189A642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Controlador de versiones:</w:t>
      </w:r>
    </w:p>
    <w:p w14:paraId="080E676E" w14:textId="028C0953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Git</w:t>
      </w:r>
    </w:p>
    <w:p w14:paraId="49586B6B" w14:textId="6D0F4B2D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Repositorio:</w:t>
      </w:r>
    </w:p>
    <w:p w14:paraId="0F635ECB" w14:textId="3845F868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GitHub</w:t>
      </w:r>
    </w:p>
    <w:p w14:paraId="08C4956D" w14:textId="77328E91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API´s</w:t>
      </w:r>
      <w:proofErr w:type="spellEnd"/>
      <w:r>
        <w:rPr>
          <w:lang w:val="es-MX"/>
        </w:rPr>
        <w:t>:</w:t>
      </w:r>
    </w:p>
    <w:p w14:paraId="7ADE2ED3" w14:textId="1A5ECA4D" w:rsidR="00E06B67" w:rsidRDefault="00D51EEE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Geolocalización</w:t>
      </w:r>
    </w:p>
    <w:p w14:paraId="6B6A27C7" w14:textId="1E69E1CB" w:rsidR="00E06B67" w:rsidRDefault="00D51EEE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Geocodificación</w:t>
      </w:r>
    </w:p>
    <w:p w14:paraId="3D28DFD2" w14:textId="23C74BBC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Servicio </w:t>
      </w:r>
      <w:r w:rsidR="00D51EEE">
        <w:rPr>
          <w:lang w:val="es-MX"/>
        </w:rPr>
        <w:t>Meteorológico</w:t>
      </w:r>
    </w:p>
    <w:p w14:paraId="7105023E" w14:textId="23291B77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Notificaciones</w:t>
      </w:r>
    </w:p>
    <w:p w14:paraId="15EB1934" w14:textId="29A3A2EA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Diseño de la base de datos:</w:t>
      </w:r>
    </w:p>
    <w:p w14:paraId="7138661F" w14:textId="1E88BE0C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MySQL </w:t>
      </w:r>
      <w:proofErr w:type="spellStart"/>
      <w:r>
        <w:rPr>
          <w:lang w:val="es-MX"/>
        </w:rPr>
        <w:t>Workbench</w:t>
      </w:r>
      <w:proofErr w:type="spellEnd"/>
    </w:p>
    <w:p w14:paraId="4794C167" w14:textId="33EEF15C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Modelado y diseño de diagramas de UML</w:t>
      </w:r>
    </w:p>
    <w:p w14:paraId="69BBF930" w14:textId="2B426ADD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Enterprise </w:t>
      </w:r>
      <w:proofErr w:type="spellStart"/>
      <w:r>
        <w:rPr>
          <w:lang w:val="es-MX"/>
        </w:rPr>
        <w:t>Architect</w:t>
      </w:r>
      <w:proofErr w:type="spellEnd"/>
    </w:p>
    <w:p w14:paraId="5E75836A" w14:textId="506815B9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Hosting</w:t>
      </w:r>
    </w:p>
    <w:p w14:paraId="760DD82B" w14:textId="6E3AE815" w:rsidR="00D51EEE" w:rsidRDefault="00E06B67" w:rsidP="00D51EEE">
      <w:pPr>
        <w:pStyle w:val="Prrafodelista"/>
        <w:numPr>
          <w:ilvl w:val="1"/>
          <w:numId w:val="6"/>
        </w:numPr>
        <w:rPr>
          <w:lang w:val="es-MX"/>
        </w:rPr>
      </w:pPr>
      <w:proofErr w:type="spellStart"/>
      <w:r>
        <w:rPr>
          <w:lang w:val="es-MX"/>
        </w:rPr>
        <w:t>Hostgator</w:t>
      </w:r>
      <w:proofErr w:type="spellEnd"/>
    </w:p>
    <w:p w14:paraId="777D9CBF" w14:textId="139B015A" w:rsidR="00D51EEE" w:rsidRDefault="00D51EEE" w:rsidP="00D51EE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Gestión de proyectos:</w:t>
      </w:r>
    </w:p>
    <w:p w14:paraId="666D78B6" w14:textId="6EAE1A6A" w:rsidR="00D51EEE" w:rsidRPr="00D51EEE" w:rsidRDefault="00D51EEE" w:rsidP="00D51EE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Jira</w:t>
      </w:r>
    </w:p>
    <w:p w14:paraId="5AF0836D" w14:textId="38855E28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Metodología de gestión:</w:t>
      </w:r>
    </w:p>
    <w:p w14:paraId="3756C638" w14:textId="02C7CEF2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SCRUM</w:t>
      </w:r>
    </w:p>
    <w:p w14:paraId="25C558A6" w14:textId="5AD3DA1C" w:rsidR="00E06B67" w:rsidRDefault="00E06B67" w:rsidP="00E06B6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Metodología de desarrollo:</w:t>
      </w:r>
    </w:p>
    <w:p w14:paraId="5887F127" w14:textId="02280BD6" w:rsidR="00E06B67" w:rsidRDefault="00E06B67" w:rsidP="00E06B67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Proceso Unificado</w:t>
      </w:r>
    </w:p>
    <w:p w14:paraId="799B53A3" w14:textId="7B41FA17" w:rsidR="00CC0C1C" w:rsidRPr="006922B8" w:rsidRDefault="00CC0C1C" w:rsidP="009D79A9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1A7D915B" w14:textId="77777777" w:rsidR="00CC0C1C" w:rsidRPr="006922B8" w:rsidRDefault="00CC0C1C" w:rsidP="009D79A9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0E5676B5" w14:textId="77777777" w:rsidR="00CC0C1C" w:rsidRPr="006922B8" w:rsidRDefault="00CC0C1C" w:rsidP="009D79A9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0663ADA1" w14:textId="77777777" w:rsidR="00CC0C1C" w:rsidRPr="006922B8" w:rsidRDefault="00CC0C1C" w:rsidP="009D79A9">
      <w:pPr>
        <w:spacing w:line="276" w:lineRule="auto"/>
        <w:rPr>
          <w:rFonts w:ascii="Arial" w:hAnsi="Arial" w:cs="Arial"/>
          <w:sz w:val="26"/>
          <w:szCs w:val="26"/>
          <w:lang w:val="es-MX"/>
        </w:rPr>
      </w:pPr>
    </w:p>
    <w:p w14:paraId="1EF9D939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46CD2A57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3301390C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1746377E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4EDF1117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266F4B0C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63E09FD8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12CF54CA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5B7B2032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1561DB46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2FB42CEE" w14:textId="77777777" w:rsidR="00CC0C1C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p w14:paraId="63ABEDE6" w14:textId="77777777" w:rsidR="00CC0C1C" w:rsidRPr="00BB4944" w:rsidRDefault="00CC0C1C" w:rsidP="009D79A9">
      <w:pPr>
        <w:spacing w:line="276" w:lineRule="auto"/>
        <w:rPr>
          <w:rFonts w:ascii="Segoe UI" w:hAnsi="Segoe UI" w:cs="Segoe UI"/>
          <w:sz w:val="26"/>
          <w:szCs w:val="26"/>
          <w:lang w:val="es-MX"/>
        </w:rPr>
      </w:pPr>
    </w:p>
    <w:sectPr w:rsidR="00CC0C1C" w:rsidRPr="00BB494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68D7B" w14:textId="77777777" w:rsidR="00A10DB8" w:rsidRDefault="00A10DB8">
      <w:r>
        <w:separator/>
      </w:r>
    </w:p>
  </w:endnote>
  <w:endnote w:type="continuationSeparator" w:id="0">
    <w:p w14:paraId="26A70285" w14:textId="77777777" w:rsidR="00A10DB8" w:rsidRDefault="00A10DB8">
      <w:r>
        <w:continuationSeparator/>
      </w:r>
    </w:p>
  </w:endnote>
  <w:endnote w:type="continuationNotice" w:id="1">
    <w:p w14:paraId="7690F259" w14:textId="77777777" w:rsidR="00A10DB8" w:rsidRDefault="00A10D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4E637" w14:paraId="762F14AD" w14:textId="77777777" w:rsidTr="6F94E637">
      <w:trPr>
        <w:trHeight w:val="300"/>
      </w:trPr>
      <w:tc>
        <w:tcPr>
          <w:tcW w:w="3120" w:type="dxa"/>
        </w:tcPr>
        <w:p w14:paraId="340A751C" w14:textId="607C7044" w:rsidR="6F94E637" w:rsidRDefault="6F94E637" w:rsidP="6F94E637">
          <w:pPr>
            <w:pStyle w:val="Encabezado"/>
            <w:ind w:left="-115"/>
          </w:pPr>
        </w:p>
      </w:tc>
      <w:tc>
        <w:tcPr>
          <w:tcW w:w="3120" w:type="dxa"/>
        </w:tcPr>
        <w:p w14:paraId="5D100EE1" w14:textId="23A30A67" w:rsidR="6F94E637" w:rsidRDefault="6F94E637" w:rsidP="6F94E637">
          <w:pPr>
            <w:pStyle w:val="Encabezado"/>
            <w:jc w:val="center"/>
          </w:pPr>
        </w:p>
      </w:tc>
      <w:tc>
        <w:tcPr>
          <w:tcW w:w="3120" w:type="dxa"/>
        </w:tcPr>
        <w:p w14:paraId="58A549B4" w14:textId="30662194" w:rsidR="6F94E637" w:rsidRDefault="6F94E637" w:rsidP="6F94E637">
          <w:pPr>
            <w:pStyle w:val="Encabezado"/>
            <w:ind w:right="-115"/>
            <w:jc w:val="right"/>
          </w:pPr>
        </w:p>
      </w:tc>
    </w:tr>
  </w:tbl>
  <w:p w14:paraId="26D17764" w14:textId="65D517CF" w:rsidR="00E34BCF" w:rsidRDefault="00E34B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1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322"/>
      <w:gridCol w:w="992"/>
    </w:tblGrid>
    <w:tr w:rsidR="00A462EE" w:rsidRPr="004B30E0" w14:paraId="3E374B4A" w14:textId="77777777" w:rsidTr="009D79A9">
      <w:tc>
        <w:tcPr>
          <w:tcW w:w="9322" w:type="dxa"/>
          <w:tcBorders>
            <w:top w:val="nil"/>
            <w:left w:val="nil"/>
            <w:bottom w:val="nil"/>
            <w:right w:val="nil"/>
          </w:tcBorders>
        </w:tcPr>
        <w:p w14:paraId="21DCFA4A" w14:textId="334DE600" w:rsidR="00A462EE" w:rsidRPr="00E00EAB" w:rsidRDefault="64429B86" w:rsidP="005621B6">
          <w:pPr>
            <w:jc w:val="center"/>
            <w:rPr>
              <w:rFonts w:ascii="Segoe UI" w:hAnsi="Segoe UI" w:cs="Segoe UI"/>
              <w:sz w:val="22"/>
              <w:szCs w:val="22"/>
              <w:lang w:val="es-MX"/>
            </w:rPr>
          </w:pPr>
          <w:proofErr w:type="spellStart"/>
          <w:r w:rsidRPr="64429B86">
            <w:rPr>
              <w:rFonts w:ascii="Segoe UI" w:hAnsi="Segoe UI" w:cs="Segoe UI"/>
              <w:sz w:val="22"/>
              <w:szCs w:val="22"/>
              <w:lang w:val="es-MX"/>
            </w:rPr>
            <w:t>Ollin</w:t>
          </w:r>
          <w:proofErr w:type="spellEnd"/>
          <w:r w:rsidRPr="64429B86">
            <w:rPr>
              <w:rFonts w:ascii="Segoe UI" w:hAnsi="Segoe UI" w:cs="Segoe UI"/>
              <w:sz w:val="22"/>
              <w:szCs w:val="22"/>
              <w:lang w:val="es-MX"/>
            </w:rPr>
            <w:t xml:space="preserve"> </w:t>
          </w:r>
          <w:proofErr w:type="spellStart"/>
          <w:r w:rsidR="4F90335F" w:rsidRPr="4F90335F">
            <w:rPr>
              <w:rFonts w:ascii="Segoe UI" w:hAnsi="Segoe UI" w:cs="Segoe UI"/>
              <w:sz w:val="22"/>
              <w:szCs w:val="22"/>
              <w:lang w:val="es-MX"/>
            </w:rPr>
            <w:t>Code</w:t>
          </w:r>
          <w:proofErr w:type="spellEnd"/>
          <w:r w:rsidR="2AB9DB6B" w:rsidRPr="2AB9DB6B">
            <w:rPr>
              <w:rFonts w:ascii="Segoe UI" w:hAnsi="Segoe UI" w:cs="Segoe UI"/>
              <w:sz w:val="22"/>
              <w:szCs w:val="22"/>
              <w:lang w:val="es-MX"/>
            </w:rPr>
            <w:t xml:space="preserve">, </w:t>
          </w:r>
          <w:r w:rsidR="00A462EE" w:rsidRPr="2AB9DB6B">
            <w:rPr>
              <w:rFonts w:ascii="Segoe UI" w:hAnsi="Segoe UI" w:cs="Segoe UI"/>
              <w:sz w:val="22"/>
              <w:szCs w:val="22"/>
            </w:rPr>
            <w:fldChar w:fldCharType="begin"/>
          </w:r>
          <w:r w:rsidR="00A462EE" w:rsidRPr="2AB9DB6B">
            <w:rPr>
              <w:rFonts w:ascii="Segoe UI" w:hAnsi="Segoe UI" w:cs="Segoe UI"/>
              <w:sz w:val="22"/>
              <w:szCs w:val="22"/>
            </w:rPr>
            <w:instrText xml:space="preserve"> DATE \@ "yyyy" </w:instrText>
          </w:r>
          <w:r w:rsidR="00A462EE" w:rsidRPr="2AB9DB6B">
            <w:rPr>
              <w:rFonts w:ascii="Segoe UI" w:hAnsi="Segoe UI" w:cs="Segoe UI"/>
              <w:sz w:val="22"/>
              <w:szCs w:val="22"/>
            </w:rPr>
            <w:fldChar w:fldCharType="separate"/>
          </w:r>
          <w:r w:rsidR="007065A3">
            <w:rPr>
              <w:rFonts w:ascii="Segoe UI" w:hAnsi="Segoe UI" w:cs="Segoe UI"/>
              <w:noProof/>
              <w:sz w:val="22"/>
              <w:szCs w:val="22"/>
            </w:rPr>
            <w:t>2024</w:t>
          </w:r>
          <w:r w:rsidR="00A462EE" w:rsidRPr="2AB9DB6B">
            <w:rPr>
              <w:rFonts w:ascii="Segoe UI" w:hAnsi="Segoe UI" w:cs="Segoe UI"/>
              <w:sz w:val="22"/>
              <w:szCs w:val="22"/>
            </w:rPr>
            <w:fldChar w:fldCharType="end"/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14:paraId="357AAC78" w14:textId="77777777" w:rsidR="00A462EE" w:rsidRPr="004B30E0" w:rsidRDefault="00A462EE" w:rsidP="002B1560">
          <w:pPr>
            <w:jc w:val="right"/>
            <w:rPr>
              <w:rFonts w:ascii="Segoe UI" w:hAnsi="Segoe UI" w:cs="Segoe UI"/>
              <w:sz w:val="22"/>
              <w:szCs w:val="24"/>
            </w:rPr>
          </w:pPr>
          <w:r w:rsidRPr="004B30E0">
            <w:rPr>
              <w:rFonts w:ascii="Segoe UI" w:hAnsi="Segoe UI" w:cs="Segoe UI"/>
              <w:sz w:val="22"/>
              <w:szCs w:val="24"/>
            </w:rPr>
            <w:t xml:space="preserve">Page </w:t>
          </w:r>
          <w:r w:rsidRPr="004B30E0">
            <w:rPr>
              <w:rStyle w:val="Nmerodepgina"/>
              <w:rFonts w:ascii="Segoe UI" w:hAnsi="Segoe UI" w:cs="Segoe UI"/>
              <w:sz w:val="22"/>
              <w:szCs w:val="24"/>
            </w:rPr>
            <w:fldChar w:fldCharType="begin"/>
          </w:r>
          <w:r w:rsidRPr="004B30E0">
            <w:rPr>
              <w:rStyle w:val="Nmerodepgina"/>
              <w:rFonts w:ascii="Segoe UI" w:hAnsi="Segoe UI" w:cs="Segoe UI"/>
              <w:sz w:val="22"/>
              <w:szCs w:val="24"/>
            </w:rPr>
            <w:instrText xml:space="preserve">page </w:instrText>
          </w:r>
          <w:r w:rsidRPr="004B30E0">
            <w:rPr>
              <w:rStyle w:val="Nmerodepgina"/>
              <w:rFonts w:ascii="Segoe UI" w:hAnsi="Segoe UI" w:cs="Segoe UI"/>
              <w:sz w:val="22"/>
              <w:szCs w:val="24"/>
            </w:rPr>
            <w:fldChar w:fldCharType="separate"/>
          </w:r>
          <w:r w:rsidR="00E00EAB">
            <w:rPr>
              <w:rStyle w:val="Nmerodepgina"/>
              <w:rFonts w:ascii="Segoe UI" w:hAnsi="Segoe UI" w:cs="Segoe UI"/>
              <w:noProof/>
              <w:sz w:val="22"/>
              <w:szCs w:val="24"/>
            </w:rPr>
            <w:t>3</w:t>
          </w:r>
          <w:r w:rsidRPr="004B30E0">
            <w:rPr>
              <w:rStyle w:val="Nmerodepgina"/>
              <w:rFonts w:ascii="Segoe UI" w:hAnsi="Segoe UI" w:cs="Segoe UI"/>
              <w:sz w:val="22"/>
              <w:szCs w:val="24"/>
            </w:rPr>
            <w:fldChar w:fldCharType="end"/>
          </w:r>
        </w:p>
      </w:tc>
    </w:tr>
  </w:tbl>
  <w:p w14:paraId="6A502B99" w14:textId="77777777" w:rsidR="00BE6D73" w:rsidRPr="004B30E0" w:rsidRDefault="00BE6D73" w:rsidP="00A462EE">
    <w:pPr>
      <w:pStyle w:val="Piedepgina"/>
      <w:rPr>
        <w:rFonts w:ascii="Calibri" w:hAnsi="Calibri" w:cs="Calibr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CE233" w14:textId="77777777" w:rsidR="00A10DB8" w:rsidRDefault="00A10DB8">
      <w:r>
        <w:separator/>
      </w:r>
    </w:p>
  </w:footnote>
  <w:footnote w:type="continuationSeparator" w:id="0">
    <w:p w14:paraId="65A6EF66" w14:textId="77777777" w:rsidR="00A10DB8" w:rsidRDefault="00A10DB8">
      <w:r>
        <w:continuationSeparator/>
      </w:r>
    </w:p>
  </w:footnote>
  <w:footnote w:type="continuationNotice" w:id="1">
    <w:p w14:paraId="036DA78B" w14:textId="77777777" w:rsidR="00A10DB8" w:rsidRDefault="00A10D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B15A" w14:textId="77777777" w:rsidR="00BE6D73" w:rsidRPr="009D79A9" w:rsidRDefault="00BE6D73" w:rsidP="009D79A9">
    <w:pPr>
      <w:pBdr>
        <w:top w:val="single" w:sz="4" w:space="1" w:color="auto"/>
      </w:pBdr>
      <w:spacing w:line="276" w:lineRule="auto"/>
      <w:jc w:val="right"/>
      <w:rPr>
        <w:rFonts w:ascii="Arial" w:hAnsi="Arial"/>
        <w:b/>
        <w:sz w:val="44"/>
        <w:szCs w:val="44"/>
      </w:rPr>
    </w:pPr>
  </w:p>
  <w:p w14:paraId="789D88C8" w14:textId="098AEC0A" w:rsidR="00BE6D73" w:rsidRPr="004B30E0" w:rsidRDefault="5F0616FA" w:rsidP="004B30E0">
    <w:pPr>
      <w:spacing w:line="276" w:lineRule="auto"/>
      <w:rPr>
        <w:rFonts w:ascii="Segoe UI" w:hAnsi="Segoe UI" w:cs="Segoe UI"/>
        <w:b/>
        <w:sz w:val="44"/>
        <w:szCs w:val="44"/>
        <w:lang w:val="es-ES"/>
      </w:rPr>
    </w:pPr>
    <w:r w:rsidRPr="5F0616FA">
      <w:rPr>
        <w:rFonts w:ascii="Segoe UI" w:hAnsi="Segoe UI" w:cs="Segoe UI"/>
        <w:b/>
        <w:bCs/>
        <w:sz w:val="44"/>
        <w:szCs w:val="44"/>
        <w:lang w:val="es-MX"/>
      </w:rPr>
      <w:t>LOGO</w:t>
    </w:r>
    <w:r w:rsidR="004B30E0">
      <w:tab/>
    </w:r>
    <w:r w:rsidR="004B30E0">
      <w:tab/>
    </w:r>
    <w:r w:rsidR="004B30E0">
      <w:tab/>
    </w:r>
    <w:r w:rsidR="004B30E0">
      <w:tab/>
    </w:r>
    <w:r w:rsidR="004B30E0">
      <w:tab/>
    </w:r>
    <w:r w:rsidR="004B30E0">
      <w:tab/>
    </w:r>
    <w:r w:rsidR="004B30E0">
      <w:tab/>
    </w:r>
    <w:r w:rsidR="004B30E0">
      <w:tab/>
    </w:r>
    <w:proofErr w:type="spellStart"/>
    <w:r w:rsidRPr="5F0616FA">
      <w:rPr>
        <w:rFonts w:ascii="Segoe UI" w:eastAsia="Segoe UI" w:hAnsi="Segoe UI" w:cs="Segoe UI"/>
        <w:sz w:val="44"/>
        <w:szCs w:val="44"/>
        <w:lang w:val="es-MX"/>
      </w:rPr>
      <w:t>Ollin</w:t>
    </w:r>
    <w:proofErr w:type="spellEnd"/>
    <w:r w:rsidRPr="5F0616FA">
      <w:rPr>
        <w:rFonts w:ascii="Segoe UI" w:eastAsia="Segoe UI" w:hAnsi="Segoe UI" w:cs="Segoe UI"/>
        <w:sz w:val="44"/>
        <w:szCs w:val="44"/>
        <w:lang w:val="es-MX"/>
      </w:rPr>
      <w:t xml:space="preserve"> Code</w:t>
    </w:r>
  </w:p>
  <w:p w14:paraId="4E955E9C" w14:textId="77777777" w:rsidR="009D79A9" w:rsidRPr="009D79A9" w:rsidRDefault="009D79A9" w:rsidP="009D79A9">
    <w:pPr>
      <w:spacing w:line="276" w:lineRule="auto"/>
      <w:jc w:val="right"/>
      <w:rPr>
        <w:rFonts w:ascii="Calibri" w:hAnsi="Calibri" w:cs="Calibri"/>
        <w:b/>
        <w:sz w:val="44"/>
        <w:szCs w:val="44"/>
        <w:lang w:val="es-ES"/>
      </w:rPr>
    </w:pPr>
  </w:p>
  <w:p w14:paraId="535B6D8C" w14:textId="77777777" w:rsidR="00BE6D73" w:rsidRPr="004B30E0" w:rsidRDefault="00BE6D73" w:rsidP="009D79A9">
    <w:pPr>
      <w:pBdr>
        <w:top w:val="single" w:sz="6" w:space="1" w:color="auto"/>
      </w:pBdr>
      <w:spacing w:line="240" w:lineRule="auto"/>
      <w:rPr>
        <w:rFonts w:ascii="Calibri" w:hAnsi="Calibri" w:cs="Calibri"/>
        <w:sz w:val="10"/>
        <w:szCs w:val="10"/>
        <w:lang w:val="es-ES"/>
      </w:rPr>
    </w:pPr>
  </w:p>
  <w:p w14:paraId="75867CC2" w14:textId="77777777" w:rsidR="00BE6D73" w:rsidRPr="004B30E0" w:rsidRDefault="00BE6D73">
    <w:pPr>
      <w:pStyle w:val="Encabezado"/>
      <w:rPr>
        <w:rFonts w:ascii="Calibri" w:hAnsi="Calibri" w:cs="Calibri"/>
        <w:sz w:val="10"/>
        <w:szCs w:val="10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0426" w:rsidRPr="009D79A9" w14:paraId="23A665E5" w14:textId="77777777" w:rsidTr="004B1B45">
      <w:tc>
        <w:tcPr>
          <w:tcW w:w="6379" w:type="dxa"/>
        </w:tcPr>
        <w:p w14:paraId="4833F984" w14:textId="35CEDDBB" w:rsidR="00AD0426" w:rsidRPr="009D79A9" w:rsidRDefault="0E836DDD" w:rsidP="005621B6">
          <w:pPr>
            <w:rPr>
              <w:rFonts w:ascii="Calibri" w:hAnsi="Calibri" w:cs="Calibri"/>
              <w:sz w:val="24"/>
              <w:szCs w:val="24"/>
            </w:rPr>
          </w:pPr>
          <w:r w:rsidRPr="0E836DDD">
            <w:rPr>
              <w:rFonts w:ascii="Calibri" w:hAnsi="Calibri" w:cs="Calibri"/>
              <w:sz w:val="24"/>
              <w:szCs w:val="24"/>
            </w:rPr>
            <w:t xml:space="preserve">Zonas </w:t>
          </w:r>
          <w:proofErr w:type="spellStart"/>
          <w:r w:rsidRPr="0E836DDD">
            <w:rPr>
              <w:rFonts w:ascii="Calibri" w:hAnsi="Calibri" w:cs="Calibri"/>
              <w:sz w:val="24"/>
              <w:szCs w:val="24"/>
            </w:rPr>
            <w:t>arqueológicas</w:t>
          </w:r>
          <w:proofErr w:type="spellEnd"/>
          <w:r w:rsidRPr="0E836DDD">
            <w:rPr>
              <w:rFonts w:ascii="Calibri" w:hAnsi="Calibri" w:cs="Calibri"/>
              <w:sz w:val="24"/>
              <w:szCs w:val="24"/>
            </w:rPr>
            <w:t xml:space="preserve"> de </w:t>
          </w:r>
          <w:r w:rsidR="52E1EAF1" w:rsidRPr="52E1EAF1">
            <w:rPr>
              <w:rFonts w:ascii="Calibri" w:hAnsi="Calibri" w:cs="Calibri"/>
              <w:sz w:val="24"/>
              <w:szCs w:val="24"/>
            </w:rPr>
            <w:t>México</w:t>
          </w:r>
        </w:p>
      </w:tc>
      <w:tc>
        <w:tcPr>
          <w:tcW w:w="3179" w:type="dxa"/>
        </w:tcPr>
        <w:p w14:paraId="0CF810BA" w14:textId="77777777" w:rsidR="00AD0426" w:rsidRPr="009D79A9" w:rsidRDefault="00AD0426" w:rsidP="004B1B4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4"/>
              <w:szCs w:val="24"/>
            </w:rPr>
          </w:pPr>
          <w:r w:rsidRPr="009D79A9">
            <w:rPr>
              <w:rFonts w:ascii="Calibri" w:hAnsi="Calibri" w:cs="Calibri"/>
              <w:sz w:val="24"/>
              <w:szCs w:val="24"/>
            </w:rPr>
            <w:t xml:space="preserve">  Version:           &lt;1.0&gt;</w:t>
          </w:r>
        </w:p>
      </w:tc>
    </w:tr>
    <w:tr w:rsidR="00AD0426" w:rsidRPr="009D79A9" w14:paraId="3606728A" w14:textId="77777777" w:rsidTr="004B1B45">
      <w:tc>
        <w:tcPr>
          <w:tcW w:w="6379" w:type="dxa"/>
        </w:tcPr>
        <w:p w14:paraId="419FD01E" w14:textId="2095E419" w:rsidR="00AD0426" w:rsidRPr="009D79A9" w:rsidRDefault="1588826D" w:rsidP="005621B6">
          <w:pPr>
            <w:rPr>
              <w:rFonts w:ascii="Calibri" w:hAnsi="Calibri" w:cs="Calibri"/>
              <w:sz w:val="24"/>
              <w:szCs w:val="24"/>
            </w:rPr>
          </w:pPr>
          <w:proofErr w:type="spellStart"/>
          <w:r w:rsidRPr="1588826D">
            <w:rPr>
              <w:rFonts w:ascii="Calibri" w:hAnsi="Calibri" w:cs="Calibri"/>
              <w:sz w:val="24"/>
              <w:szCs w:val="24"/>
            </w:rPr>
            <w:t>Propuesta</w:t>
          </w:r>
          <w:proofErr w:type="spellEnd"/>
          <w:r w:rsidRPr="1588826D">
            <w:rPr>
              <w:rFonts w:ascii="Calibri" w:hAnsi="Calibri" w:cs="Calibri"/>
              <w:sz w:val="24"/>
              <w:szCs w:val="24"/>
            </w:rPr>
            <w:t xml:space="preserve"> de </w:t>
          </w:r>
          <w:proofErr w:type="spellStart"/>
          <w:r w:rsidRPr="1588826D">
            <w:rPr>
              <w:rFonts w:ascii="Calibri" w:hAnsi="Calibri" w:cs="Calibri"/>
              <w:sz w:val="24"/>
              <w:szCs w:val="24"/>
            </w:rPr>
            <w:t>solución</w:t>
          </w:r>
          <w:proofErr w:type="spellEnd"/>
        </w:p>
      </w:tc>
      <w:tc>
        <w:tcPr>
          <w:tcW w:w="3179" w:type="dxa"/>
        </w:tcPr>
        <w:p w14:paraId="2AFFE524" w14:textId="517CAF7B" w:rsidR="00AD0426" w:rsidRPr="009D79A9" w:rsidRDefault="00AD0426" w:rsidP="005621B6">
          <w:pPr>
            <w:rPr>
              <w:rFonts w:ascii="Calibri" w:hAnsi="Calibri" w:cs="Calibri"/>
              <w:sz w:val="24"/>
              <w:szCs w:val="24"/>
            </w:rPr>
          </w:pPr>
          <w:r w:rsidRPr="009D79A9">
            <w:rPr>
              <w:rFonts w:ascii="Calibri" w:hAnsi="Calibri" w:cs="Calibri"/>
              <w:sz w:val="24"/>
              <w:szCs w:val="24"/>
            </w:rPr>
            <w:t xml:space="preserve"> </w:t>
          </w:r>
          <w:r w:rsidR="005621B6" w:rsidRPr="009D79A9">
            <w:rPr>
              <w:rFonts w:ascii="Calibri" w:hAnsi="Calibri" w:cs="Calibri"/>
              <w:sz w:val="24"/>
              <w:szCs w:val="24"/>
              <w:lang w:val="es-MX"/>
            </w:rPr>
            <w:t>Fecha</w:t>
          </w:r>
          <w:r w:rsidRPr="009D79A9">
            <w:rPr>
              <w:rFonts w:ascii="Calibri" w:hAnsi="Calibri" w:cs="Calibri"/>
              <w:sz w:val="24"/>
              <w:szCs w:val="24"/>
            </w:rPr>
            <w:t xml:space="preserve">:  </w:t>
          </w:r>
          <w:r w:rsidR="335F69FD" w:rsidRPr="335F69FD">
            <w:rPr>
              <w:rFonts w:ascii="Calibri" w:hAnsi="Calibri" w:cs="Calibri"/>
              <w:sz w:val="24"/>
              <w:szCs w:val="24"/>
            </w:rPr>
            <w:t>17/</w:t>
          </w:r>
          <w:r w:rsidR="2D5D924A" w:rsidRPr="2D5D924A">
            <w:rPr>
              <w:rFonts w:ascii="Calibri" w:hAnsi="Calibri" w:cs="Calibri"/>
              <w:sz w:val="24"/>
              <w:szCs w:val="24"/>
            </w:rPr>
            <w:t>09/24</w:t>
          </w:r>
        </w:p>
      </w:tc>
    </w:tr>
  </w:tbl>
  <w:p w14:paraId="3064F785" w14:textId="77777777" w:rsidR="00BE6D73" w:rsidRDefault="00BE6D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5411BB8"/>
    <w:multiLevelType w:val="hybridMultilevel"/>
    <w:tmpl w:val="F496D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59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D56478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D7368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151623">
    <w:abstractNumId w:val="0"/>
  </w:num>
  <w:num w:numId="2" w16cid:durableId="206841230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24805734">
    <w:abstractNumId w:val="3"/>
  </w:num>
  <w:num w:numId="4" w16cid:durableId="595984809">
    <w:abstractNumId w:val="5"/>
  </w:num>
  <w:num w:numId="5" w16cid:durableId="1395661300">
    <w:abstractNumId w:val="4"/>
  </w:num>
  <w:num w:numId="6" w16cid:durableId="71304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5D"/>
    <w:rsid w:val="00003924"/>
    <w:rsid w:val="000058FD"/>
    <w:rsid w:val="00012104"/>
    <w:rsid w:val="000221E6"/>
    <w:rsid w:val="00022D6C"/>
    <w:rsid w:val="00023613"/>
    <w:rsid w:val="00023732"/>
    <w:rsid w:val="00023932"/>
    <w:rsid w:val="000250DB"/>
    <w:rsid w:val="000303AB"/>
    <w:rsid w:val="00031B59"/>
    <w:rsid w:val="000341F9"/>
    <w:rsid w:val="0003567B"/>
    <w:rsid w:val="00042B52"/>
    <w:rsid w:val="0004383F"/>
    <w:rsid w:val="00045F40"/>
    <w:rsid w:val="0004614F"/>
    <w:rsid w:val="000503AF"/>
    <w:rsid w:val="00055830"/>
    <w:rsid w:val="00057857"/>
    <w:rsid w:val="00070F31"/>
    <w:rsid w:val="000770C8"/>
    <w:rsid w:val="00081C8D"/>
    <w:rsid w:val="000823F8"/>
    <w:rsid w:val="00082E58"/>
    <w:rsid w:val="00083505"/>
    <w:rsid w:val="00084119"/>
    <w:rsid w:val="0008777F"/>
    <w:rsid w:val="000922DD"/>
    <w:rsid w:val="00097571"/>
    <w:rsid w:val="000A3ECF"/>
    <w:rsid w:val="000B123A"/>
    <w:rsid w:val="000C1120"/>
    <w:rsid w:val="000C4FCB"/>
    <w:rsid w:val="000C7ADC"/>
    <w:rsid w:val="000E18D7"/>
    <w:rsid w:val="000E275D"/>
    <w:rsid w:val="000F5150"/>
    <w:rsid w:val="000F7A8A"/>
    <w:rsid w:val="00103F08"/>
    <w:rsid w:val="00105D40"/>
    <w:rsid w:val="00110027"/>
    <w:rsid w:val="00110A3C"/>
    <w:rsid w:val="00113385"/>
    <w:rsid w:val="0011419D"/>
    <w:rsid w:val="00114FF0"/>
    <w:rsid w:val="0011522C"/>
    <w:rsid w:val="0011754C"/>
    <w:rsid w:val="00125984"/>
    <w:rsid w:val="00132284"/>
    <w:rsid w:val="00133089"/>
    <w:rsid w:val="00133256"/>
    <w:rsid w:val="001348FE"/>
    <w:rsid w:val="00135072"/>
    <w:rsid w:val="00135BCA"/>
    <w:rsid w:val="00137710"/>
    <w:rsid w:val="001418A1"/>
    <w:rsid w:val="00141E8C"/>
    <w:rsid w:val="001465AD"/>
    <w:rsid w:val="001505DB"/>
    <w:rsid w:val="00151287"/>
    <w:rsid w:val="00156D59"/>
    <w:rsid w:val="00160C3F"/>
    <w:rsid w:val="00160EF7"/>
    <w:rsid w:val="00164CE3"/>
    <w:rsid w:val="0017032A"/>
    <w:rsid w:val="00170C21"/>
    <w:rsid w:val="0017343E"/>
    <w:rsid w:val="00182111"/>
    <w:rsid w:val="00191668"/>
    <w:rsid w:val="00191F3B"/>
    <w:rsid w:val="0019324B"/>
    <w:rsid w:val="001A3E8C"/>
    <w:rsid w:val="001A5C82"/>
    <w:rsid w:val="001B7C16"/>
    <w:rsid w:val="001C0AB3"/>
    <w:rsid w:val="001C74D6"/>
    <w:rsid w:val="001C7C7C"/>
    <w:rsid w:val="001D17E6"/>
    <w:rsid w:val="001D78E6"/>
    <w:rsid w:val="001E1031"/>
    <w:rsid w:val="001E1DCD"/>
    <w:rsid w:val="001E7B75"/>
    <w:rsid w:val="001F0A32"/>
    <w:rsid w:val="001F70AE"/>
    <w:rsid w:val="00200972"/>
    <w:rsid w:val="00201994"/>
    <w:rsid w:val="00202167"/>
    <w:rsid w:val="002039E9"/>
    <w:rsid w:val="00204FA5"/>
    <w:rsid w:val="00207455"/>
    <w:rsid w:val="002118B7"/>
    <w:rsid w:val="00222BD0"/>
    <w:rsid w:val="00231C51"/>
    <w:rsid w:val="00232AC3"/>
    <w:rsid w:val="00233CC5"/>
    <w:rsid w:val="00237858"/>
    <w:rsid w:val="002410E3"/>
    <w:rsid w:val="00241836"/>
    <w:rsid w:val="002443CE"/>
    <w:rsid w:val="002445E6"/>
    <w:rsid w:val="0024496B"/>
    <w:rsid w:val="002475CE"/>
    <w:rsid w:val="002507F6"/>
    <w:rsid w:val="00256059"/>
    <w:rsid w:val="002560FC"/>
    <w:rsid w:val="00263AF6"/>
    <w:rsid w:val="002640C5"/>
    <w:rsid w:val="00264829"/>
    <w:rsid w:val="00267568"/>
    <w:rsid w:val="00267EA6"/>
    <w:rsid w:val="00270332"/>
    <w:rsid w:val="0027102F"/>
    <w:rsid w:val="002729A2"/>
    <w:rsid w:val="00273897"/>
    <w:rsid w:val="00274A3C"/>
    <w:rsid w:val="00277B50"/>
    <w:rsid w:val="00283245"/>
    <w:rsid w:val="0028372F"/>
    <w:rsid w:val="00283A98"/>
    <w:rsid w:val="0028735C"/>
    <w:rsid w:val="00287B21"/>
    <w:rsid w:val="00293397"/>
    <w:rsid w:val="002947D3"/>
    <w:rsid w:val="00294AD9"/>
    <w:rsid w:val="00297679"/>
    <w:rsid w:val="002A082C"/>
    <w:rsid w:val="002A50FC"/>
    <w:rsid w:val="002A5E0C"/>
    <w:rsid w:val="002B1560"/>
    <w:rsid w:val="002B6749"/>
    <w:rsid w:val="002B7FC2"/>
    <w:rsid w:val="002C0746"/>
    <w:rsid w:val="002C1408"/>
    <w:rsid w:val="002C4D57"/>
    <w:rsid w:val="002C6F8A"/>
    <w:rsid w:val="002D1FD5"/>
    <w:rsid w:val="002D225A"/>
    <w:rsid w:val="002D4C4F"/>
    <w:rsid w:val="002E302C"/>
    <w:rsid w:val="002E40B7"/>
    <w:rsid w:val="002E45FF"/>
    <w:rsid w:val="002E4EC1"/>
    <w:rsid w:val="002E4FA9"/>
    <w:rsid w:val="002F0896"/>
    <w:rsid w:val="0031420A"/>
    <w:rsid w:val="003207E2"/>
    <w:rsid w:val="003233DA"/>
    <w:rsid w:val="00325767"/>
    <w:rsid w:val="003260A1"/>
    <w:rsid w:val="0032787E"/>
    <w:rsid w:val="00330D1F"/>
    <w:rsid w:val="00332089"/>
    <w:rsid w:val="00332F7E"/>
    <w:rsid w:val="00334D88"/>
    <w:rsid w:val="00342340"/>
    <w:rsid w:val="003467B9"/>
    <w:rsid w:val="00351ED2"/>
    <w:rsid w:val="003527EA"/>
    <w:rsid w:val="003533A3"/>
    <w:rsid w:val="0036023E"/>
    <w:rsid w:val="003613DE"/>
    <w:rsid w:val="003638CA"/>
    <w:rsid w:val="00364707"/>
    <w:rsid w:val="00367988"/>
    <w:rsid w:val="00370BC5"/>
    <w:rsid w:val="003720F1"/>
    <w:rsid w:val="00377BAC"/>
    <w:rsid w:val="00380B3E"/>
    <w:rsid w:val="00381BD3"/>
    <w:rsid w:val="00382C66"/>
    <w:rsid w:val="00385ABD"/>
    <w:rsid w:val="00386F7D"/>
    <w:rsid w:val="00387817"/>
    <w:rsid w:val="00390384"/>
    <w:rsid w:val="00390A3B"/>
    <w:rsid w:val="00391873"/>
    <w:rsid w:val="00391B0B"/>
    <w:rsid w:val="00394854"/>
    <w:rsid w:val="00395F67"/>
    <w:rsid w:val="00396466"/>
    <w:rsid w:val="003A046F"/>
    <w:rsid w:val="003A1C35"/>
    <w:rsid w:val="003A46CF"/>
    <w:rsid w:val="003A5615"/>
    <w:rsid w:val="003A59F1"/>
    <w:rsid w:val="003A6F43"/>
    <w:rsid w:val="003A7060"/>
    <w:rsid w:val="003B2AA2"/>
    <w:rsid w:val="003B3C54"/>
    <w:rsid w:val="003B4014"/>
    <w:rsid w:val="003B431D"/>
    <w:rsid w:val="003B71E6"/>
    <w:rsid w:val="003B7C9A"/>
    <w:rsid w:val="003C1A60"/>
    <w:rsid w:val="003C4D6F"/>
    <w:rsid w:val="003C6AFA"/>
    <w:rsid w:val="003D2777"/>
    <w:rsid w:val="003E37F7"/>
    <w:rsid w:val="003F0393"/>
    <w:rsid w:val="003F2B39"/>
    <w:rsid w:val="003F2C8C"/>
    <w:rsid w:val="003F2F33"/>
    <w:rsid w:val="003F6A06"/>
    <w:rsid w:val="003F7528"/>
    <w:rsid w:val="00401042"/>
    <w:rsid w:val="004018EE"/>
    <w:rsid w:val="00413F9D"/>
    <w:rsid w:val="0041459B"/>
    <w:rsid w:val="00415A3F"/>
    <w:rsid w:val="00415F8A"/>
    <w:rsid w:val="004168B4"/>
    <w:rsid w:val="004322FA"/>
    <w:rsid w:val="004340BA"/>
    <w:rsid w:val="00434179"/>
    <w:rsid w:val="00436A11"/>
    <w:rsid w:val="00441461"/>
    <w:rsid w:val="0044447D"/>
    <w:rsid w:val="004457BA"/>
    <w:rsid w:val="004502A7"/>
    <w:rsid w:val="00450634"/>
    <w:rsid w:val="00451703"/>
    <w:rsid w:val="00462317"/>
    <w:rsid w:val="00463D9B"/>
    <w:rsid w:val="0046711F"/>
    <w:rsid w:val="00471FD2"/>
    <w:rsid w:val="00472374"/>
    <w:rsid w:val="00472834"/>
    <w:rsid w:val="00473E88"/>
    <w:rsid w:val="00473F12"/>
    <w:rsid w:val="004758DC"/>
    <w:rsid w:val="00477819"/>
    <w:rsid w:val="00481011"/>
    <w:rsid w:val="004822D9"/>
    <w:rsid w:val="00482D02"/>
    <w:rsid w:val="00482D32"/>
    <w:rsid w:val="00484DD7"/>
    <w:rsid w:val="00485429"/>
    <w:rsid w:val="00486106"/>
    <w:rsid w:val="00487666"/>
    <w:rsid w:val="004936FB"/>
    <w:rsid w:val="0049391D"/>
    <w:rsid w:val="00495A49"/>
    <w:rsid w:val="00496043"/>
    <w:rsid w:val="004A121F"/>
    <w:rsid w:val="004A2097"/>
    <w:rsid w:val="004A26CF"/>
    <w:rsid w:val="004A46DB"/>
    <w:rsid w:val="004A5C13"/>
    <w:rsid w:val="004A78E3"/>
    <w:rsid w:val="004B1B45"/>
    <w:rsid w:val="004B30E0"/>
    <w:rsid w:val="004B36E3"/>
    <w:rsid w:val="004B68F1"/>
    <w:rsid w:val="004B7A9E"/>
    <w:rsid w:val="004C0919"/>
    <w:rsid w:val="004C2346"/>
    <w:rsid w:val="004C6FF9"/>
    <w:rsid w:val="004D224C"/>
    <w:rsid w:val="004D28CC"/>
    <w:rsid w:val="004D2C09"/>
    <w:rsid w:val="004D3E9A"/>
    <w:rsid w:val="004E4169"/>
    <w:rsid w:val="004E66D4"/>
    <w:rsid w:val="004E7CF7"/>
    <w:rsid w:val="004F1F2A"/>
    <w:rsid w:val="004F71ED"/>
    <w:rsid w:val="0050315B"/>
    <w:rsid w:val="00503451"/>
    <w:rsid w:val="005112E5"/>
    <w:rsid w:val="00513192"/>
    <w:rsid w:val="00515F3E"/>
    <w:rsid w:val="00516419"/>
    <w:rsid w:val="0052083B"/>
    <w:rsid w:val="00523AA4"/>
    <w:rsid w:val="005263FB"/>
    <w:rsid w:val="00535A71"/>
    <w:rsid w:val="00536EB7"/>
    <w:rsid w:val="005377A9"/>
    <w:rsid w:val="005412B2"/>
    <w:rsid w:val="00541EAD"/>
    <w:rsid w:val="00547650"/>
    <w:rsid w:val="005476A4"/>
    <w:rsid w:val="00547AEA"/>
    <w:rsid w:val="00551959"/>
    <w:rsid w:val="005534D6"/>
    <w:rsid w:val="005576EC"/>
    <w:rsid w:val="00560F51"/>
    <w:rsid w:val="00561967"/>
    <w:rsid w:val="005621B6"/>
    <w:rsid w:val="00565608"/>
    <w:rsid w:val="00566572"/>
    <w:rsid w:val="00572346"/>
    <w:rsid w:val="00573DEC"/>
    <w:rsid w:val="00577288"/>
    <w:rsid w:val="00580F25"/>
    <w:rsid w:val="005815B7"/>
    <w:rsid w:val="005845A3"/>
    <w:rsid w:val="00586CC7"/>
    <w:rsid w:val="00590F97"/>
    <w:rsid w:val="00596B36"/>
    <w:rsid w:val="00597505"/>
    <w:rsid w:val="005A3B67"/>
    <w:rsid w:val="005A5F85"/>
    <w:rsid w:val="005A76ED"/>
    <w:rsid w:val="005B0227"/>
    <w:rsid w:val="005B239C"/>
    <w:rsid w:val="005B2D4D"/>
    <w:rsid w:val="005B3419"/>
    <w:rsid w:val="005B66EA"/>
    <w:rsid w:val="005B7288"/>
    <w:rsid w:val="005B77CD"/>
    <w:rsid w:val="005C20B4"/>
    <w:rsid w:val="005C4149"/>
    <w:rsid w:val="005C570E"/>
    <w:rsid w:val="005D14DE"/>
    <w:rsid w:val="005D2763"/>
    <w:rsid w:val="005D2822"/>
    <w:rsid w:val="005D6776"/>
    <w:rsid w:val="005E2EE4"/>
    <w:rsid w:val="005E50A3"/>
    <w:rsid w:val="005F1517"/>
    <w:rsid w:val="005F280C"/>
    <w:rsid w:val="005F5AAE"/>
    <w:rsid w:val="006043C6"/>
    <w:rsid w:val="0060609C"/>
    <w:rsid w:val="00607FC9"/>
    <w:rsid w:val="00611281"/>
    <w:rsid w:val="00612C7E"/>
    <w:rsid w:val="006162A3"/>
    <w:rsid w:val="00616B36"/>
    <w:rsid w:val="006172ED"/>
    <w:rsid w:val="00633458"/>
    <w:rsid w:val="00634092"/>
    <w:rsid w:val="0063508F"/>
    <w:rsid w:val="006365D0"/>
    <w:rsid w:val="00637E45"/>
    <w:rsid w:val="006443C3"/>
    <w:rsid w:val="00644614"/>
    <w:rsid w:val="0064631C"/>
    <w:rsid w:val="00646CE4"/>
    <w:rsid w:val="006534BC"/>
    <w:rsid w:val="00653628"/>
    <w:rsid w:val="006541DF"/>
    <w:rsid w:val="00654684"/>
    <w:rsid w:val="00655990"/>
    <w:rsid w:val="006577E7"/>
    <w:rsid w:val="00663C75"/>
    <w:rsid w:val="006648B5"/>
    <w:rsid w:val="00665726"/>
    <w:rsid w:val="0067199C"/>
    <w:rsid w:val="00673F79"/>
    <w:rsid w:val="00681285"/>
    <w:rsid w:val="00683047"/>
    <w:rsid w:val="006843C5"/>
    <w:rsid w:val="006906C2"/>
    <w:rsid w:val="006922B8"/>
    <w:rsid w:val="006A000A"/>
    <w:rsid w:val="006A1089"/>
    <w:rsid w:val="006A30C8"/>
    <w:rsid w:val="006B6D0A"/>
    <w:rsid w:val="006C38AD"/>
    <w:rsid w:val="006C3E31"/>
    <w:rsid w:val="006C5387"/>
    <w:rsid w:val="006C67A0"/>
    <w:rsid w:val="006C7B9E"/>
    <w:rsid w:val="006D0AAB"/>
    <w:rsid w:val="006D1B70"/>
    <w:rsid w:val="006D20D1"/>
    <w:rsid w:val="006D2764"/>
    <w:rsid w:val="006D6582"/>
    <w:rsid w:val="006E0BE6"/>
    <w:rsid w:val="006E5B22"/>
    <w:rsid w:val="006F2CA9"/>
    <w:rsid w:val="006F6C4C"/>
    <w:rsid w:val="006F7326"/>
    <w:rsid w:val="007048E7"/>
    <w:rsid w:val="007065A3"/>
    <w:rsid w:val="00713CC1"/>
    <w:rsid w:val="007146CC"/>
    <w:rsid w:val="007158B9"/>
    <w:rsid w:val="00716130"/>
    <w:rsid w:val="0071712A"/>
    <w:rsid w:val="00723882"/>
    <w:rsid w:val="00723C94"/>
    <w:rsid w:val="0072701E"/>
    <w:rsid w:val="00732078"/>
    <w:rsid w:val="00735FE2"/>
    <w:rsid w:val="00736F34"/>
    <w:rsid w:val="00741AB7"/>
    <w:rsid w:val="00742301"/>
    <w:rsid w:val="007426ED"/>
    <w:rsid w:val="00743248"/>
    <w:rsid w:val="00743D2E"/>
    <w:rsid w:val="00746870"/>
    <w:rsid w:val="00747FB8"/>
    <w:rsid w:val="00751794"/>
    <w:rsid w:val="00751F41"/>
    <w:rsid w:val="00751F44"/>
    <w:rsid w:val="00754C06"/>
    <w:rsid w:val="00755CCA"/>
    <w:rsid w:val="00755F4D"/>
    <w:rsid w:val="0075769B"/>
    <w:rsid w:val="00763CC1"/>
    <w:rsid w:val="00763D8F"/>
    <w:rsid w:val="00766973"/>
    <w:rsid w:val="007704B3"/>
    <w:rsid w:val="007711D5"/>
    <w:rsid w:val="0077145B"/>
    <w:rsid w:val="00772260"/>
    <w:rsid w:val="0077329C"/>
    <w:rsid w:val="0078355E"/>
    <w:rsid w:val="00783729"/>
    <w:rsid w:val="007870C1"/>
    <w:rsid w:val="0079058E"/>
    <w:rsid w:val="00794D10"/>
    <w:rsid w:val="007955EF"/>
    <w:rsid w:val="007A57FF"/>
    <w:rsid w:val="007A70C3"/>
    <w:rsid w:val="007B0777"/>
    <w:rsid w:val="007B1444"/>
    <w:rsid w:val="007B4041"/>
    <w:rsid w:val="007B473A"/>
    <w:rsid w:val="007B7ECA"/>
    <w:rsid w:val="007C4A56"/>
    <w:rsid w:val="007C5496"/>
    <w:rsid w:val="007C6DBA"/>
    <w:rsid w:val="007C78A0"/>
    <w:rsid w:val="007C7A24"/>
    <w:rsid w:val="007D1B09"/>
    <w:rsid w:val="007D3BA8"/>
    <w:rsid w:val="007D43F7"/>
    <w:rsid w:val="007E1376"/>
    <w:rsid w:val="007E5042"/>
    <w:rsid w:val="007E6283"/>
    <w:rsid w:val="007E63B4"/>
    <w:rsid w:val="007F007F"/>
    <w:rsid w:val="007F0F32"/>
    <w:rsid w:val="007F37B4"/>
    <w:rsid w:val="007F4BB5"/>
    <w:rsid w:val="007F6123"/>
    <w:rsid w:val="007F7458"/>
    <w:rsid w:val="007F7655"/>
    <w:rsid w:val="00804013"/>
    <w:rsid w:val="00804364"/>
    <w:rsid w:val="00806D50"/>
    <w:rsid w:val="008079FF"/>
    <w:rsid w:val="00814A1D"/>
    <w:rsid w:val="00814CA5"/>
    <w:rsid w:val="00816481"/>
    <w:rsid w:val="00820711"/>
    <w:rsid w:val="008302C8"/>
    <w:rsid w:val="008314CE"/>
    <w:rsid w:val="0083177E"/>
    <w:rsid w:val="00832E3C"/>
    <w:rsid w:val="008372DA"/>
    <w:rsid w:val="00846AC6"/>
    <w:rsid w:val="00847BBF"/>
    <w:rsid w:val="008536F3"/>
    <w:rsid w:val="00856638"/>
    <w:rsid w:val="00857688"/>
    <w:rsid w:val="00857A62"/>
    <w:rsid w:val="00861012"/>
    <w:rsid w:val="008625C3"/>
    <w:rsid w:val="00870EEF"/>
    <w:rsid w:val="00871687"/>
    <w:rsid w:val="00871BDB"/>
    <w:rsid w:val="0087680C"/>
    <w:rsid w:val="008802D3"/>
    <w:rsid w:val="008808EC"/>
    <w:rsid w:val="00881841"/>
    <w:rsid w:val="008912BB"/>
    <w:rsid w:val="00893D40"/>
    <w:rsid w:val="00895F9B"/>
    <w:rsid w:val="00897792"/>
    <w:rsid w:val="008A5094"/>
    <w:rsid w:val="008A5DF1"/>
    <w:rsid w:val="008B0BC6"/>
    <w:rsid w:val="008B20A3"/>
    <w:rsid w:val="008B41F2"/>
    <w:rsid w:val="008B42F9"/>
    <w:rsid w:val="008B6B68"/>
    <w:rsid w:val="008B6E43"/>
    <w:rsid w:val="008C2428"/>
    <w:rsid w:val="008C7F6B"/>
    <w:rsid w:val="008D2479"/>
    <w:rsid w:val="008D346E"/>
    <w:rsid w:val="008D347D"/>
    <w:rsid w:val="008E2276"/>
    <w:rsid w:val="008E2D09"/>
    <w:rsid w:val="008E419E"/>
    <w:rsid w:val="008F02BC"/>
    <w:rsid w:val="008F06D9"/>
    <w:rsid w:val="008F0D12"/>
    <w:rsid w:val="008F3A84"/>
    <w:rsid w:val="009012F9"/>
    <w:rsid w:val="00905AC2"/>
    <w:rsid w:val="00910367"/>
    <w:rsid w:val="00912862"/>
    <w:rsid w:val="00916DD3"/>
    <w:rsid w:val="009251C6"/>
    <w:rsid w:val="00925705"/>
    <w:rsid w:val="00926543"/>
    <w:rsid w:val="00930621"/>
    <w:rsid w:val="00933F3C"/>
    <w:rsid w:val="0094033E"/>
    <w:rsid w:val="0094128B"/>
    <w:rsid w:val="0094215F"/>
    <w:rsid w:val="009438FB"/>
    <w:rsid w:val="00944B49"/>
    <w:rsid w:val="00950F9F"/>
    <w:rsid w:val="00951B8D"/>
    <w:rsid w:val="009528FC"/>
    <w:rsid w:val="009531CF"/>
    <w:rsid w:val="009531E3"/>
    <w:rsid w:val="009538FC"/>
    <w:rsid w:val="0095775D"/>
    <w:rsid w:val="00962849"/>
    <w:rsid w:val="00964B8D"/>
    <w:rsid w:val="00966727"/>
    <w:rsid w:val="00972CFE"/>
    <w:rsid w:val="00976C8B"/>
    <w:rsid w:val="00980407"/>
    <w:rsid w:val="009846A1"/>
    <w:rsid w:val="00985E6F"/>
    <w:rsid w:val="009873AF"/>
    <w:rsid w:val="00990C0A"/>
    <w:rsid w:val="009914FB"/>
    <w:rsid w:val="00993DC8"/>
    <w:rsid w:val="00996040"/>
    <w:rsid w:val="009967F4"/>
    <w:rsid w:val="009A05D8"/>
    <w:rsid w:val="009A05E3"/>
    <w:rsid w:val="009B016E"/>
    <w:rsid w:val="009B152E"/>
    <w:rsid w:val="009B1947"/>
    <w:rsid w:val="009B44BB"/>
    <w:rsid w:val="009C1010"/>
    <w:rsid w:val="009C7023"/>
    <w:rsid w:val="009D021E"/>
    <w:rsid w:val="009D1CA6"/>
    <w:rsid w:val="009D33BF"/>
    <w:rsid w:val="009D3AA4"/>
    <w:rsid w:val="009D560C"/>
    <w:rsid w:val="009D6CEA"/>
    <w:rsid w:val="009D79A9"/>
    <w:rsid w:val="009E0DC9"/>
    <w:rsid w:val="009E1B51"/>
    <w:rsid w:val="009E3167"/>
    <w:rsid w:val="009E3829"/>
    <w:rsid w:val="009E5D99"/>
    <w:rsid w:val="009F04A5"/>
    <w:rsid w:val="009F6E54"/>
    <w:rsid w:val="009F72FC"/>
    <w:rsid w:val="009F7421"/>
    <w:rsid w:val="00A01AE9"/>
    <w:rsid w:val="00A04BE6"/>
    <w:rsid w:val="00A04EA7"/>
    <w:rsid w:val="00A067DE"/>
    <w:rsid w:val="00A10770"/>
    <w:rsid w:val="00A10DB8"/>
    <w:rsid w:val="00A14A44"/>
    <w:rsid w:val="00A14E1D"/>
    <w:rsid w:val="00A16623"/>
    <w:rsid w:val="00A16FC1"/>
    <w:rsid w:val="00A17956"/>
    <w:rsid w:val="00A20669"/>
    <w:rsid w:val="00A23E60"/>
    <w:rsid w:val="00A25499"/>
    <w:rsid w:val="00A27D74"/>
    <w:rsid w:val="00A345AF"/>
    <w:rsid w:val="00A369ED"/>
    <w:rsid w:val="00A43885"/>
    <w:rsid w:val="00A4425A"/>
    <w:rsid w:val="00A442B9"/>
    <w:rsid w:val="00A462EE"/>
    <w:rsid w:val="00A50049"/>
    <w:rsid w:val="00A504BF"/>
    <w:rsid w:val="00A54184"/>
    <w:rsid w:val="00A60207"/>
    <w:rsid w:val="00A60E56"/>
    <w:rsid w:val="00A711CE"/>
    <w:rsid w:val="00A73CC6"/>
    <w:rsid w:val="00A75CEC"/>
    <w:rsid w:val="00A76302"/>
    <w:rsid w:val="00A76FD3"/>
    <w:rsid w:val="00A77AA5"/>
    <w:rsid w:val="00A8298D"/>
    <w:rsid w:val="00A82A88"/>
    <w:rsid w:val="00A8626E"/>
    <w:rsid w:val="00A86CD0"/>
    <w:rsid w:val="00A91070"/>
    <w:rsid w:val="00A946F7"/>
    <w:rsid w:val="00A94DE4"/>
    <w:rsid w:val="00A97181"/>
    <w:rsid w:val="00AA166E"/>
    <w:rsid w:val="00AA1FD0"/>
    <w:rsid w:val="00AA40EB"/>
    <w:rsid w:val="00AA4776"/>
    <w:rsid w:val="00AA7A49"/>
    <w:rsid w:val="00AB4470"/>
    <w:rsid w:val="00AB4E28"/>
    <w:rsid w:val="00AB5138"/>
    <w:rsid w:val="00AB51DB"/>
    <w:rsid w:val="00AC0426"/>
    <w:rsid w:val="00AC1DE7"/>
    <w:rsid w:val="00AC5376"/>
    <w:rsid w:val="00AD0426"/>
    <w:rsid w:val="00AD28BE"/>
    <w:rsid w:val="00AD77C4"/>
    <w:rsid w:val="00AE1C3C"/>
    <w:rsid w:val="00AF17D6"/>
    <w:rsid w:val="00AF1D1E"/>
    <w:rsid w:val="00AF5F37"/>
    <w:rsid w:val="00AF7A7D"/>
    <w:rsid w:val="00B017F3"/>
    <w:rsid w:val="00B06B5B"/>
    <w:rsid w:val="00B11268"/>
    <w:rsid w:val="00B11EB7"/>
    <w:rsid w:val="00B134EB"/>
    <w:rsid w:val="00B166E8"/>
    <w:rsid w:val="00B23028"/>
    <w:rsid w:val="00B25068"/>
    <w:rsid w:val="00B2730A"/>
    <w:rsid w:val="00B30049"/>
    <w:rsid w:val="00B35A01"/>
    <w:rsid w:val="00B367B8"/>
    <w:rsid w:val="00B3783C"/>
    <w:rsid w:val="00B400B0"/>
    <w:rsid w:val="00B433CE"/>
    <w:rsid w:val="00B43B07"/>
    <w:rsid w:val="00B44013"/>
    <w:rsid w:val="00B44D6B"/>
    <w:rsid w:val="00B46817"/>
    <w:rsid w:val="00B47326"/>
    <w:rsid w:val="00B50FD6"/>
    <w:rsid w:val="00B51E15"/>
    <w:rsid w:val="00B5352B"/>
    <w:rsid w:val="00B53B8D"/>
    <w:rsid w:val="00B63371"/>
    <w:rsid w:val="00B677C0"/>
    <w:rsid w:val="00B702B1"/>
    <w:rsid w:val="00B7268C"/>
    <w:rsid w:val="00B73508"/>
    <w:rsid w:val="00B73821"/>
    <w:rsid w:val="00B8619D"/>
    <w:rsid w:val="00B86CE9"/>
    <w:rsid w:val="00B97A28"/>
    <w:rsid w:val="00BA6A53"/>
    <w:rsid w:val="00BB051A"/>
    <w:rsid w:val="00BB4944"/>
    <w:rsid w:val="00BB70DF"/>
    <w:rsid w:val="00BB7A0D"/>
    <w:rsid w:val="00BB7D63"/>
    <w:rsid w:val="00BC1575"/>
    <w:rsid w:val="00BD1CC1"/>
    <w:rsid w:val="00BD2BB9"/>
    <w:rsid w:val="00BD3A70"/>
    <w:rsid w:val="00BD6309"/>
    <w:rsid w:val="00BE06DB"/>
    <w:rsid w:val="00BE2CEC"/>
    <w:rsid w:val="00BE4E84"/>
    <w:rsid w:val="00BE637B"/>
    <w:rsid w:val="00BE6D73"/>
    <w:rsid w:val="00BF3012"/>
    <w:rsid w:val="00BF369B"/>
    <w:rsid w:val="00BF7C52"/>
    <w:rsid w:val="00BF7EFE"/>
    <w:rsid w:val="00C1223A"/>
    <w:rsid w:val="00C12596"/>
    <w:rsid w:val="00C130E5"/>
    <w:rsid w:val="00C15103"/>
    <w:rsid w:val="00C1637B"/>
    <w:rsid w:val="00C22488"/>
    <w:rsid w:val="00C22FDF"/>
    <w:rsid w:val="00C24603"/>
    <w:rsid w:val="00C26063"/>
    <w:rsid w:val="00C35467"/>
    <w:rsid w:val="00C40F36"/>
    <w:rsid w:val="00C43D8E"/>
    <w:rsid w:val="00C50150"/>
    <w:rsid w:val="00C56628"/>
    <w:rsid w:val="00C5733F"/>
    <w:rsid w:val="00C60271"/>
    <w:rsid w:val="00C64F67"/>
    <w:rsid w:val="00C75156"/>
    <w:rsid w:val="00C808E8"/>
    <w:rsid w:val="00C809DC"/>
    <w:rsid w:val="00C815FC"/>
    <w:rsid w:val="00C82537"/>
    <w:rsid w:val="00C8664E"/>
    <w:rsid w:val="00C900AC"/>
    <w:rsid w:val="00C940F9"/>
    <w:rsid w:val="00C95452"/>
    <w:rsid w:val="00C96C44"/>
    <w:rsid w:val="00CA4DAD"/>
    <w:rsid w:val="00CA6127"/>
    <w:rsid w:val="00CA73CE"/>
    <w:rsid w:val="00CB18B1"/>
    <w:rsid w:val="00CB5D13"/>
    <w:rsid w:val="00CB7798"/>
    <w:rsid w:val="00CC0C1C"/>
    <w:rsid w:val="00CC1869"/>
    <w:rsid w:val="00CC2365"/>
    <w:rsid w:val="00CC27AF"/>
    <w:rsid w:val="00CC36FB"/>
    <w:rsid w:val="00CC39DC"/>
    <w:rsid w:val="00CC429A"/>
    <w:rsid w:val="00CC6C2B"/>
    <w:rsid w:val="00CC7003"/>
    <w:rsid w:val="00CC7F2D"/>
    <w:rsid w:val="00CD337B"/>
    <w:rsid w:val="00CD5C1B"/>
    <w:rsid w:val="00CE14C2"/>
    <w:rsid w:val="00CE1735"/>
    <w:rsid w:val="00CE1936"/>
    <w:rsid w:val="00CE22E7"/>
    <w:rsid w:val="00CF123E"/>
    <w:rsid w:val="00CF77D2"/>
    <w:rsid w:val="00D0120B"/>
    <w:rsid w:val="00D01DB6"/>
    <w:rsid w:val="00D03C0B"/>
    <w:rsid w:val="00D03D13"/>
    <w:rsid w:val="00D046A9"/>
    <w:rsid w:val="00D052ED"/>
    <w:rsid w:val="00D0550E"/>
    <w:rsid w:val="00D06881"/>
    <w:rsid w:val="00D07DAF"/>
    <w:rsid w:val="00D2087A"/>
    <w:rsid w:val="00D20B82"/>
    <w:rsid w:val="00D21F42"/>
    <w:rsid w:val="00D305FD"/>
    <w:rsid w:val="00D32497"/>
    <w:rsid w:val="00D32C19"/>
    <w:rsid w:val="00D33415"/>
    <w:rsid w:val="00D33D19"/>
    <w:rsid w:val="00D33EB2"/>
    <w:rsid w:val="00D45555"/>
    <w:rsid w:val="00D51EEE"/>
    <w:rsid w:val="00D538FF"/>
    <w:rsid w:val="00D53971"/>
    <w:rsid w:val="00D542A1"/>
    <w:rsid w:val="00D54BDA"/>
    <w:rsid w:val="00D552E4"/>
    <w:rsid w:val="00D63131"/>
    <w:rsid w:val="00D65ED3"/>
    <w:rsid w:val="00D66CA9"/>
    <w:rsid w:val="00D70484"/>
    <w:rsid w:val="00D723E4"/>
    <w:rsid w:val="00D8193F"/>
    <w:rsid w:val="00D822BF"/>
    <w:rsid w:val="00D8374A"/>
    <w:rsid w:val="00D85B4F"/>
    <w:rsid w:val="00D868CD"/>
    <w:rsid w:val="00D90FA7"/>
    <w:rsid w:val="00D917EB"/>
    <w:rsid w:val="00D91F65"/>
    <w:rsid w:val="00D92423"/>
    <w:rsid w:val="00D9489A"/>
    <w:rsid w:val="00DA0439"/>
    <w:rsid w:val="00DA211D"/>
    <w:rsid w:val="00DA6199"/>
    <w:rsid w:val="00DA693F"/>
    <w:rsid w:val="00DA6BF8"/>
    <w:rsid w:val="00DA766B"/>
    <w:rsid w:val="00DB128E"/>
    <w:rsid w:val="00DB19C5"/>
    <w:rsid w:val="00DB21CF"/>
    <w:rsid w:val="00DB2776"/>
    <w:rsid w:val="00DB6271"/>
    <w:rsid w:val="00DB665E"/>
    <w:rsid w:val="00DC0830"/>
    <w:rsid w:val="00DC3E2D"/>
    <w:rsid w:val="00DC59F8"/>
    <w:rsid w:val="00DD0A80"/>
    <w:rsid w:val="00DD0E53"/>
    <w:rsid w:val="00DD29B3"/>
    <w:rsid w:val="00DE0360"/>
    <w:rsid w:val="00DE44CE"/>
    <w:rsid w:val="00DE4FE5"/>
    <w:rsid w:val="00DE534C"/>
    <w:rsid w:val="00DF008A"/>
    <w:rsid w:val="00DF129E"/>
    <w:rsid w:val="00DF177A"/>
    <w:rsid w:val="00DF1788"/>
    <w:rsid w:val="00DF435D"/>
    <w:rsid w:val="00DF774E"/>
    <w:rsid w:val="00E00EAB"/>
    <w:rsid w:val="00E02390"/>
    <w:rsid w:val="00E05485"/>
    <w:rsid w:val="00E06B67"/>
    <w:rsid w:val="00E10D00"/>
    <w:rsid w:val="00E11459"/>
    <w:rsid w:val="00E11BCE"/>
    <w:rsid w:val="00E16AC3"/>
    <w:rsid w:val="00E26C04"/>
    <w:rsid w:val="00E26F70"/>
    <w:rsid w:val="00E2772A"/>
    <w:rsid w:val="00E27999"/>
    <w:rsid w:val="00E27F7E"/>
    <w:rsid w:val="00E3457D"/>
    <w:rsid w:val="00E3479A"/>
    <w:rsid w:val="00E34BCF"/>
    <w:rsid w:val="00E3505A"/>
    <w:rsid w:val="00E36BE9"/>
    <w:rsid w:val="00E419B2"/>
    <w:rsid w:val="00E456E6"/>
    <w:rsid w:val="00E46023"/>
    <w:rsid w:val="00E503F3"/>
    <w:rsid w:val="00E52EAB"/>
    <w:rsid w:val="00E55316"/>
    <w:rsid w:val="00E56148"/>
    <w:rsid w:val="00E60441"/>
    <w:rsid w:val="00E67AC4"/>
    <w:rsid w:val="00E70EB1"/>
    <w:rsid w:val="00E724AA"/>
    <w:rsid w:val="00E73A4F"/>
    <w:rsid w:val="00E770D5"/>
    <w:rsid w:val="00E87749"/>
    <w:rsid w:val="00E94A91"/>
    <w:rsid w:val="00EA2E8E"/>
    <w:rsid w:val="00EA467F"/>
    <w:rsid w:val="00EA7F57"/>
    <w:rsid w:val="00EB2304"/>
    <w:rsid w:val="00EB340D"/>
    <w:rsid w:val="00EB3655"/>
    <w:rsid w:val="00EB6E8A"/>
    <w:rsid w:val="00EB7545"/>
    <w:rsid w:val="00EC02E1"/>
    <w:rsid w:val="00EC0467"/>
    <w:rsid w:val="00EC1692"/>
    <w:rsid w:val="00EC6DCE"/>
    <w:rsid w:val="00EC7E5D"/>
    <w:rsid w:val="00ED33BE"/>
    <w:rsid w:val="00ED4ABA"/>
    <w:rsid w:val="00EE0725"/>
    <w:rsid w:val="00EE1829"/>
    <w:rsid w:val="00EE2B51"/>
    <w:rsid w:val="00EE33EF"/>
    <w:rsid w:val="00EE46D3"/>
    <w:rsid w:val="00EF0D98"/>
    <w:rsid w:val="00EF4F4E"/>
    <w:rsid w:val="00EF540D"/>
    <w:rsid w:val="00EF5548"/>
    <w:rsid w:val="00EF5A05"/>
    <w:rsid w:val="00EF6081"/>
    <w:rsid w:val="00EF65F3"/>
    <w:rsid w:val="00F004FA"/>
    <w:rsid w:val="00F061EF"/>
    <w:rsid w:val="00F06241"/>
    <w:rsid w:val="00F208AD"/>
    <w:rsid w:val="00F22F9C"/>
    <w:rsid w:val="00F25245"/>
    <w:rsid w:val="00F2726A"/>
    <w:rsid w:val="00F274AC"/>
    <w:rsid w:val="00F2795B"/>
    <w:rsid w:val="00F30B8A"/>
    <w:rsid w:val="00F32329"/>
    <w:rsid w:val="00F34CCA"/>
    <w:rsid w:val="00F37E0E"/>
    <w:rsid w:val="00F44530"/>
    <w:rsid w:val="00F44715"/>
    <w:rsid w:val="00F46D8F"/>
    <w:rsid w:val="00F47FB6"/>
    <w:rsid w:val="00F55A0E"/>
    <w:rsid w:val="00F60D5F"/>
    <w:rsid w:val="00F61DC8"/>
    <w:rsid w:val="00F6332F"/>
    <w:rsid w:val="00F64398"/>
    <w:rsid w:val="00F652C4"/>
    <w:rsid w:val="00F66407"/>
    <w:rsid w:val="00F70F26"/>
    <w:rsid w:val="00F7106E"/>
    <w:rsid w:val="00F80BCA"/>
    <w:rsid w:val="00F83C04"/>
    <w:rsid w:val="00F84E49"/>
    <w:rsid w:val="00F915C3"/>
    <w:rsid w:val="00F91650"/>
    <w:rsid w:val="00F92366"/>
    <w:rsid w:val="00F93992"/>
    <w:rsid w:val="00F970DE"/>
    <w:rsid w:val="00F97A51"/>
    <w:rsid w:val="00FA0AE0"/>
    <w:rsid w:val="00FA3354"/>
    <w:rsid w:val="00FC7009"/>
    <w:rsid w:val="00FC7149"/>
    <w:rsid w:val="00FE0629"/>
    <w:rsid w:val="00FE31A0"/>
    <w:rsid w:val="00FE35B2"/>
    <w:rsid w:val="00FE35D4"/>
    <w:rsid w:val="00FE4F7D"/>
    <w:rsid w:val="00FE67A0"/>
    <w:rsid w:val="01520CCA"/>
    <w:rsid w:val="01AC83FD"/>
    <w:rsid w:val="01E45B63"/>
    <w:rsid w:val="021FBAB8"/>
    <w:rsid w:val="02284973"/>
    <w:rsid w:val="02733FDD"/>
    <w:rsid w:val="04675C7D"/>
    <w:rsid w:val="0488A3BC"/>
    <w:rsid w:val="0522B50D"/>
    <w:rsid w:val="071A6549"/>
    <w:rsid w:val="0758A2C0"/>
    <w:rsid w:val="07E13C33"/>
    <w:rsid w:val="08E3D8E5"/>
    <w:rsid w:val="0A803C3D"/>
    <w:rsid w:val="0B2ED725"/>
    <w:rsid w:val="0B6054A7"/>
    <w:rsid w:val="0B998E32"/>
    <w:rsid w:val="0BD1BB1D"/>
    <w:rsid w:val="0C2A6779"/>
    <w:rsid w:val="0C7020C3"/>
    <w:rsid w:val="0E3A03FD"/>
    <w:rsid w:val="0E7E1AFE"/>
    <w:rsid w:val="0E836DDD"/>
    <w:rsid w:val="0EA07EDF"/>
    <w:rsid w:val="11B8E0A7"/>
    <w:rsid w:val="11E95A98"/>
    <w:rsid w:val="126528D5"/>
    <w:rsid w:val="12AE8210"/>
    <w:rsid w:val="1588826D"/>
    <w:rsid w:val="15E53A71"/>
    <w:rsid w:val="16B9A951"/>
    <w:rsid w:val="16D04375"/>
    <w:rsid w:val="1727B862"/>
    <w:rsid w:val="17A0385E"/>
    <w:rsid w:val="183755FC"/>
    <w:rsid w:val="1948243C"/>
    <w:rsid w:val="19BF0879"/>
    <w:rsid w:val="1A66748A"/>
    <w:rsid w:val="1C95BC0A"/>
    <w:rsid w:val="1DA43D83"/>
    <w:rsid w:val="1E359FB8"/>
    <w:rsid w:val="1E8D68B8"/>
    <w:rsid w:val="1EA151CC"/>
    <w:rsid w:val="1EC6F7E7"/>
    <w:rsid w:val="1F4033F2"/>
    <w:rsid w:val="204B89A8"/>
    <w:rsid w:val="20A95EAB"/>
    <w:rsid w:val="214E3856"/>
    <w:rsid w:val="21F24B73"/>
    <w:rsid w:val="23B6297F"/>
    <w:rsid w:val="23E1C8D0"/>
    <w:rsid w:val="257C93D5"/>
    <w:rsid w:val="25D4EE88"/>
    <w:rsid w:val="25EB60E2"/>
    <w:rsid w:val="2689176F"/>
    <w:rsid w:val="26BA13AB"/>
    <w:rsid w:val="2812771C"/>
    <w:rsid w:val="286D6EB3"/>
    <w:rsid w:val="28F51611"/>
    <w:rsid w:val="29A300B1"/>
    <w:rsid w:val="2A567F3F"/>
    <w:rsid w:val="2AA53410"/>
    <w:rsid w:val="2AB9DB6B"/>
    <w:rsid w:val="2AFDFA38"/>
    <w:rsid w:val="2B4DF024"/>
    <w:rsid w:val="2B6E71A6"/>
    <w:rsid w:val="2BAC68D6"/>
    <w:rsid w:val="2C63A0B4"/>
    <w:rsid w:val="2C948FCB"/>
    <w:rsid w:val="2CC54C4D"/>
    <w:rsid w:val="2D5058D7"/>
    <w:rsid w:val="2D5D924A"/>
    <w:rsid w:val="2D72278F"/>
    <w:rsid w:val="2ED446F8"/>
    <w:rsid w:val="2FB428EC"/>
    <w:rsid w:val="300E5C7E"/>
    <w:rsid w:val="3254BBCF"/>
    <w:rsid w:val="335F69FD"/>
    <w:rsid w:val="33B4BBAF"/>
    <w:rsid w:val="342A4042"/>
    <w:rsid w:val="3438E0B8"/>
    <w:rsid w:val="34A243D7"/>
    <w:rsid w:val="34BDB133"/>
    <w:rsid w:val="36D9EFB5"/>
    <w:rsid w:val="374238B2"/>
    <w:rsid w:val="383AD7A3"/>
    <w:rsid w:val="386A6FF2"/>
    <w:rsid w:val="39A8C0C2"/>
    <w:rsid w:val="3A4DF538"/>
    <w:rsid w:val="3C60E80C"/>
    <w:rsid w:val="3D807978"/>
    <w:rsid w:val="3DD3ACDC"/>
    <w:rsid w:val="3F1BA034"/>
    <w:rsid w:val="3FE823F1"/>
    <w:rsid w:val="40034384"/>
    <w:rsid w:val="407108F5"/>
    <w:rsid w:val="414A6637"/>
    <w:rsid w:val="41603B51"/>
    <w:rsid w:val="419A100C"/>
    <w:rsid w:val="4259143C"/>
    <w:rsid w:val="42AA429D"/>
    <w:rsid w:val="42AFBB54"/>
    <w:rsid w:val="433542F6"/>
    <w:rsid w:val="433E9C64"/>
    <w:rsid w:val="43AB9427"/>
    <w:rsid w:val="43C96B7B"/>
    <w:rsid w:val="4463622B"/>
    <w:rsid w:val="45124862"/>
    <w:rsid w:val="454BA2CE"/>
    <w:rsid w:val="455C9933"/>
    <w:rsid w:val="45AB8152"/>
    <w:rsid w:val="46EE434E"/>
    <w:rsid w:val="46F34BED"/>
    <w:rsid w:val="476BB7C7"/>
    <w:rsid w:val="490B8711"/>
    <w:rsid w:val="495AD499"/>
    <w:rsid w:val="49C414CD"/>
    <w:rsid w:val="49CD3950"/>
    <w:rsid w:val="49D899DB"/>
    <w:rsid w:val="4A6B08F5"/>
    <w:rsid w:val="4C81CFFB"/>
    <w:rsid w:val="4CE55FE6"/>
    <w:rsid w:val="4E0C2AC5"/>
    <w:rsid w:val="4E197F7C"/>
    <w:rsid w:val="4E1FFEA2"/>
    <w:rsid w:val="4EE6D490"/>
    <w:rsid w:val="4EE77D2B"/>
    <w:rsid w:val="4F1146AA"/>
    <w:rsid w:val="4F2A3B87"/>
    <w:rsid w:val="4F6E158A"/>
    <w:rsid w:val="4F90335F"/>
    <w:rsid w:val="509F0400"/>
    <w:rsid w:val="52B01C1D"/>
    <w:rsid w:val="52C051B0"/>
    <w:rsid w:val="52E1EAF1"/>
    <w:rsid w:val="5365183A"/>
    <w:rsid w:val="53C9892E"/>
    <w:rsid w:val="54A669D1"/>
    <w:rsid w:val="54F5E1F4"/>
    <w:rsid w:val="5596BCF0"/>
    <w:rsid w:val="55F69D01"/>
    <w:rsid w:val="56D1A379"/>
    <w:rsid w:val="56FCB168"/>
    <w:rsid w:val="5769C02A"/>
    <w:rsid w:val="576E0C5D"/>
    <w:rsid w:val="57714BFC"/>
    <w:rsid w:val="589EA9A9"/>
    <w:rsid w:val="5A1B1A5C"/>
    <w:rsid w:val="5A2E8D82"/>
    <w:rsid w:val="5A3BF3FD"/>
    <w:rsid w:val="5A48211B"/>
    <w:rsid w:val="5A740FA8"/>
    <w:rsid w:val="5B6E723D"/>
    <w:rsid w:val="5D3FAE89"/>
    <w:rsid w:val="5E03F686"/>
    <w:rsid w:val="5E9C02B9"/>
    <w:rsid w:val="5F0616FA"/>
    <w:rsid w:val="5F48B484"/>
    <w:rsid w:val="5F6E8AE2"/>
    <w:rsid w:val="60B640A0"/>
    <w:rsid w:val="6154F08C"/>
    <w:rsid w:val="61A05086"/>
    <w:rsid w:val="6208CF44"/>
    <w:rsid w:val="626D462F"/>
    <w:rsid w:val="62972065"/>
    <w:rsid w:val="6409E27B"/>
    <w:rsid w:val="64429B86"/>
    <w:rsid w:val="64B68D24"/>
    <w:rsid w:val="6587FE28"/>
    <w:rsid w:val="659A77C1"/>
    <w:rsid w:val="65AF616D"/>
    <w:rsid w:val="669B974B"/>
    <w:rsid w:val="6746D1F6"/>
    <w:rsid w:val="67740020"/>
    <w:rsid w:val="68E46E09"/>
    <w:rsid w:val="69FA2816"/>
    <w:rsid w:val="6AC7F80B"/>
    <w:rsid w:val="6C5E4A31"/>
    <w:rsid w:val="6C65576A"/>
    <w:rsid w:val="6CBC295C"/>
    <w:rsid w:val="6EE66C3B"/>
    <w:rsid w:val="6F38A26C"/>
    <w:rsid w:val="6F94E637"/>
    <w:rsid w:val="71797118"/>
    <w:rsid w:val="736D4BC2"/>
    <w:rsid w:val="73D654ED"/>
    <w:rsid w:val="73FC7A3D"/>
    <w:rsid w:val="746CB070"/>
    <w:rsid w:val="74EFDBCD"/>
    <w:rsid w:val="758A41FF"/>
    <w:rsid w:val="75B5B695"/>
    <w:rsid w:val="77678E32"/>
    <w:rsid w:val="7818F652"/>
    <w:rsid w:val="788B7108"/>
    <w:rsid w:val="78D9A792"/>
    <w:rsid w:val="78ECA204"/>
    <w:rsid w:val="79788188"/>
    <w:rsid w:val="79D6F1FC"/>
    <w:rsid w:val="7A90B5F1"/>
    <w:rsid w:val="7A95A9D4"/>
    <w:rsid w:val="7B3C7740"/>
    <w:rsid w:val="7CAC33E6"/>
    <w:rsid w:val="7ECCBDE7"/>
    <w:rsid w:val="7EE804F6"/>
    <w:rsid w:val="7F8A276F"/>
    <w:rsid w:val="7F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699F6C"/>
  <w15:chartTrackingRefBased/>
  <w15:docId w15:val="{BC2791FB-9CF3-4086-B32D-82735BF1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pPr>
      <w:widowControl/>
      <w:spacing w:line="240" w:lineRule="auto"/>
    </w:pPr>
    <w:rPr>
      <w:snapToGrid w:val="0"/>
      <w:sz w:val="28"/>
      <w:lang w:eastAsia="en-US"/>
    </w:rPr>
  </w:style>
  <w:style w:type="paragraph" w:styleId="Textoindependiente3">
    <w:name w:val="Body Text 3"/>
    <w:basedOn w:val="Normal"/>
    <w:pPr>
      <w:widowControl/>
      <w:spacing w:line="240" w:lineRule="auto"/>
    </w:pPr>
    <w:rPr>
      <w:snapToGrid w:val="0"/>
      <w:sz w:val="24"/>
      <w:lang w:eastAsia="en-US"/>
    </w:rPr>
  </w:style>
  <w:style w:type="paragraph" w:styleId="Textodeglobo">
    <w:name w:val="Balloon Text"/>
    <w:basedOn w:val="Normal"/>
    <w:link w:val="TextodegloboCar"/>
    <w:rsid w:val="00A462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62EE"/>
    <w:rPr>
      <w:rFonts w:ascii="Tahoma" w:hAnsi="Tahoma" w:cs="Tahoma"/>
      <w:sz w:val="16"/>
      <w:szCs w:val="16"/>
      <w:lang w:val="en-US" w:eastAsia="es-ES"/>
    </w:rPr>
  </w:style>
  <w:style w:type="paragraph" w:styleId="Revisin">
    <w:name w:val="Revision"/>
    <w:hidden/>
    <w:uiPriority w:val="99"/>
    <w:semiHidden/>
    <w:rsid w:val="00D07DAF"/>
    <w:rPr>
      <w:lang w:val="en-US" w:eastAsia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7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mev\Downloads\PropuestaSolu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5F2BB7EE7D4A4685844ECEBF6B5FEC" ma:contentTypeVersion="2" ma:contentTypeDescription="Crear nuevo documento." ma:contentTypeScope="" ma:versionID="9589fca470feb7693642072295558ee4">
  <xsd:schema xmlns:xsd="http://www.w3.org/2001/XMLSchema" xmlns:xs="http://www.w3.org/2001/XMLSchema" xmlns:p="http://schemas.microsoft.com/office/2006/metadata/properties" xmlns:ns2="16a425e6-1969-4993-93ec-b168c78f4cdf" targetNamespace="http://schemas.microsoft.com/office/2006/metadata/properties" ma:root="true" ma:fieldsID="61d3e8cfe0a19a6b0d3eba0e785d9043" ns2:_="">
    <xsd:import namespace="16a425e6-1969-4993-93ec-b168c78f4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425e6-1969-4993-93ec-b168c78f4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5B7800-EA4E-44AB-9276-E2B0B608D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425e6-1969-4993-93ec-b168c78f4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8F76A-D8CE-464F-A741-FD5F46329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PropuestaSolucion.dot</Template>
  <TotalTime>7</TotalTime>
  <Pages>5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de Desarrollo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Lili Velazquez Linares</dc:creator>
  <cp:keywords/>
  <cp:lastModifiedBy>ANGEL ZABDIEL RODRIGUEZ GARCIA</cp:lastModifiedBy>
  <cp:revision>2</cp:revision>
  <cp:lastPrinted>1999-08-31T13:52:00Z</cp:lastPrinted>
  <dcterms:created xsi:type="dcterms:W3CDTF">2024-09-25T02:05:00Z</dcterms:created>
  <dcterms:modified xsi:type="dcterms:W3CDTF">2024-09-25T02:05:00Z</dcterms:modified>
</cp:coreProperties>
</file>