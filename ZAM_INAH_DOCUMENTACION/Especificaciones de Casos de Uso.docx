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F965A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  <w:bookmarkStart w:id="0" w:name="_Hlk178332505"/>
      <w:bookmarkEnd w:id="0"/>
    </w:p>
    <w:p w14:paraId="5F755A99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050F10DB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4682AEB7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1A85BA9B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1F105B32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4E0996C4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00E0B584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6B40825A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0D0C1C45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Zonas arqueológicas de México</w:t>
      </w:r>
    </w:p>
    <w:p w14:paraId="24A5333F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t xml:space="preserve">Especificación de Casos de Uso: </w:t>
      </w:r>
      <w:r>
        <w:rPr>
          <w:rFonts w:ascii="Segoe UI" w:hAnsi="Segoe UI" w:cs="Segoe UI"/>
        </w:rPr>
        <w:t>Registrar cuenta</w:t>
      </w:r>
    </w:p>
    <w:p w14:paraId="70ABC9DB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0"/>
        </w:rPr>
      </w:pPr>
    </w:p>
    <w:p w14:paraId="096BCBD3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32"/>
        </w:rPr>
      </w:pPr>
      <w:r w:rsidRPr="00543D91">
        <w:rPr>
          <w:rFonts w:ascii="Segoe UI" w:hAnsi="Segoe UI" w:cs="Segoe UI"/>
          <w:sz w:val="32"/>
        </w:rPr>
        <w:t>Versión &lt;1.0&gt;</w:t>
      </w:r>
    </w:p>
    <w:p w14:paraId="16E87CCF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1B205604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3D8DA560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010256E6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2898B895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15F4FD74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2C4FC11B" w14:textId="77777777" w:rsidR="008C517F" w:rsidRDefault="008C517F" w:rsidP="008C517F">
      <w:pPr>
        <w:pStyle w:val="Ttulo"/>
        <w:rPr>
          <w:rFonts w:ascii="Calibri" w:hAnsi="Calibri" w:cs="Calibri"/>
          <w:sz w:val="40"/>
        </w:rPr>
      </w:pPr>
    </w:p>
    <w:p w14:paraId="0AB00413" w14:textId="77777777" w:rsidR="008C517F" w:rsidRPr="00543D91" w:rsidRDefault="008C517F" w:rsidP="008C517F">
      <w:pPr>
        <w:pStyle w:val="Ttulo"/>
        <w:rPr>
          <w:rFonts w:ascii="Segoe UI" w:hAnsi="Segoe UI" w:cs="Segoe UI"/>
          <w:sz w:val="40"/>
        </w:rPr>
      </w:pPr>
      <w:r w:rsidRPr="00543D91">
        <w:rPr>
          <w:rFonts w:ascii="Segoe UI" w:hAnsi="Segoe UI" w:cs="Segoe UI"/>
          <w:sz w:val="40"/>
        </w:rPr>
        <w:lastRenderedPageBreak/>
        <w:t>Bitácora</w:t>
      </w:r>
    </w:p>
    <w:p w14:paraId="1D990986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130F0B23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432AECB2" w14:textId="77777777" w:rsidR="008C517F" w:rsidRPr="00543D91" w:rsidRDefault="008C517F" w:rsidP="008C517F">
      <w:pPr>
        <w:rPr>
          <w:rFonts w:ascii="Segoe UI" w:hAnsi="Segoe UI" w:cs="Segoe U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517F" w:rsidRPr="00543D91" w14:paraId="7D938CFA" w14:textId="77777777" w:rsidTr="00D27E84">
        <w:tc>
          <w:tcPr>
            <w:tcW w:w="2304" w:type="dxa"/>
          </w:tcPr>
          <w:p w14:paraId="60C73E3B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56AB47E8" w14:textId="77777777" w:rsidR="008C517F" w:rsidRPr="00543D91" w:rsidRDefault="008C517F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03F26D65" w14:textId="77777777" w:rsidR="008C517F" w:rsidRPr="00543D91" w:rsidRDefault="008C517F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065B7491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D27E84" w:rsidRPr="00543D91" w14:paraId="3B8D2ED8" w14:textId="77777777" w:rsidTr="00D27E84">
        <w:tc>
          <w:tcPr>
            <w:tcW w:w="2304" w:type="dxa"/>
          </w:tcPr>
          <w:p w14:paraId="20945CC4" w14:textId="011C861C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25/09/24</w:t>
            </w:r>
          </w:p>
        </w:tc>
        <w:tc>
          <w:tcPr>
            <w:tcW w:w="1152" w:type="dxa"/>
          </w:tcPr>
          <w:p w14:paraId="76B78E1C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0.1</w:t>
            </w:r>
          </w:p>
        </w:tc>
        <w:tc>
          <w:tcPr>
            <w:tcW w:w="3744" w:type="dxa"/>
          </w:tcPr>
          <w:p w14:paraId="7AD3D03D" w14:textId="272879EB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  <w:lang w:val="es-ES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2AE8AEF8" w14:textId="5021B758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D27E84" w:rsidRPr="00543D91" w14:paraId="69F96D1C" w14:textId="77777777" w:rsidTr="00D27E84">
        <w:tc>
          <w:tcPr>
            <w:tcW w:w="2304" w:type="dxa"/>
          </w:tcPr>
          <w:p w14:paraId="324AEAA3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7F1844B4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6110B742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59534135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6CC675F4" w14:textId="77777777" w:rsidTr="00D27E84">
        <w:tc>
          <w:tcPr>
            <w:tcW w:w="2304" w:type="dxa"/>
          </w:tcPr>
          <w:p w14:paraId="20DBC9BA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2AD6B665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0A2001A8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08EC5005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4A6E102B" w14:textId="77777777" w:rsidTr="00D27E84">
        <w:tc>
          <w:tcPr>
            <w:tcW w:w="2304" w:type="dxa"/>
          </w:tcPr>
          <w:p w14:paraId="14A7FCF1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B9F613A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7C619FF8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4842EC3F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7B6F0EF2" w14:textId="77777777" w:rsidR="008C517F" w:rsidRDefault="008C517F" w:rsidP="008C517F"/>
    <w:p w14:paraId="1ACD0B31" w14:textId="77777777" w:rsidR="008C517F" w:rsidRDefault="008C517F" w:rsidP="00A95422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34C446AC" w14:textId="77777777" w:rsidR="008C517F" w:rsidRDefault="008C517F" w:rsidP="008C517F"/>
    <w:p w14:paraId="42E6E09E" w14:textId="77777777" w:rsidR="008C517F" w:rsidRDefault="008C517F" w:rsidP="008C517F"/>
    <w:p w14:paraId="7FBA0D6E" w14:textId="77777777" w:rsidR="008C517F" w:rsidRDefault="008C517F" w:rsidP="008C517F"/>
    <w:p w14:paraId="2C266648" w14:textId="77777777" w:rsidR="008C517F" w:rsidRDefault="008C517F" w:rsidP="008C517F"/>
    <w:p w14:paraId="12B17256" w14:textId="77777777" w:rsidR="008C517F" w:rsidRDefault="008C517F" w:rsidP="008C517F"/>
    <w:p w14:paraId="7F2E223E" w14:textId="77777777" w:rsidR="008C517F" w:rsidRDefault="008C517F" w:rsidP="008C517F"/>
    <w:p w14:paraId="06D00515" w14:textId="77777777" w:rsidR="008C517F" w:rsidRDefault="008C517F" w:rsidP="008C517F"/>
    <w:p w14:paraId="7027D555" w14:textId="77777777" w:rsidR="008C517F" w:rsidRDefault="008C517F" w:rsidP="008C517F"/>
    <w:p w14:paraId="28D393CF" w14:textId="77777777" w:rsidR="008C517F" w:rsidRDefault="008C517F" w:rsidP="008C517F"/>
    <w:p w14:paraId="6742D2E7" w14:textId="77777777" w:rsidR="008C517F" w:rsidRDefault="008C517F" w:rsidP="008C517F"/>
    <w:p w14:paraId="227568E5" w14:textId="77777777" w:rsidR="008C517F" w:rsidRDefault="008C517F" w:rsidP="008C517F"/>
    <w:p w14:paraId="4B47DC98" w14:textId="77777777" w:rsidR="008C517F" w:rsidRDefault="008C517F" w:rsidP="008C517F"/>
    <w:p w14:paraId="0C067DE9" w14:textId="77777777" w:rsidR="008C517F" w:rsidRDefault="008C517F" w:rsidP="008C517F"/>
    <w:p w14:paraId="0DA2C5E0" w14:textId="77777777" w:rsidR="008C517F" w:rsidRDefault="008C517F" w:rsidP="008C517F"/>
    <w:p w14:paraId="327A7314" w14:textId="77777777" w:rsidR="008C517F" w:rsidRDefault="008C517F" w:rsidP="008C517F"/>
    <w:p w14:paraId="1DCF579B" w14:textId="77777777" w:rsidR="008C517F" w:rsidRDefault="008C517F" w:rsidP="008C517F"/>
    <w:p w14:paraId="34602B2B" w14:textId="77777777" w:rsidR="008C517F" w:rsidRDefault="008C517F" w:rsidP="008C517F"/>
    <w:p w14:paraId="038636E7" w14:textId="77777777" w:rsidR="008C517F" w:rsidRDefault="008C517F" w:rsidP="008C517F"/>
    <w:p w14:paraId="27683228" w14:textId="77777777" w:rsidR="008C517F" w:rsidRDefault="008C517F" w:rsidP="008C517F"/>
    <w:p w14:paraId="651F31D3" w14:textId="77777777" w:rsidR="008C517F" w:rsidRDefault="008C517F" w:rsidP="008C517F"/>
    <w:p w14:paraId="13149E2B" w14:textId="77777777" w:rsidR="008C517F" w:rsidRDefault="008C517F" w:rsidP="008C517F"/>
    <w:p w14:paraId="5F7882D2" w14:textId="77777777" w:rsidR="008C517F" w:rsidRDefault="008C517F" w:rsidP="008C517F"/>
    <w:p w14:paraId="212DABEE" w14:textId="77777777" w:rsidR="00D27E84" w:rsidRDefault="00D27E84" w:rsidP="008C517F"/>
    <w:p w14:paraId="7B59CF5D" w14:textId="77777777" w:rsidR="008C517F" w:rsidRDefault="008C517F" w:rsidP="008C517F"/>
    <w:p w14:paraId="08A739DF" w14:textId="77777777" w:rsidR="008C517F" w:rsidRDefault="008C517F" w:rsidP="008C517F"/>
    <w:p w14:paraId="1C2243A9" w14:textId="77777777" w:rsidR="008C517F" w:rsidRDefault="008C517F" w:rsidP="008C517F"/>
    <w:p w14:paraId="7E3CCECA" w14:textId="77777777" w:rsidR="008C517F" w:rsidRDefault="008C517F" w:rsidP="008C517F"/>
    <w:p w14:paraId="6D13B269" w14:textId="77777777" w:rsidR="008C517F" w:rsidRPr="00543D91" w:rsidRDefault="008C517F" w:rsidP="008C517F">
      <w:pPr>
        <w:pStyle w:val="Ttulo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lastRenderedPageBreak/>
        <w:t>Tabla de Contenido</w:t>
      </w:r>
    </w:p>
    <w:p w14:paraId="27B05291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325C5839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1BB14A7E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7B8377B2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1B">
        <w:rPr>
          <w:rFonts w:ascii="Segoe UI" w:hAnsi="Segoe UI" w:cs="Segoe UI"/>
          <w:b/>
          <w:sz w:val="26"/>
          <w:szCs w:val="26"/>
        </w:rPr>
        <w:fldChar w:fldCharType="begin"/>
      </w:r>
      <w:r w:rsidRPr="00A6191B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A6191B">
        <w:rPr>
          <w:rFonts w:ascii="Segoe UI" w:hAnsi="Segoe UI" w:cs="Segoe UI"/>
          <w:b/>
          <w:sz w:val="26"/>
          <w:szCs w:val="26"/>
        </w:rPr>
        <w:fldChar w:fldCharType="separate"/>
      </w:r>
      <w:r w:rsidRPr="00946757">
        <w:rPr>
          <w:rFonts w:ascii="Segoe UI" w:hAnsi="Segoe UI" w:cs="Segoe UI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noProof/>
        </w:rPr>
        <w:t>Nombre del Caso de Uso</w:t>
      </w:r>
      <w:r w:rsidRPr="00946757">
        <w:rPr>
          <w:rFonts w:ascii="Segoe UI" w:hAnsi="Segoe UI" w:cs="Segoe UI"/>
          <w:noProof/>
          <w:lang w:val="es-ES"/>
        </w:rPr>
        <w:t>: Registrar cuenta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_Toc178287552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7D93E324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148">
        <w:rPr>
          <w:rFonts w:ascii="Segoe UI" w:hAnsi="Segoe UI" w:cs="Segoe U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noProof/>
        </w:rPr>
        <w:t>Breve</w:t>
      </w:r>
      <w:r w:rsidRPr="007A4148">
        <w:rPr>
          <w:rFonts w:ascii="Segoe UI" w:hAnsi="Segoe UI" w:cs="Segoe UI"/>
          <w:noProof/>
        </w:rPr>
        <w:t xml:space="preserve"> </w:t>
      </w:r>
      <w:r w:rsidRPr="00946757">
        <w:rPr>
          <w:rFonts w:ascii="Segoe UI" w:hAnsi="Segoe UI" w:cs="Segoe UI"/>
          <w:noProof/>
        </w:rPr>
        <w:t>Descripción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_Toc178287553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2D7DE978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148">
        <w:rPr>
          <w:rFonts w:ascii="Segoe UI" w:hAnsi="Segoe UI" w:cs="Segoe U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noProof/>
        </w:rPr>
        <w:t>Flujo</w:t>
      </w:r>
      <w:r w:rsidRPr="007A4148">
        <w:rPr>
          <w:rFonts w:ascii="Segoe UI" w:hAnsi="Segoe UI" w:cs="Segoe UI"/>
          <w:noProof/>
        </w:rPr>
        <w:t xml:space="preserve"> de </w:t>
      </w:r>
      <w:r w:rsidRPr="00946757">
        <w:rPr>
          <w:rFonts w:ascii="Segoe UI" w:hAnsi="Segoe UI" w:cs="Segoe UI"/>
          <w:noProof/>
        </w:rPr>
        <w:t>Eventos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_Toc178287554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52727124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148">
        <w:rPr>
          <w:rFonts w:ascii="Segoe UI" w:hAnsi="Segoe UI" w:cs="Segoe U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noProof/>
        </w:rPr>
        <w:t>Flujo</w:t>
      </w:r>
      <w:r w:rsidRPr="007A4148">
        <w:rPr>
          <w:rFonts w:ascii="Segoe UI" w:hAnsi="Segoe UI" w:cs="Segoe UI"/>
          <w:noProof/>
        </w:rPr>
        <w:t xml:space="preserve"> </w:t>
      </w:r>
      <w:r w:rsidRPr="00946757">
        <w:rPr>
          <w:rFonts w:ascii="Segoe UI" w:hAnsi="Segoe UI" w:cs="Segoe UI"/>
          <w:noProof/>
        </w:rPr>
        <w:t>Básico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_Toc178287555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0B6B5609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148">
        <w:rPr>
          <w:rFonts w:ascii="Segoe UI" w:hAnsi="Segoe UI" w:cs="Segoe U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noProof/>
        </w:rPr>
        <w:t>Flujo</w:t>
      </w:r>
      <w:r w:rsidRPr="007A4148">
        <w:rPr>
          <w:rFonts w:ascii="Segoe UI" w:hAnsi="Segoe UI" w:cs="Segoe UI"/>
          <w:noProof/>
        </w:rPr>
        <w:t xml:space="preserve"> </w:t>
      </w:r>
      <w:r w:rsidRPr="00946757">
        <w:rPr>
          <w:rFonts w:ascii="Segoe UI" w:hAnsi="Segoe UI" w:cs="Segoe UI"/>
          <w:noProof/>
        </w:rPr>
        <w:t>Alterno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_Toc178287556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2FD05696" w14:textId="77777777" w:rsidR="008C517F" w:rsidRDefault="008C517F" w:rsidP="008C517F">
      <w:pPr>
        <w:pStyle w:val="TDC3"/>
        <w:tabs>
          <w:tab w:val="left" w:pos="1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6757">
        <w:rPr>
          <w:rFonts w:ascii="Segoe UI" w:hAnsi="Segoe UI" w:cs="Segoe UI"/>
          <w:b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b/>
          <w:noProof/>
        </w:rPr>
        <w:t>Flujo Alterno Sin conexión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_Toc178287557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66967E9F" w14:textId="77777777" w:rsidR="008C517F" w:rsidRDefault="008C517F" w:rsidP="008C517F">
      <w:pPr>
        <w:pStyle w:val="TDC3"/>
        <w:tabs>
          <w:tab w:val="left" w:pos="1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6757">
        <w:rPr>
          <w:rFonts w:ascii="Segoe UI" w:hAnsi="Segoe UI" w:cs="Segoe UI"/>
          <w:b/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b/>
          <w:noProof/>
        </w:rPr>
        <w:t>Flujo Alterno Correo ya registrado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_Toc178287558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36849A90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148">
        <w:rPr>
          <w:rFonts w:ascii="Segoe UI" w:hAnsi="Segoe UI" w:cs="Segoe U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A4148">
        <w:rPr>
          <w:rFonts w:ascii="Segoe UI" w:hAnsi="Segoe UI" w:cs="Segoe UI"/>
          <w:noProof/>
        </w:rPr>
        <w:t>Pre-</w:t>
      </w:r>
      <w:r w:rsidRPr="00946757">
        <w:rPr>
          <w:rFonts w:ascii="Segoe UI" w:hAnsi="Segoe UI" w:cs="Segoe UI"/>
          <w:noProof/>
        </w:rPr>
        <w:t>Condiciones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_Toc178287559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4</w:t>
      </w:r>
      <w:r>
        <w:rPr>
          <w:noProof/>
        </w:rPr>
        <w:fldChar w:fldCharType="end"/>
      </w:r>
    </w:p>
    <w:p w14:paraId="182A695F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148">
        <w:rPr>
          <w:rFonts w:ascii="Segoe UI" w:hAnsi="Segoe UI" w:cs="Segoe U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A4148">
        <w:rPr>
          <w:rFonts w:ascii="Segoe UI" w:hAnsi="Segoe UI" w:cs="Segoe UI"/>
          <w:noProof/>
        </w:rPr>
        <w:t>Post-</w:t>
      </w:r>
      <w:r w:rsidRPr="00946757">
        <w:rPr>
          <w:rFonts w:ascii="Segoe UI" w:hAnsi="Segoe UI" w:cs="Segoe UI"/>
          <w:noProof/>
        </w:rPr>
        <w:t>Condiciones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_Toc178287560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5</w:t>
      </w:r>
      <w:r>
        <w:rPr>
          <w:noProof/>
        </w:rPr>
        <w:fldChar w:fldCharType="end"/>
      </w:r>
    </w:p>
    <w:p w14:paraId="2E1919EF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148">
        <w:rPr>
          <w:rFonts w:ascii="Segoe UI" w:hAnsi="Segoe UI" w:cs="Segoe UI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A4148">
        <w:rPr>
          <w:rFonts w:ascii="Segoe UI" w:hAnsi="Segoe UI" w:cs="Segoe UI"/>
          <w:noProof/>
        </w:rPr>
        <w:t>Storyboard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_Toc178287561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5</w:t>
      </w:r>
      <w:r>
        <w:rPr>
          <w:noProof/>
        </w:rPr>
        <w:fldChar w:fldCharType="end"/>
      </w:r>
    </w:p>
    <w:p w14:paraId="1404B70D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6757">
        <w:rPr>
          <w:rFonts w:ascii="Segoe UI" w:hAnsi="Segoe UI" w:cs="Segoe UI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noProof/>
        </w:rPr>
        <w:t>Interfaz de Usuario &lt;&lt;Nombre&gt;&gt;</w:t>
      </w:r>
      <w:r w:rsidRPr="007A4148">
        <w:rPr>
          <w:noProof/>
        </w:rPr>
        <w:tab/>
      </w:r>
      <w:r>
        <w:rPr>
          <w:noProof/>
        </w:rPr>
        <w:fldChar w:fldCharType="begin"/>
      </w:r>
      <w:r w:rsidRPr="007A4148">
        <w:rPr>
          <w:noProof/>
        </w:rPr>
        <w:instrText xml:space="preserve"> PAGEREF _Toc178287562 \h </w:instrText>
      </w:r>
      <w:r>
        <w:rPr>
          <w:noProof/>
        </w:rPr>
      </w:r>
      <w:r>
        <w:rPr>
          <w:noProof/>
        </w:rPr>
        <w:fldChar w:fldCharType="separate"/>
      </w:r>
      <w:r w:rsidRPr="007A4148">
        <w:rPr>
          <w:noProof/>
        </w:rPr>
        <w:t>5</w:t>
      </w:r>
      <w:r>
        <w:rPr>
          <w:noProof/>
        </w:rPr>
        <w:fldChar w:fldCharType="end"/>
      </w:r>
    </w:p>
    <w:p w14:paraId="13EF1D4E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6757">
        <w:rPr>
          <w:rFonts w:ascii="Segoe UI" w:hAnsi="Segoe UI" w:cs="Segoe UI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6757">
        <w:rPr>
          <w:rFonts w:ascii="Segoe UI" w:hAnsi="Segoe UI" w:cs="Segoe UI"/>
          <w:noProof/>
        </w:rPr>
        <w:t>Interfaz de Usuario &lt;&lt;Nombre&gt;&gt;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C7BCFF" w14:textId="5743F9EC" w:rsidR="008C517F" w:rsidRDefault="008C517F" w:rsidP="008C517F">
      <w:r w:rsidRPr="00A6191B">
        <w:rPr>
          <w:rFonts w:ascii="Segoe UI" w:hAnsi="Segoe UI" w:cs="Segoe UI"/>
          <w:b/>
          <w:sz w:val="26"/>
          <w:szCs w:val="26"/>
        </w:rPr>
        <w:fldChar w:fldCharType="end"/>
      </w:r>
    </w:p>
    <w:p w14:paraId="073A968D" w14:textId="77777777" w:rsidR="008C517F" w:rsidRDefault="008C517F" w:rsidP="008C517F"/>
    <w:p w14:paraId="52264007" w14:textId="77777777" w:rsidR="008C517F" w:rsidRDefault="008C517F" w:rsidP="008C517F"/>
    <w:p w14:paraId="7EC7B5EC" w14:textId="77777777" w:rsidR="008C517F" w:rsidRDefault="008C517F" w:rsidP="008C517F"/>
    <w:p w14:paraId="2F9CF355" w14:textId="77777777" w:rsidR="008C517F" w:rsidRDefault="008C517F" w:rsidP="008C517F"/>
    <w:p w14:paraId="4D541949" w14:textId="77777777" w:rsidR="008C517F" w:rsidRDefault="008C517F" w:rsidP="008C517F"/>
    <w:p w14:paraId="6DDBCDBD" w14:textId="77777777" w:rsidR="008C517F" w:rsidRDefault="008C517F" w:rsidP="008C517F"/>
    <w:p w14:paraId="16358FDD" w14:textId="77777777" w:rsidR="008C517F" w:rsidRDefault="008C517F" w:rsidP="008C517F"/>
    <w:p w14:paraId="77B6AD7E" w14:textId="77777777" w:rsidR="008C517F" w:rsidRDefault="008C517F" w:rsidP="008C517F"/>
    <w:p w14:paraId="21E92842" w14:textId="77777777" w:rsidR="008C517F" w:rsidRDefault="008C517F" w:rsidP="008C517F"/>
    <w:p w14:paraId="6C2C5F12" w14:textId="77777777" w:rsidR="008C517F" w:rsidRDefault="008C517F" w:rsidP="008C517F"/>
    <w:p w14:paraId="54798042" w14:textId="77777777" w:rsidR="008C517F" w:rsidRDefault="008C517F" w:rsidP="008C517F"/>
    <w:p w14:paraId="59C9C7F1" w14:textId="77777777" w:rsidR="008C517F" w:rsidRDefault="008C517F" w:rsidP="008C517F"/>
    <w:p w14:paraId="3199FFFC" w14:textId="77777777" w:rsidR="008C517F" w:rsidRDefault="008C517F" w:rsidP="008C517F"/>
    <w:p w14:paraId="601C1420" w14:textId="77777777" w:rsidR="008C517F" w:rsidRDefault="008C517F" w:rsidP="008C517F"/>
    <w:p w14:paraId="2B84CF86" w14:textId="77777777" w:rsidR="008C517F" w:rsidRDefault="008C517F" w:rsidP="008C517F"/>
    <w:p w14:paraId="027EFD40" w14:textId="77777777" w:rsidR="008C517F" w:rsidRDefault="008C517F" w:rsidP="008C517F"/>
    <w:p w14:paraId="3BE62ACC" w14:textId="77777777" w:rsidR="008C517F" w:rsidRDefault="008C517F" w:rsidP="008C517F"/>
    <w:p w14:paraId="33369B9E" w14:textId="77777777" w:rsidR="008C517F" w:rsidRDefault="008C517F" w:rsidP="008C517F"/>
    <w:p w14:paraId="0F51CCB9" w14:textId="77777777" w:rsidR="008C517F" w:rsidRDefault="008C517F" w:rsidP="008C517F"/>
    <w:p w14:paraId="73CBB5C7" w14:textId="77777777" w:rsidR="008C517F" w:rsidRDefault="008C517F" w:rsidP="008C517F"/>
    <w:p w14:paraId="2BFF8868" w14:textId="77777777" w:rsidR="008C517F" w:rsidRDefault="008C517F" w:rsidP="008C517F"/>
    <w:p w14:paraId="52E69B04" w14:textId="77777777" w:rsidR="008C517F" w:rsidRDefault="008C517F" w:rsidP="008C517F"/>
    <w:p w14:paraId="6E48BDDA" w14:textId="77777777" w:rsidR="008C517F" w:rsidRDefault="008C517F" w:rsidP="008C517F"/>
    <w:p w14:paraId="0B3CD289" w14:textId="77777777" w:rsidR="008C517F" w:rsidRDefault="008C517F" w:rsidP="008C517F"/>
    <w:p w14:paraId="4D848A3F" w14:textId="77777777" w:rsidR="008C517F" w:rsidRDefault="008C517F" w:rsidP="008C517F"/>
    <w:p w14:paraId="18294DF2" w14:textId="77777777" w:rsidR="008C517F" w:rsidRDefault="008C517F" w:rsidP="008C517F"/>
    <w:p w14:paraId="2F8EC76B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bookmarkStart w:id="1" w:name="_Toc178287552"/>
      <w:r w:rsidRPr="00543D91">
        <w:rPr>
          <w:rFonts w:ascii="Segoe UI" w:hAnsi="Segoe UI" w:cs="Segoe UI"/>
          <w:sz w:val="28"/>
          <w:szCs w:val="26"/>
        </w:rPr>
        <w:t>Nombre del Caso de Uso</w:t>
      </w:r>
      <w:r w:rsidRPr="00543D91">
        <w:rPr>
          <w:rFonts w:ascii="Segoe UI" w:hAnsi="Segoe UI" w:cs="Segoe UI"/>
          <w:sz w:val="28"/>
          <w:szCs w:val="26"/>
          <w:lang w:val="es-ES"/>
        </w:rPr>
        <w:t xml:space="preserve">: </w:t>
      </w:r>
      <w:r>
        <w:rPr>
          <w:rFonts w:ascii="Segoe UI" w:hAnsi="Segoe UI" w:cs="Segoe UI"/>
          <w:b w:val="0"/>
          <w:sz w:val="26"/>
          <w:szCs w:val="26"/>
          <w:lang w:val="es-ES"/>
        </w:rPr>
        <w:t>Registrar cuenta</w:t>
      </w:r>
      <w:bookmarkEnd w:id="1"/>
    </w:p>
    <w:p w14:paraId="138515BC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34437D7" w14:textId="3D2333FC" w:rsidR="008339CD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2" w:name="_Toc178287553"/>
      <w:r w:rsidRPr="00543D91">
        <w:rPr>
          <w:rFonts w:ascii="Segoe UI" w:hAnsi="Segoe UI" w:cs="Segoe UI"/>
          <w:sz w:val="28"/>
          <w:szCs w:val="26"/>
        </w:rPr>
        <w:t>Breve Descripción</w:t>
      </w:r>
      <w:bookmarkEnd w:id="2"/>
    </w:p>
    <w:p w14:paraId="7752B398" w14:textId="77777777" w:rsidR="001B3F34" w:rsidRPr="001B3F34" w:rsidRDefault="001B3F34" w:rsidP="001B3F34"/>
    <w:p w14:paraId="07E0751E" w14:textId="7A2282C5" w:rsidR="008339CD" w:rsidRPr="001B3F34" w:rsidRDefault="001B3F34" w:rsidP="001B3F34">
      <w:pPr>
        <w:ind w:left="720"/>
        <w:rPr>
          <w:rFonts w:ascii="Segoe UI" w:hAnsi="Segoe UI" w:cs="Segoe UI"/>
          <w:sz w:val="26"/>
          <w:szCs w:val="26"/>
        </w:rPr>
      </w:pPr>
      <w:r w:rsidRPr="001B3F34">
        <w:rPr>
          <w:rFonts w:ascii="Segoe UI" w:hAnsi="Segoe UI" w:cs="Segoe UI"/>
          <w:sz w:val="26"/>
          <w:szCs w:val="26"/>
        </w:rPr>
        <w:t>Este caso de uso permitirá al usuario crear una cuenta personal, que le otorgará acceso a iniciar sesión en el sistema.</w:t>
      </w:r>
    </w:p>
    <w:p w14:paraId="7E288413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35FB653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3" w:name="_Toc178287554"/>
      <w:r w:rsidRPr="00543D91">
        <w:rPr>
          <w:rFonts w:ascii="Segoe UI" w:hAnsi="Segoe UI" w:cs="Segoe UI"/>
          <w:sz w:val="28"/>
          <w:szCs w:val="26"/>
        </w:rPr>
        <w:t>Flujo de Eventos</w:t>
      </w:r>
      <w:bookmarkEnd w:id="3"/>
    </w:p>
    <w:p w14:paraId="39E27DDF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103A742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4" w:name="_Toc178287555"/>
      <w:r w:rsidRPr="00543D91">
        <w:rPr>
          <w:rFonts w:ascii="Segoe UI" w:hAnsi="Segoe UI" w:cs="Segoe UI"/>
          <w:sz w:val="28"/>
          <w:szCs w:val="26"/>
        </w:rPr>
        <w:t>Flujo Básico</w:t>
      </w:r>
      <w:bookmarkEnd w:id="4"/>
    </w:p>
    <w:p w14:paraId="4434613F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4182913" w14:textId="30B49C2E" w:rsidR="00212B2E" w:rsidRDefault="008C517F" w:rsidP="008C517F">
      <w:pPr>
        <w:pStyle w:val="Textoindependiente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Este caso inicia </w:t>
      </w:r>
      <w:r w:rsidR="00212B2E">
        <w:rPr>
          <w:rFonts w:ascii="Segoe UI" w:hAnsi="Segoe UI" w:cs="Segoe UI"/>
          <w:sz w:val="26"/>
          <w:szCs w:val="26"/>
        </w:rPr>
        <w:t>en la interfaz principal</w:t>
      </w:r>
      <w:r w:rsidR="00EE6D09">
        <w:rPr>
          <w:rFonts w:ascii="Segoe UI" w:hAnsi="Segoe UI" w:cs="Segoe UI"/>
          <w:sz w:val="26"/>
          <w:szCs w:val="26"/>
        </w:rPr>
        <w:t>.</w:t>
      </w:r>
    </w:p>
    <w:p w14:paraId="5B845F03" w14:textId="14D8D3FF" w:rsidR="008C517F" w:rsidRDefault="002A28E3" w:rsidP="00670636">
      <w:pPr>
        <w:pStyle w:val="Textoindependiente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le dará clic al icono</w:t>
      </w:r>
      <w:r w:rsidR="00B71ED0">
        <w:rPr>
          <w:rFonts w:ascii="Segoe UI" w:hAnsi="Segoe UI" w:cs="Segoe UI"/>
          <w:sz w:val="26"/>
          <w:szCs w:val="26"/>
        </w:rPr>
        <w:t xml:space="preserve"> de perfil</w:t>
      </w:r>
      <w:r w:rsidR="00EE6D09" w:rsidRPr="002A28E3">
        <w:rPr>
          <w:rFonts w:ascii="Segoe UI" w:hAnsi="Segoe UI" w:cs="Segoe UI"/>
          <w:sz w:val="26"/>
          <w:szCs w:val="26"/>
        </w:rPr>
        <w:t>,</w:t>
      </w:r>
      <w:r w:rsidR="001A73AA">
        <w:rPr>
          <w:rFonts w:ascii="Segoe UI" w:hAnsi="Segoe UI" w:cs="Segoe UI"/>
          <w:sz w:val="26"/>
          <w:szCs w:val="26"/>
        </w:rPr>
        <w:t xml:space="preserve"> que se encuentra en la barra de </w:t>
      </w:r>
      <w:r w:rsidR="00B71ED0">
        <w:rPr>
          <w:rFonts w:ascii="Segoe UI" w:hAnsi="Segoe UI" w:cs="Segoe UI"/>
          <w:sz w:val="26"/>
          <w:szCs w:val="26"/>
        </w:rPr>
        <w:t>navegación</w:t>
      </w:r>
      <w:r w:rsidR="00670636" w:rsidRPr="00670636">
        <w:rPr>
          <w:rFonts w:ascii="Segoe UI" w:hAnsi="Segoe UI" w:cs="Segoe UI"/>
          <w:sz w:val="26"/>
          <w:szCs w:val="26"/>
        </w:rPr>
        <w:t>.</w:t>
      </w:r>
    </w:p>
    <w:p w14:paraId="003DEB35" w14:textId="642E1960" w:rsidR="008C517F" w:rsidRPr="0042359E" w:rsidRDefault="00FA11D6" w:rsidP="0042359E">
      <w:pPr>
        <w:pStyle w:val="Textoindependiente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</w:t>
      </w:r>
      <w:r w:rsidRPr="00670636">
        <w:rPr>
          <w:rFonts w:ascii="Segoe UI" w:hAnsi="Segoe UI" w:cs="Segoe UI"/>
          <w:sz w:val="26"/>
          <w:szCs w:val="26"/>
        </w:rPr>
        <w:t>sistema desplegará un formulario para que el usuario ingrese sus credenciales</w:t>
      </w:r>
      <w:r w:rsidR="008C517F" w:rsidRPr="0042359E">
        <w:rPr>
          <w:rFonts w:ascii="Segoe UI" w:hAnsi="Segoe UI" w:cs="Segoe UI"/>
          <w:sz w:val="26"/>
          <w:szCs w:val="26"/>
        </w:rPr>
        <w:t xml:space="preserve"> (</w:t>
      </w:r>
      <w:r w:rsidR="000E4C4F">
        <w:rPr>
          <w:rFonts w:ascii="Segoe UI" w:hAnsi="Segoe UI" w:cs="Segoe UI"/>
          <w:sz w:val="26"/>
          <w:szCs w:val="26"/>
        </w:rPr>
        <w:t xml:space="preserve">nombre, </w:t>
      </w:r>
      <w:r w:rsidR="008C517F" w:rsidRPr="0042359E">
        <w:rPr>
          <w:rFonts w:ascii="Segoe UI" w:hAnsi="Segoe UI" w:cs="Segoe UI"/>
          <w:sz w:val="26"/>
          <w:szCs w:val="26"/>
        </w:rPr>
        <w:t>correo, contraseña</w:t>
      </w:r>
      <w:r w:rsidR="009E31CC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9E31CC">
        <w:rPr>
          <w:rFonts w:ascii="Segoe UI" w:hAnsi="Segoe UI" w:cs="Segoe UI"/>
          <w:sz w:val="26"/>
          <w:szCs w:val="26"/>
        </w:rPr>
        <w:t>numero</w:t>
      </w:r>
      <w:proofErr w:type="spellEnd"/>
      <w:r w:rsidR="000E4C4F">
        <w:rPr>
          <w:rFonts w:ascii="Segoe UI" w:hAnsi="Segoe UI" w:cs="Segoe UI"/>
          <w:sz w:val="26"/>
          <w:szCs w:val="26"/>
        </w:rPr>
        <w:t xml:space="preserve"> y</w:t>
      </w:r>
      <w:r w:rsidR="008C517F" w:rsidRPr="0042359E">
        <w:rPr>
          <w:rFonts w:ascii="Segoe UI" w:hAnsi="Segoe UI" w:cs="Segoe UI"/>
          <w:sz w:val="26"/>
          <w:szCs w:val="26"/>
        </w:rPr>
        <w:t xml:space="preserve"> genero).</w:t>
      </w:r>
    </w:p>
    <w:p w14:paraId="6275000E" w14:textId="2DFF7937" w:rsidR="008C517F" w:rsidRDefault="008C517F" w:rsidP="008C517F">
      <w:pPr>
        <w:pStyle w:val="Textoindependiente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Da clic en registrar y se le </w:t>
      </w:r>
      <w:r w:rsidR="000E4C4F">
        <w:rPr>
          <w:rFonts w:ascii="Segoe UI" w:hAnsi="Segoe UI" w:cs="Segoe UI"/>
          <w:sz w:val="26"/>
          <w:szCs w:val="26"/>
        </w:rPr>
        <w:t>mandara un token de seguridad a su cuen</w:t>
      </w:r>
      <w:r w:rsidR="004C3EB0">
        <w:rPr>
          <w:rFonts w:ascii="Segoe UI" w:hAnsi="Segoe UI" w:cs="Segoe UI"/>
          <w:sz w:val="26"/>
          <w:szCs w:val="26"/>
        </w:rPr>
        <w:t xml:space="preserve">ta de correo electrónico, el usuario deberá colocarlo en el apartado </w:t>
      </w:r>
      <w:r w:rsidR="007F01A8">
        <w:rPr>
          <w:rFonts w:ascii="Segoe UI" w:hAnsi="Segoe UI" w:cs="Segoe UI"/>
          <w:sz w:val="26"/>
          <w:szCs w:val="26"/>
        </w:rPr>
        <w:t>y</w:t>
      </w:r>
      <w:r w:rsidR="000E4C4F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mostrara un mensaje de que se registró correctamente la cuenta. </w:t>
      </w:r>
    </w:p>
    <w:p w14:paraId="3D9014F2" w14:textId="77777777" w:rsidR="008C517F" w:rsidRPr="00543D91" w:rsidRDefault="008C517F" w:rsidP="008C51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5B805371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5" w:name="_Toc178287556"/>
      <w:r w:rsidRPr="00543D91">
        <w:rPr>
          <w:rFonts w:ascii="Segoe UI" w:hAnsi="Segoe UI" w:cs="Segoe UI"/>
          <w:sz w:val="28"/>
          <w:szCs w:val="26"/>
        </w:rPr>
        <w:t>Flujo Alterno</w:t>
      </w:r>
      <w:bookmarkEnd w:id="5"/>
    </w:p>
    <w:p w14:paraId="650DF37C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6342C94A" w14:textId="77777777" w:rsidR="008C517F" w:rsidRPr="00D3275B" w:rsidRDefault="008C517F" w:rsidP="008C517F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6" w:name="_Toc178287557"/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>
        <w:rPr>
          <w:rFonts w:ascii="Segoe UI" w:hAnsi="Segoe UI" w:cs="Segoe UI"/>
          <w:b/>
          <w:i w:val="0"/>
          <w:sz w:val="28"/>
          <w:szCs w:val="26"/>
        </w:rPr>
        <w:t>Sin conexión</w:t>
      </w:r>
      <w:bookmarkEnd w:id="6"/>
    </w:p>
    <w:p w14:paraId="143115A5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A1814C9" w14:textId="011A339A" w:rsidR="008C517F" w:rsidRDefault="008C517F" w:rsidP="008C517F">
      <w:pPr>
        <w:pStyle w:val="Textoindependiente"/>
        <w:numPr>
          <w:ilvl w:val="0"/>
          <w:numId w:val="29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no</w:t>
      </w:r>
      <w:r w:rsidR="00A653ED">
        <w:rPr>
          <w:rFonts w:ascii="Segoe UI" w:hAnsi="Segoe UI" w:cs="Segoe UI"/>
          <w:sz w:val="26"/>
          <w:szCs w:val="26"/>
        </w:rPr>
        <w:t xml:space="preserve"> cuenta con ninguna </w:t>
      </w:r>
      <w:r w:rsidR="009B7881">
        <w:rPr>
          <w:rFonts w:ascii="Segoe UI" w:hAnsi="Segoe UI" w:cs="Segoe UI"/>
          <w:sz w:val="26"/>
          <w:szCs w:val="26"/>
        </w:rPr>
        <w:t xml:space="preserve">señal wifi </w:t>
      </w:r>
      <w:proofErr w:type="gramStart"/>
      <w:r w:rsidR="009B7881">
        <w:rPr>
          <w:rFonts w:ascii="Segoe UI" w:hAnsi="Segoe UI" w:cs="Segoe UI"/>
          <w:sz w:val="26"/>
          <w:szCs w:val="26"/>
        </w:rPr>
        <w:t xml:space="preserve">y </w:t>
      </w:r>
      <w:r>
        <w:rPr>
          <w:rFonts w:ascii="Segoe UI" w:hAnsi="Segoe UI" w:cs="Segoe UI"/>
          <w:sz w:val="26"/>
          <w:szCs w:val="26"/>
        </w:rPr>
        <w:t xml:space="preserve"> puede</w:t>
      </w:r>
      <w:proofErr w:type="gramEnd"/>
      <w:r>
        <w:rPr>
          <w:rFonts w:ascii="Segoe UI" w:hAnsi="Segoe UI" w:cs="Segoe UI"/>
          <w:sz w:val="26"/>
          <w:szCs w:val="26"/>
        </w:rPr>
        <w:t xml:space="preserve"> ingresar a la </w:t>
      </w:r>
      <w:proofErr w:type="spellStart"/>
      <w:r>
        <w:rPr>
          <w:rFonts w:ascii="Segoe UI" w:hAnsi="Segoe UI" w:cs="Segoe UI"/>
          <w:sz w:val="26"/>
          <w:szCs w:val="26"/>
        </w:rPr>
        <w:t>pagina</w:t>
      </w:r>
      <w:proofErr w:type="spellEnd"/>
      <w:r>
        <w:rPr>
          <w:rFonts w:ascii="Segoe UI" w:hAnsi="Segoe UI" w:cs="Segoe UI"/>
          <w:sz w:val="26"/>
          <w:szCs w:val="26"/>
        </w:rPr>
        <w:t>.</w:t>
      </w:r>
    </w:p>
    <w:p w14:paraId="48E2458D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6BC4C90D" w14:textId="7D8AA933" w:rsidR="0011793F" w:rsidRPr="0011793F" w:rsidRDefault="008C517F" w:rsidP="0011793F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7" w:name="_Toc178287558"/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proofErr w:type="spellStart"/>
      <w:r w:rsidR="00F05709">
        <w:rPr>
          <w:rFonts w:ascii="Segoe UI" w:hAnsi="Segoe UI" w:cs="Segoe UI"/>
          <w:b/>
          <w:i w:val="0"/>
          <w:sz w:val="28"/>
          <w:szCs w:val="26"/>
        </w:rPr>
        <w:t>Direccion</w:t>
      </w:r>
      <w:proofErr w:type="spellEnd"/>
      <w:r w:rsidR="00F05709">
        <w:rPr>
          <w:rFonts w:ascii="Segoe UI" w:hAnsi="Segoe UI" w:cs="Segoe UI"/>
          <w:b/>
          <w:i w:val="0"/>
          <w:sz w:val="28"/>
          <w:szCs w:val="26"/>
        </w:rPr>
        <w:t xml:space="preserve"> de c</w:t>
      </w:r>
      <w:r>
        <w:rPr>
          <w:rFonts w:ascii="Segoe UI" w:hAnsi="Segoe UI" w:cs="Segoe UI"/>
          <w:b/>
          <w:i w:val="0"/>
          <w:sz w:val="28"/>
          <w:szCs w:val="26"/>
        </w:rPr>
        <w:t>orreo</w:t>
      </w:r>
      <w:r w:rsidR="00F05709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proofErr w:type="gramStart"/>
      <w:r w:rsidR="00F05709">
        <w:rPr>
          <w:rFonts w:ascii="Segoe UI" w:hAnsi="Segoe UI" w:cs="Segoe UI"/>
          <w:b/>
          <w:i w:val="0"/>
          <w:sz w:val="28"/>
          <w:szCs w:val="26"/>
        </w:rPr>
        <w:t xml:space="preserve">electrónico </w:t>
      </w:r>
      <w:r>
        <w:rPr>
          <w:rFonts w:ascii="Segoe UI" w:hAnsi="Segoe UI" w:cs="Segoe UI"/>
          <w:b/>
          <w:i w:val="0"/>
          <w:sz w:val="28"/>
          <w:szCs w:val="26"/>
        </w:rPr>
        <w:t xml:space="preserve"> ya</w:t>
      </w:r>
      <w:proofErr w:type="gramEnd"/>
      <w:r>
        <w:rPr>
          <w:rFonts w:ascii="Segoe UI" w:hAnsi="Segoe UI" w:cs="Segoe UI"/>
          <w:b/>
          <w:i w:val="0"/>
          <w:sz w:val="28"/>
          <w:szCs w:val="26"/>
        </w:rPr>
        <w:t xml:space="preserve"> registrad</w:t>
      </w:r>
      <w:bookmarkEnd w:id="7"/>
      <w:r w:rsidR="00593C43">
        <w:rPr>
          <w:rFonts w:ascii="Segoe UI" w:hAnsi="Segoe UI" w:cs="Segoe UI"/>
          <w:b/>
          <w:i w:val="0"/>
          <w:sz w:val="28"/>
          <w:szCs w:val="26"/>
        </w:rPr>
        <w:t>o</w:t>
      </w:r>
    </w:p>
    <w:p w14:paraId="4270BCED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7E961FB" w14:textId="405144B3" w:rsidR="0011793F" w:rsidRPr="00C725E4" w:rsidRDefault="008C517F" w:rsidP="00C725E4">
      <w:pPr>
        <w:pStyle w:val="Textoindependiente"/>
        <w:numPr>
          <w:ilvl w:val="0"/>
          <w:numId w:val="35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ingresa un correo que registr</w:t>
      </w:r>
      <w:r w:rsidR="00A653ED">
        <w:rPr>
          <w:rFonts w:ascii="Segoe UI" w:hAnsi="Segoe UI" w:cs="Segoe UI"/>
          <w:sz w:val="26"/>
          <w:szCs w:val="26"/>
        </w:rPr>
        <w:t>ó</w:t>
      </w:r>
      <w:r>
        <w:rPr>
          <w:rFonts w:ascii="Segoe UI" w:hAnsi="Segoe UI" w:cs="Segoe UI"/>
          <w:sz w:val="26"/>
          <w:szCs w:val="26"/>
        </w:rPr>
        <w:t xml:space="preserve"> anteriormente.</w:t>
      </w:r>
    </w:p>
    <w:p w14:paraId="4AABB5AE" w14:textId="094DE090" w:rsidR="0011793F" w:rsidRDefault="0011793F" w:rsidP="0011793F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6"/>
          <w:szCs w:val="26"/>
        </w:rPr>
      </w:pPr>
      <w:r w:rsidRPr="00F5255A">
        <w:rPr>
          <w:rFonts w:ascii="Segoe UI" w:hAnsi="Segoe UI" w:cs="Segoe UI"/>
          <w:b/>
          <w:bCs/>
          <w:sz w:val="26"/>
          <w:szCs w:val="26"/>
        </w:rPr>
        <w:lastRenderedPageBreak/>
        <w:t>3.2.3</w:t>
      </w:r>
      <w:r w:rsidR="00F5255A" w:rsidRPr="00F5255A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="00F05709" w:rsidRPr="00543D91">
        <w:rPr>
          <w:rFonts w:ascii="Segoe UI" w:hAnsi="Segoe UI" w:cs="Segoe UI"/>
          <w:b/>
          <w:sz w:val="28"/>
          <w:szCs w:val="26"/>
        </w:rPr>
        <w:t xml:space="preserve">Flujo Alterno </w:t>
      </w:r>
      <w:r w:rsidR="00F5255A" w:rsidRPr="00F5255A">
        <w:rPr>
          <w:rFonts w:ascii="Segoe UI" w:hAnsi="Segoe UI" w:cs="Segoe UI"/>
          <w:b/>
          <w:bCs/>
          <w:sz w:val="26"/>
          <w:szCs w:val="26"/>
        </w:rPr>
        <w:t xml:space="preserve">Campos </w:t>
      </w:r>
      <w:proofErr w:type="spellStart"/>
      <w:r w:rsidR="00F5255A" w:rsidRPr="00F5255A">
        <w:rPr>
          <w:rFonts w:ascii="Segoe UI" w:hAnsi="Segoe UI" w:cs="Segoe UI"/>
          <w:b/>
          <w:bCs/>
          <w:sz w:val="26"/>
          <w:szCs w:val="26"/>
        </w:rPr>
        <w:t>vacios</w:t>
      </w:r>
      <w:proofErr w:type="spellEnd"/>
    </w:p>
    <w:p w14:paraId="7A083236" w14:textId="77777777" w:rsidR="00F5255A" w:rsidRDefault="00F5255A" w:rsidP="0011793F">
      <w:pPr>
        <w:pStyle w:val="Textoindependiente"/>
        <w:spacing w:after="0" w:line="276" w:lineRule="auto"/>
        <w:ind w:left="0"/>
        <w:jc w:val="both"/>
        <w:rPr>
          <w:b/>
          <w:bCs/>
        </w:rPr>
      </w:pPr>
    </w:p>
    <w:p w14:paraId="7AFF98C7" w14:textId="6B809473" w:rsidR="00F5255A" w:rsidRPr="009B7881" w:rsidRDefault="00872C6E" w:rsidP="00F5255A">
      <w:pPr>
        <w:pStyle w:val="Textoindependiente"/>
        <w:numPr>
          <w:ilvl w:val="0"/>
          <w:numId w:val="42"/>
        </w:numPr>
        <w:spacing w:after="0" w:line="276" w:lineRule="auto"/>
        <w:jc w:val="both"/>
        <w:rPr>
          <w:sz w:val="26"/>
          <w:szCs w:val="26"/>
        </w:rPr>
      </w:pPr>
      <w:r w:rsidRPr="001003ED">
        <w:rPr>
          <w:rFonts w:ascii="Segoe UI" w:hAnsi="Segoe UI" w:cs="Segoe UI"/>
          <w:sz w:val="26"/>
          <w:szCs w:val="26"/>
        </w:rPr>
        <w:t>El usuario</w:t>
      </w:r>
      <w:r w:rsidR="001003ED" w:rsidRPr="001003ED">
        <w:rPr>
          <w:rFonts w:ascii="Segoe UI" w:hAnsi="Segoe UI" w:cs="Segoe UI"/>
          <w:sz w:val="26"/>
          <w:szCs w:val="26"/>
        </w:rPr>
        <w:t xml:space="preserve"> no ingresa ningún dato en algún campo. </w:t>
      </w:r>
    </w:p>
    <w:p w14:paraId="5B0BF94E" w14:textId="77777777" w:rsidR="009B7881" w:rsidRPr="001003ED" w:rsidRDefault="009B7881" w:rsidP="009B7881">
      <w:pPr>
        <w:pStyle w:val="Textoindependiente"/>
        <w:spacing w:after="0" w:line="276" w:lineRule="auto"/>
        <w:jc w:val="both"/>
        <w:rPr>
          <w:sz w:val="26"/>
          <w:szCs w:val="26"/>
        </w:rPr>
      </w:pPr>
    </w:p>
    <w:p w14:paraId="395EEBE6" w14:textId="0CBBA320" w:rsidR="009B7881" w:rsidRDefault="009B7881" w:rsidP="009B7881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6"/>
          <w:szCs w:val="26"/>
        </w:rPr>
      </w:pPr>
      <w:r w:rsidRPr="00F5255A">
        <w:rPr>
          <w:rFonts w:ascii="Segoe UI" w:hAnsi="Segoe UI" w:cs="Segoe UI"/>
          <w:b/>
          <w:bCs/>
          <w:sz w:val="26"/>
          <w:szCs w:val="26"/>
        </w:rPr>
        <w:t>3.2.</w:t>
      </w:r>
      <w:r>
        <w:rPr>
          <w:rFonts w:ascii="Segoe UI" w:hAnsi="Segoe UI" w:cs="Segoe UI"/>
          <w:b/>
          <w:bCs/>
          <w:sz w:val="26"/>
          <w:szCs w:val="26"/>
        </w:rPr>
        <w:t>4</w:t>
      </w:r>
      <w:r w:rsidRPr="00F5255A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="00F05709" w:rsidRPr="00543D91">
        <w:rPr>
          <w:rFonts w:ascii="Segoe UI" w:hAnsi="Segoe UI" w:cs="Segoe UI"/>
          <w:b/>
          <w:sz w:val="28"/>
          <w:szCs w:val="26"/>
        </w:rPr>
        <w:t xml:space="preserve">Flujo Alterno </w:t>
      </w:r>
      <w:r w:rsidRPr="00F5255A">
        <w:rPr>
          <w:rFonts w:ascii="Segoe UI" w:hAnsi="Segoe UI" w:cs="Segoe UI"/>
          <w:b/>
          <w:bCs/>
          <w:sz w:val="26"/>
          <w:szCs w:val="26"/>
        </w:rPr>
        <w:t xml:space="preserve">Campos </w:t>
      </w:r>
      <w:r>
        <w:rPr>
          <w:rFonts w:ascii="Segoe UI" w:hAnsi="Segoe UI" w:cs="Segoe UI"/>
          <w:b/>
          <w:bCs/>
          <w:sz w:val="26"/>
          <w:szCs w:val="26"/>
        </w:rPr>
        <w:t>incorrectos</w:t>
      </w:r>
    </w:p>
    <w:p w14:paraId="098CB50B" w14:textId="77777777" w:rsidR="009B7881" w:rsidRDefault="009B7881" w:rsidP="009B7881">
      <w:pPr>
        <w:pStyle w:val="Textoindependiente"/>
        <w:spacing w:after="0" w:line="276" w:lineRule="auto"/>
        <w:ind w:left="0"/>
        <w:jc w:val="both"/>
        <w:rPr>
          <w:b/>
          <w:bCs/>
        </w:rPr>
      </w:pPr>
    </w:p>
    <w:p w14:paraId="760A1C58" w14:textId="1FB9938B" w:rsidR="009B7881" w:rsidRPr="008C25DF" w:rsidRDefault="009B7881" w:rsidP="009B7881">
      <w:pPr>
        <w:pStyle w:val="Textoindependiente"/>
        <w:numPr>
          <w:ilvl w:val="0"/>
          <w:numId w:val="43"/>
        </w:numPr>
        <w:spacing w:after="0" w:line="276" w:lineRule="auto"/>
        <w:jc w:val="both"/>
        <w:rPr>
          <w:sz w:val="26"/>
          <w:szCs w:val="26"/>
        </w:rPr>
      </w:pPr>
      <w:r w:rsidRPr="001003ED">
        <w:rPr>
          <w:rFonts w:ascii="Segoe UI" w:hAnsi="Segoe UI" w:cs="Segoe UI"/>
          <w:sz w:val="26"/>
          <w:szCs w:val="26"/>
        </w:rPr>
        <w:t>El usuario</w:t>
      </w:r>
      <w:r>
        <w:rPr>
          <w:rFonts w:ascii="Segoe UI" w:hAnsi="Segoe UI" w:cs="Segoe UI"/>
          <w:sz w:val="26"/>
          <w:szCs w:val="26"/>
        </w:rPr>
        <w:t xml:space="preserve"> ingresa datos incorrectos</w:t>
      </w:r>
      <w:r w:rsidR="00872D32">
        <w:rPr>
          <w:rFonts w:ascii="Segoe UI" w:hAnsi="Segoe UI" w:cs="Segoe UI"/>
          <w:sz w:val="26"/>
          <w:szCs w:val="26"/>
        </w:rPr>
        <w:t xml:space="preserve"> en algún campo</w:t>
      </w:r>
      <w:r w:rsidRPr="001003ED">
        <w:rPr>
          <w:rFonts w:ascii="Segoe UI" w:hAnsi="Segoe UI" w:cs="Segoe UI"/>
          <w:sz w:val="26"/>
          <w:szCs w:val="26"/>
        </w:rPr>
        <w:t xml:space="preserve">. </w:t>
      </w:r>
    </w:p>
    <w:p w14:paraId="6ED18AED" w14:textId="77777777" w:rsidR="008C25DF" w:rsidRDefault="008C25DF" w:rsidP="008C25DF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577EAEC3" w14:textId="48FB7686" w:rsidR="008C25DF" w:rsidRDefault="008C25DF" w:rsidP="008C25DF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6"/>
          <w:szCs w:val="26"/>
        </w:rPr>
      </w:pPr>
      <w:r w:rsidRPr="008C25DF">
        <w:rPr>
          <w:rFonts w:ascii="Segoe UI" w:hAnsi="Segoe UI" w:cs="Segoe UI"/>
          <w:b/>
          <w:bCs/>
          <w:sz w:val="26"/>
          <w:szCs w:val="26"/>
        </w:rPr>
        <w:t xml:space="preserve">3.2.5 </w:t>
      </w:r>
      <w:r w:rsidR="00F05709" w:rsidRPr="00543D91">
        <w:rPr>
          <w:rFonts w:ascii="Segoe UI" w:hAnsi="Segoe UI" w:cs="Segoe UI"/>
          <w:b/>
          <w:sz w:val="28"/>
          <w:szCs w:val="26"/>
        </w:rPr>
        <w:t xml:space="preserve">Flujo Alterno </w:t>
      </w:r>
      <w:r w:rsidRPr="008C25DF">
        <w:rPr>
          <w:rFonts w:ascii="Segoe UI" w:hAnsi="Segoe UI" w:cs="Segoe UI"/>
          <w:b/>
          <w:bCs/>
          <w:sz w:val="26"/>
          <w:szCs w:val="26"/>
        </w:rPr>
        <w:t>Operación sin confirmar</w:t>
      </w:r>
    </w:p>
    <w:p w14:paraId="396152A9" w14:textId="77777777" w:rsidR="008C25DF" w:rsidRDefault="008C25DF" w:rsidP="008C25DF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6"/>
          <w:szCs w:val="26"/>
        </w:rPr>
      </w:pPr>
    </w:p>
    <w:p w14:paraId="33C43671" w14:textId="4D46409B" w:rsidR="008C25DF" w:rsidRPr="008C25DF" w:rsidRDefault="008C25DF" w:rsidP="008C25DF">
      <w:pPr>
        <w:pStyle w:val="Textoindependiente"/>
        <w:numPr>
          <w:ilvl w:val="0"/>
          <w:numId w:val="45"/>
        </w:numPr>
        <w:spacing w:after="0" w:line="276" w:lineRule="auto"/>
        <w:jc w:val="both"/>
        <w:rPr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usuario no </w:t>
      </w:r>
      <w:r w:rsidR="009B76E0">
        <w:rPr>
          <w:rFonts w:ascii="Segoe UI" w:hAnsi="Segoe UI" w:cs="Segoe UI"/>
          <w:sz w:val="26"/>
          <w:szCs w:val="26"/>
        </w:rPr>
        <w:t xml:space="preserve">confirma la operación, el sistema es inalterado. </w:t>
      </w:r>
    </w:p>
    <w:p w14:paraId="51E6191C" w14:textId="77777777" w:rsidR="008C517F" w:rsidRPr="00543D91" w:rsidRDefault="008C517F" w:rsidP="008C517F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035E2DE7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8" w:name="_Toc178287559"/>
      <w:r w:rsidRPr="00543D91">
        <w:rPr>
          <w:rFonts w:ascii="Segoe UI" w:hAnsi="Segoe UI" w:cs="Segoe UI"/>
          <w:sz w:val="28"/>
          <w:szCs w:val="26"/>
        </w:rPr>
        <w:t>Pre-Condiciones</w:t>
      </w:r>
      <w:bookmarkEnd w:id="8"/>
    </w:p>
    <w:p w14:paraId="4F13AB84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0A7D46C" w14:textId="77777777" w:rsidR="008C517F" w:rsidRDefault="008C517F" w:rsidP="008C517F">
      <w:pPr>
        <w:pStyle w:val="Textoindependiente"/>
        <w:numPr>
          <w:ilvl w:val="0"/>
          <w:numId w:val="30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visita la página.</w:t>
      </w:r>
    </w:p>
    <w:p w14:paraId="4F7758BD" w14:textId="10AD4B54" w:rsidR="00FA0DB6" w:rsidRPr="00FA0DB6" w:rsidRDefault="00FA0DB6" w:rsidP="00FA0DB6">
      <w:pPr>
        <w:pStyle w:val="Textoindependiente"/>
        <w:numPr>
          <w:ilvl w:val="0"/>
          <w:numId w:val="30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debe contar con un correo electrónico valido.</w:t>
      </w:r>
    </w:p>
    <w:p w14:paraId="018D1B8A" w14:textId="77777777" w:rsidR="008C517F" w:rsidRDefault="008C517F" w:rsidP="008C517F">
      <w:pPr>
        <w:pStyle w:val="Textoindependiente"/>
        <w:numPr>
          <w:ilvl w:val="0"/>
          <w:numId w:val="30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no debe tener un correo registrado anteriormente.</w:t>
      </w:r>
    </w:p>
    <w:p w14:paraId="483B1084" w14:textId="77777777" w:rsidR="008C517F" w:rsidRPr="00543D91" w:rsidRDefault="008C517F" w:rsidP="008C51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1CF5770A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9" w:name="_Toc178287560"/>
      <w:proofErr w:type="gramStart"/>
      <w:r w:rsidRPr="00543D91">
        <w:rPr>
          <w:rFonts w:ascii="Segoe UI" w:hAnsi="Segoe UI" w:cs="Segoe UI"/>
          <w:sz w:val="28"/>
          <w:szCs w:val="26"/>
        </w:rPr>
        <w:t>Post-Condiciones</w:t>
      </w:r>
      <w:bookmarkEnd w:id="9"/>
      <w:proofErr w:type="gramEnd"/>
    </w:p>
    <w:p w14:paraId="0FE4815E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3D4056A" w14:textId="78963C43" w:rsidR="00526357" w:rsidRPr="00423912" w:rsidRDefault="008C517F" w:rsidP="00423912">
      <w:pPr>
        <w:pStyle w:val="Textoindependiente"/>
        <w:numPr>
          <w:ilvl w:val="0"/>
          <w:numId w:val="46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sistema muestra el mensaje de que se </w:t>
      </w:r>
      <w:proofErr w:type="spellStart"/>
      <w:r>
        <w:rPr>
          <w:rFonts w:ascii="Segoe UI" w:hAnsi="Segoe UI" w:cs="Segoe UI"/>
          <w:sz w:val="26"/>
          <w:szCs w:val="26"/>
        </w:rPr>
        <w:t>realizo</w:t>
      </w:r>
      <w:proofErr w:type="spellEnd"/>
      <w:r>
        <w:rPr>
          <w:rFonts w:ascii="Segoe UI" w:hAnsi="Segoe UI" w:cs="Segoe UI"/>
          <w:sz w:val="26"/>
          <w:szCs w:val="26"/>
        </w:rPr>
        <w:t xml:space="preserve"> correctamente el registro de la cuenta</w:t>
      </w:r>
    </w:p>
    <w:p w14:paraId="5D0DFAC2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C59C641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10" w:name="_Toc178287561"/>
      <w:r w:rsidRPr="00543D91">
        <w:rPr>
          <w:rFonts w:ascii="Segoe UI" w:hAnsi="Segoe UI" w:cs="Segoe UI"/>
          <w:sz w:val="28"/>
          <w:szCs w:val="26"/>
        </w:rPr>
        <w:t>Storyboard</w:t>
      </w:r>
      <w:bookmarkEnd w:id="10"/>
    </w:p>
    <w:p w14:paraId="1B17AD64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6639FE1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11" w:name="_Toc178287562"/>
      <w:r>
        <w:rPr>
          <w:rFonts w:ascii="Segoe UI" w:hAnsi="Segoe UI" w:cs="Segoe UI"/>
          <w:sz w:val="28"/>
          <w:szCs w:val="26"/>
        </w:rPr>
        <w:t>Interfaz de Usuario 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  <w:bookmarkEnd w:id="11"/>
    </w:p>
    <w:p w14:paraId="66F970AC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0A647318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4AA015D1" w14:textId="77777777" w:rsidR="008C517F" w:rsidRPr="00543D91" w:rsidRDefault="008C517F" w:rsidP="008C517F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A71D24E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12" w:name="_Toc178287563"/>
      <w:r w:rsidRPr="00543D91">
        <w:rPr>
          <w:rFonts w:ascii="Segoe UI" w:hAnsi="Segoe UI" w:cs="Segoe UI"/>
          <w:sz w:val="28"/>
          <w:szCs w:val="26"/>
        </w:rPr>
        <w:t xml:space="preserve">Interfaz de Usuario </w:t>
      </w:r>
      <w:r>
        <w:rPr>
          <w:rFonts w:ascii="Segoe UI" w:hAnsi="Segoe UI" w:cs="Segoe UI"/>
          <w:sz w:val="28"/>
          <w:szCs w:val="26"/>
        </w:rPr>
        <w:t>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  <w:bookmarkEnd w:id="12"/>
    </w:p>
    <w:p w14:paraId="7B9E034D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7F1A2AC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0BFA8A83" w14:textId="77777777" w:rsidR="008C517F" w:rsidRPr="00543D91" w:rsidRDefault="008C517F" w:rsidP="008C517F">
      <w:pPr>
        <w:rPr>
          <w:sz w:val="26"/>
          <w:szCs w:val="26"/>
        </w:rPr>
      </w:pPr>
    </w:p>
    <w:p w14:paraId="25A077F7" w14:textId="77777777" w:rsidR="008C517F" w:rsidRPr="00543D91" w:rsidRDefault="008C517F" w:rsidP="008C517F">
      <w:pPr>
        <w:spacing w:line="276" w:lineRule="auto"/>
        <w:rPr>
          <w:sz w:val="26"/>
          <w:szCs w:val="26"/>
        </w:rPr>
      </w:pPr>
    </w:p>
    <w:p w14:paraId="1827174C" w14:textId="77777777" w:rsidR="008C517F" w:rsidRPr="00543D91" w:rsidRDefault="008C517F" w:rsidP="008C517F">
      <w:pPr>
        <w:spacing w:line="276" w:lineRule="auto"/>
        <w:rPr>
          <w:sz w:val="26"/>
          <w:szCs w:val="26"/>
        </w:rPr>
      </w:pPr>
    </w:p>
    <w:p w14:paraId="2D317755" w14:textId="77777777" w:rsidR="008C517F" w:rsidRDefault="008C517F" w:rsidP="008C517F"/>
    <w:p w14:paraId="08A8BA2F" w14:textId="77777777" w:rsidR="008C517F" w:rsidRDefault="008C517F" w:rsidP="008C517F"/>
    <w:p w14:paraId="045F169D" w14:textId="77777777" w:rsidR="008C517F" w:rsidRDefault="008C517F" w:rsidP="008C517F"/>
    <w:p w14:paraId="628CB99D" w14:textId="77777777" w:rsidR="008C517F" w:rsidRDefault="008C517F" w:rsidP="008C517F"/>
    <w:p w14:paraId="2EF5E7A7" w14:textId="77777777" w:rsidR="008C517F" w:rsidRDefault="008C517F" w:rsidP="008C517F"/>
    <w:p w14:paraId="59BA77AA" w14:textId="77777777" w:rsidR="008C517F" w:rsidRDefault="008C517F" w:rsidP="008C517F"/>
    <w:p w14:paraId="130842B1" w14:textId="77777777" w:rsidR="008C517F" w:rsidRDefault="008C517F" w:rsidP="008C517F"/>
    <w:p w14:paraId="13020BE0" w14:textId="77777777" w:rsidR="008C517F" w:rsidRDefault="008C517F" w:rsidP="008C517F"/>
    <w:p w14:paraId="7B4F8510" w14:textId="77777777" w:rsidR="008C517F" w:rsidRDefault="008C517F" w:rsidP="008C517F"/>
    <w:p w14:paraId="7BFF33E3" w14:textId="77777777" w:rsidR="008C517F" w:rsidRDefault="008C517F" w:rsidP="008C517F"/>
    <w:p w14:paraId="7909AA74" w14:textId="77777777" w:rsidR="008C517F" w:rsidRDefault="008C517F" w:rsidP="008C517F"/>
    <w:p w14:paraId="3D6CA4F5" w14:textId="77777777" w:rsidR="00423912" w:rsidRDefault="00423912" w:rsidP="008C517F"/>
    <w:p w14:paraId="20294416" w14:textId="77777777" w:rsidR="00423912" w:rsidRDefault="00423912" w:rsidP="008C517F"/>
    <w:p w14:paraId="7580BB7A" w14:textId="77777777" w:rsidR="008C517F" w:rsidRDefault="008C517F" w:rsidP="008C517F"/>
    <w:p w14:paraId="648115EE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Zonas arqueológicas de México</w:t>
      </w:r>
    </w:p>
    <w:p w14:paraId="47333B07" w14:textId="6E760F1C" w:rsidR="008C517F" w:rsidRPr="00543D91" w:rsidRDefault="008C517F" w:rsidP="008C517F">
      <w:pPr>
        <w:pStyle w:val="Ttulo"/>
        <w:ind w:left="1440"/>
        <w:jc w:val="right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t xml:space="preserve">Especificación de Casos de Uso: </w:t>
      </w:r>
      <w:r>
        <w:rPr>
          <w:rFonts w:ascii="Segoe UI" w:hAnsi="Segoe UI" w:cs="Segoe UI"/>
        </w:rPr>
        <w:t>Iniciar Sesión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</w:t>
      </w:r>
    </w:p>
    <w:p w14:paraId="136C6725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0"/>
        </w:rPr>
      </w:pPr>
    </w:p>
    <w:p w14:paraId="40BDA3A0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32"/>
        </w:rPr>
      </w:pPr>
      <w:r w:rsidRPr="00543D91">
        <w:rPr>
          <w:rFonts w:ascii="Segoe UI" w:hAnsi="Segoe UI" w:cs="Segoe UI"/>
          <w:sz w:val="32"/>
        </w:rPr>
        <w:t>Versión &lt;1.0&gt;</w:t>
      </w:r>
    </w:p>
    <w:p w14:paraId="68A6B714" w14:textId="77777777" w:rsidR="008C517F" w:rsidRDefault="008C517F" w:rsidP="008C517F"/>
    <w:p w14:paraId="154B277D" w14:textId="77777777" w:rsidR="008C517F" w:rsidRDefault="008C517F" w:rsidP="008C517F"/>
    <w:p w14:paraId="6F01F0E2" w14:textId="77777777" w:rsidR="008C517F" w:rsidRDefault="008C517F" w:rsidP="008C517F"/>
    <w:p w14:paraId="12170E25" w14:textId="77777777" w:rsidR="008C517F" w:rsidRDefault="008C517F" w:rsidP="008C517F"/>
    <w:p w14:paraId="51DEE842" w14:textId="77777777" w:rsidR="008C517F" w:rsidRDefault="008C517F" w:rsidP="008C517F"/>
    <w:p w14:paraId="43DD13B1" w14:textId="77777777" w:rsidR="008C517F" w:rsidRDefault="008C517F" w:rsidP="008C517F"/>
    <w:p w14:paraId="6FA59C6D" w14:textId="77777777" w:rsidR="008C517F" w:rsidRDefault="008C517F" w:rsidP="008C517F"/>
    <w:p w14:paraId="20C765AB" w14:textId="77777777" w:rsidR="008C517F" w:rsidRDefault="008C517F" w:rsidP="008C517F"/>
    <w:p w14:paraId="7A9198ED" w14:textId="77777777" w:rsidR="008C517F" w:rsidRDefault="008C517F" w:rsidP="008C517F"/>
    <w:p w14:paraId="4E352609" w14:textId="77777777" w:rsidR="008C517F" w:rsidRDefault="008C517F" w:rsidP="008C517F"/>
    <w:p w14:paraId="0AEA7175" w14:textId="77777777" w:rsidR="008C517F" w:rsidRDefault="008C517F" w:rsidP="008C517F"/>
    <w:p w14:paraId="699D6946" w14:textId="77777777" w:rsidR="008C517F" w:rsidRDefault="008C517F" w:rsidP="008C517F"/>
    <w:p w14:paraId="67ABA5CA" w14:textId="77777777" w:rsidR="008C517F" w:rsidRDefault="008C517F" w:rsidP="008C517F"/>
    <w:p w14:paraId="1FA64A8E" w14:textId="77777777" w:rsidR="008C517F" w:rsidRDefault="008C517F" w:rsidP="008C517F"/>
    <w:p w14:paraId="7E99B1F8" w14:textId="77777777" w:rsidR="008C517F" w:rsidRDefault="008C517F" w:rsidP="008C517F"/>
    <w:p w14:paraId="5B39F81D" w14:textId="77777777" w:rsidR="008C517F" w:rsidRDefault="008C517F" w:rsidP="008C517F"/>
    <w:p w14:paraId="75EB8DCE" w14:textId="77777777" w:rsidR="008C517F" w:rsidRDefault="008C517F" w:rsidP="008C517F"/>
    <w:p w14:paraId="2E005F59" w14:textId="77777777" w:rsidR="008C517F" w:rsidRDefault="008C517F" w:rsidP="008C517F"/>
    <w:p w14:paraId="1A83A369" w14:textId="77777777" w:rsidR="008C517F" w:rsidRDefault="008C517F" w:rsidP="008C517F"/>
    <w:p w14:paraId="4DE3AE0F" w14:textId="77777777" w:rsidR="008C517F" w:rsidRDefault="008C517F" w:rsidP="008C517F"/>
    <w:p w14:paraId="3E303F4E" w14:textId="77777777" w:rsidR="008C517F" w:rsidRDefault="008C517F" w:rsidP="008C517F"/>
    <w:p w14:paraId="0B76822B" w14:textId="77777777" w:rsidR="008C517F" w:rsidRDefault="008C517F" w:rsidP="008C517F"/>
    <w:p w14:paraId="463B203A" w14:textId="77777777" w:rsidR="008C517F" w:rsidRDefault="008C517F" w:rsidP="008C517F"/>
    <w:p w14:paraId="66E2F199" w14:textId="77777777" w:rsidR="008C517F" w:rsidRDefault="008C517F" w:rsidP="008C517F"/>
    <w:p w14:paraId="1A635BA3" w14:textId="77777777" w:rsidR="008C517F" w:rsidRDefault="008C517F" w:rsidP="008C517F">
      <w:pPr>
        <w:pStyle w:val="Ttulo"/>
        <w:jc w:val="left"/>
        <w:rPr>
          <w:rFonts w:ascii="Segoe UI" w:hAnsi="Segoe UI" w:cs="Segoe UI"/>
          <w:sz w:val="40"/>
        </w:rPr>
      </w:pPr>
    </w:p>
    <w:p w14:paraId="6F291E71" w14:textId="3EE60BE6" w:rsidR="008C517F" w:rsidRPr="00543D91" w:rsidRDefault="008C517F" w:rsidP="008C517F">
      <w:pPr>
        <w:pStyle w:val="Ttulo"/>
        <w:jc w:val="left"/>
        <w:rPr>
          <w:rFonts w:ascii="Segoe UI" w:hAnsi="Segoe UI" w:cs="Segoe UI"/>
          <w:sz w:val="40"/>
        </w:rPr>
      </w:pPr>
      <w:r w:rsidRPr="00543D91">
        <w:rPr>
          <w:rFonts w:ascii="Segoe UI" w:hAnsi="Segoe UI" w:cs="Segoe UI"/>
          <w:sz w:val="40"/>
        </w:rPr>
        <w:t>Bitácora</w:t>
      </w:r>
    </w:p>
    <w:p w14:paraId="1781D75B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6B2F6CBD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156B6EB9" w14:textId="77777777" w:rsidR="008C517F" w:rsidRPr="00543D91" w:rsidRDefault="008C517F" w:rsidP="008C517F">
      <w:pPr>
        <w:rPr>
          <w:rFonts w:ascii="Segoe UI" w:hAnsi="Segoe UI" w:cs="Segoe U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517F" w:rsidRPr="00543D91" w14:paraId="1FF3137B" w14:textId="77777777" w:rsidTr="00D27E84">
        <w:tc>
          <w:tcPr>
            <w:tcW w:w="2304" w:type="dxa"/>
          </w:tcPr>
          <w:p w14:paraId="55835D96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2BAA2E0B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3AB51AB6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50CE933B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D27E84" w:rsidRPr="00543D91" w14:paraId="23401BCD" w14:textId="77777777" w:rsidTr="00D27E84">
        <w:tc>
          <w:tcPr>
            <w:tcW w:w="2304" w:type="dxa"/>
          </w:tcPr>
          <w:p w14:paraId="4B3F0F61" w14:textId="705DEAA1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25/09/24</w:t>
            </w:r>
          </w:p>
        </w:tc>
        <w:tc>
          <w:tcPr>
            <w:tcW w:w="1152" w:type="dxa"/>
          </w:tcPr>
          <w:p w14:paraId="4D3DD0D5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0.1</w:t>
            </w:r>
          </w:p>
        </w:tc>
        <w:tc>
          <w:tcPr>
            <w:tcW w:w="3744" w:type="dxa"/>
          </w:tcPr>
          <w:p w14:paraId="578157FD" w14:textId="61D51963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6C7290F4" w14:textId="77777777" w:rsidR="00D27E84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  <w:p w14:paraId="1819723C" w14:textId="41E0E9B5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D27E84" w:rsidRPr="00543D91" w14:paraId="5E1C714E" w14:textId="77777777" w:rsidTr="00D27E84">
        <w:tc>
          <w:tcPr>
            <w:tcW w:w="2304" w:type="dxa"/>
          </w:tcPr>
          <w:p w14:paraId="6D773D32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12738A13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7584A562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7CC9A06D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1136B8C7" w14:textId="77777777" w:rsidTr="00D27E84">
        <w:tc>
          <w:tcPr>
            <w:tcW w:w="2304" w:type="dxa"/>
          </w:tcPr>
          <w:p w14:paraId="043392FC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499A7243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451E4E54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36AFCC20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58F56CDC" w14:textId="77777777" w:rsidTr="00D27E84">
        <w:tc>
          <w:tcPr>
            <w:tcW w:w="2304" w:type="dxa"/>
          </w:tcPr>
          <w:p w14:paraId="7B5B52E7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798852FD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7DE4A37A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47606AFE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1F9CB9E0" w14:textId="71C648C5" w:rsidR="008C517F" w:rsidRDefault="008C517F" w:rsidP="008C517F"/>
    <w:p w14:paraId="3A22A573" w14:textId="77777777" w:rsidR="008C517F" w:rsidRDefault="008C517F" w:rsidP="008C517F"/>
    <w:p w14:paraId="410C435F" w14:textId="77777777" w:rsidR="008C517F" w:rsidRDefault="008C517F" w:rsidP="008C517F"/>
    <w:p w14:paraId="15E84BE5" w14:textId="77777777" w:rsidR="008C517F" w:rsidRDefault="008C517F" w:rsidP="008C517F"/>
    <w:p w14:paraId="21E1B743" w14:textId="77777777" w:rsidR="008C517F" w:rsidRDefault="008C517F" w:rsidP="008C517F"/>
    <w:p w14:paraId="1EAD239A" w14:textId="77777777" w:rsidR="008C517F" w:rsidRDefault="008C517F" w:rsidP="008C517F"/>
    <w:p w14:paraId="4F2B275A" w14:textId="77777777" w:rsidR="008C517F" w:rsidRDefault="008C517F" w:rsidP="008C517F"/>
    <w:p w14:paraId="78E144EC" w14:textId="77777777" w:rsidR="008C517F" w:rsidRDefault="008C517F" w:rsidP="008C517F"/>
    <w:p w14:paraId="1DBFB4A5" w14:textId="77777777" w:rsidR="008C517F" w:rsidRDefault="008C517F" w:rsidP="008C517F"/>
    <w:p w14:paraId="35DB8114" w14:textId="77777777" w:rsidR="008C517F" w:rsidRDefault="008C517F" w:rsidP="008C517F"/>
    <w:p w14:paraId="5E6A94D4" w14:textId="77777777" w:rsidR="008C517F" w:rsidRDefault="008C517F" w:rsidP="008C517F"/>
    <w:p w14:paraId="57087A62" w14:textId="77777777" w:rsidR="008C517F" w:rsidRDefault="008C517F" w:rsidP="008C517F"/>
    <w:p w14:paraId="2BC62657" w14:textId="77777777" w:rsidR="008C517F" w:rsidRDefault="008C517F" w:rsidP="008C517F"/>
    <w:p w14:paraId="4BA5CD6F" w14:textId="77777777" w:rsidR="008C517F" w:rsidRDefault="008C517F" w:rsidP="008C517F"/>
    <w:p w14:paraId="15FD1AD4" w14:textId="77777777" w:rsidR="008C517F" w:rsidRDefault="008C517F" w:rsidP="008C517F"/>
    <w:p w14:paraId="1C5E5A4A" w14:textId="77777777" w:rsidR="008C517F" w:rsidRDefault="008C517F" w:rsidP="008C517F"/>
    <w:p w14:paraId="11BA0AA5" w14:textId="77777777" w:rsidR="008C517F" w:rsidRDefault="008C517F" w:rsidP="008C517F"/>
    <w:p w14:paraId="42627601" w14:textId="77777777" w:rsidR="008C517F" w:rsidRDefault="008C517F" w:rsidP="008C517F"/>
    <w:p w14:paraId="6BDDD681" w14:textId="77777777" w:rsidR="008C517F" w:rsidRDefault="008C517F" w:rsidP="008C517F"/>
    <w:p w14:paraId="62C2B9ED" w14:textId="77777777" w:rsidR="008C517F" w:rsidRDefault="008C517F" w:rsidP="008C517F"/>
    <w:p w14:paraId="00E5D1E3" w14:textId="77777777" w:rsidR="008C517F" w:rsidRDefault="008C517F" w:rsidP="008C517F"/>
    <w:p w14:paraId="36BE7DFF" w14:textId="77777777" w:rsidR="008C517F" w:rsidRDefault="008C517F" w:rsidP="008C517F"/>
    <w:p w14:paraId="429E8DFF" w14:textId="77777777" w:rsidR="008C517F" w:rsidRDefault="008C517F" w:rsidP="008C517F"/>
    <w:p w14:paraId="20AFFE59" w14:textId="77777777" w:rsidR="008C517F" w:rsidRDefault="008C517F" w:rsidP="008C517F"/>
    <w:p w14:paraId="6E438BFF" w14:textId="77777777" w:rsidR="008C517F" w:rsidRDefault="008C517F" w:rsidP="008C517F"/>
    <w:p w14:paraId="7B3FC590" w14:textId="77777777" w:rsidR="008C517F" w:rsidRDefault="008C517F" w:rsidP="00CB1C6D">
      <w:pPr>
        <w:pStyle w:val="Ttulo"/>
        <w:jc w:val="left"/>
        <w:rPr>
          <w:rFonts w:ascii="Segoe UI" w:hAnsi="Segoe UI" w:cs="Segoe UI"/>
          <w:sz w:val="48"/>
          <w:szCs w:val="48"/>
        </w:rPr>
      </w:pPr>
    </w:p>
    <w:p w14:paraId="742A203E" w14:textId="77777777" w:rsidR="008C517F" w:rsidRPr="008C517F" w:rsidRDefault="008C517F" w:rsidP="008C517F">
      <w:pPr>
        <w:pStyle w:val="Ttulo1"/>
        <w:numPr>
          <w:ilvl w:val="0"/>
          <w:numId w:val="38"/>
        </w:numPr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bookmarkStart w:id="13" w:name="_Toc178286295"/>
      <w:r w:rsidRPr="008C517F">
        <w:rPr>
          <w:rFonts w:ascii="Segoe UI" w:hAnsi="Segoe UI" w:cs="Segoe UI"/>
          <w:sz w:val="28"/>
          <w:szCs w:val="26"/>
        </w:rPr>
        <w:lastRenderedPageBreak/>
        <w:t>Nombre del Caso de Uso</w:t>
      </w:r>
      <w:r w:rsidRPr="008C517F">
        <w:rPr>
          <w:rFonts w:ascii="Segoe UI" w:hAnsi="Segoe UI" w:cs="Segoe UI"/>
          <w:sz w:val="28"/>
          <w:szCs w:val="26"/>
          <w:lang w:val="es-ES"/>
        </w:rPr>
        <w:t xml:space="preserve">: </w:t>
      </w:r>
      <w:r w:rsidRPr="008C517F">
        <w:rPr>
          <w:rFonts w:ascii="Segoe UI" w:hAnsi="Segoe UI" w:cs="Segoe UI"/>
          <w:b w:val="0"/>
          <w:sz w:val="26"/>
          <w:szCs w:val="26"/>
          <w:lang w:val="es-ES"/>
        </w:rPr>
        <w:t>Iniciar Sesión</w:t>
      </w:r>
      <w:bookmarkEnd w:id="13"/>
    </w:p>
    <w:p w14:paraId="0F23F19F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9773C70" w14:textId="7AF67515" w:rsidR="008C517F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14" w:name="_Toc178286296"/>
      <w:r w:rsidRPr="00543D91">
        <w:rPr>
          <w:rFonts w:ascii="Segoe UI" w:hAnsi="Segoe UI" w:cs="Segoe UI"/>
          <w:sz w:val="28"/>
          <w:szCs w:val="26"/>
        </w:rPr>
        <w:t>Breve Descripción</w:t>
      </w:r>
      <w:bookmarkEnd w:id="14"/>
    </w:p>
    <w:p w14:paraId="1CC7B508" w14:textId="77777777" w:rsidR="00FB5D9B" w:rsidRPr="00FB5D9B" w:rsidRDefault="00FB5D9B" w:rsidP="00FB5D9B">
      <w:pPr>
        <w:rPr>
          <w:rFonts w:ascii="Segoe UI" w:hAnsi="Segoe UI" w:cs="Segoe UI"/>
          <w:sz w:val="24"/>
          <w:szCs w:val="24"/>
        </w:rPr>
      </w:pPr>
    </w:p>
    <w:p w14:paraId="1394CDF5" w14:textId="62F7657E" w:rsidR="00FB5D9B" w:rsidRDefault="00FB5D9B" w:rsidP="00FB5D9B">
      <w:pPr>
        <w:ind w:left="720"/>
        <w:rPr>
          <w:rFonts w:ascii="Segoe UI" w:hAnsi="Segoe UI" w:cs="Segoe UI"/>
          <w:sz w:val="24"/>
          <w:szCs w:val="24"/>
        </w:rPr>
      </w:pPr>
      <w:r w:rsidRPr="00FB5D9B">
        <w:rPr>
          <w:rFonts w:ascii="Segoe UI" w:hAnsi="Segoe UI" w:cs="Segoe UI"/>
          <w:sz w:val="24"/>
          <w:szCs w:val="24"/>
        </w:rPr>
        <w:t>Este caso de uso permite al usuario autenticarse en el sistema utilizando las credenciales de una cuenta registrada previamente, garantizando acceso seguro a las funcionalidades del sistema.</w:t>
      </w:r>
    </w:p>
    <w:p w14:paraId="17B55558" w14:textId="77777777" w:rsidR="00FB5D9B" w:rsidRPr="00FB5D9B" w:rsidRDefault="00FB5D9B" w:rsidP="00FB5D9B">
      <w:pPr>
        <w:ind w:left="720"/>
        <w:rPr>
          <w:rFonts w:ascii="Segoe UI" w:hAnsi="Segoe UI" w:cs="Segoe UI"/>
          <w:sz w:val="24"/>
          <w:szCs w:val="24"/>
        </w:rPr>
      </w:pPr>
    </w:p>
    <w:p w14:paraId="6E5691E4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15" w:name="_Toc178286297"/>
      <w:r w:rsidRPr="00543D91">
        <w:rPr>
          <w:rFonts w:ascii="Segoe UI" w:hAnsi="Segoe UI" w:cs="Segoe UI"/>
          <w:sz w:val="28"/>
          <w:szCs w:val="26"/>
        </w:rPr>
        <w:t>Flujo de Eventos</w:t>
      </w:r>
      <w:bookmarkEnd w:id="15"/>
    </w:p>
    <w:p w14:paraId="0A27C5C0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2DA1C36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16" w:name="_Toc178286298"/>
      <w:r w:rsidRPr="00543D91">
        <w:rPr>
          <w:rFonts w:ascii="Segoe UI" w:hAnsi="Segoe UI" w:cs="Segoe UI"/>
          <w:sz w:val="28"/>
          <w:szCs w:val="26"/>
        </w:rPr>
        <w:t>Flujo Básico</w:t>
      </w:r>
      <w:bookmarkEnd w:id="16"/>
    </w:p>
    <w:p w14:paraId="4870BDC1" w14:textId="615DF159" w:rsidR="00580E09" w:rsidRDefault="00580E09" w:rsidP="00580E09">
      <w:pPr>
        <w:pStyle w:val="Textoindependiente"/>
        <w:numPr>
          <w:ilvl w:val="0"/>
          <w:numId w:val="4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Este caso de uso inicia en la interfaz principal.</w:t>
      </w:r>
    </w:p>
    <w:p w14:paraId="77290754" w14:textId="2356BABB" w:rsidR="00580E09" w:rsidRDefault="00580E09" w:rsidP="00580E09">
      <w:pPr>
        <w:pStyle w:val="Textoindependiente"/>
        <w:numPr>
          <w:ilvl w:val="0"/>
          <w:numId w:val="4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</w:t>
      </w:r>
      <w:r w:rsidR="002A28E3">
        <w:rPr>
          <w:rFonts w:ascii="Segoe UI" w:hAnsi="Segoe UI" w:cs="Segoe UI"/>
          <w:sz w:val="26"/>
          <w:szCs w:val="26"/>
        </w:rPr>
        <w:t xml:space="preserve"> le dará clic al icono en forma de persona.</w:t>
      </w:r>
    </w:p>
    <w:p w14:paraId="14A78034" w14:textId="7D6B50EA" w:rsidR="00FF71B0" w:rsidRDefault="00FF71B0" w:rsidP="00580E09">
      <w:pPr>
        <w:pStyle w:val="Textoindependiente"/>
        <w:numPr>
          <w:ilvl w:val="0"/>
          <w:numId w:val="4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sistema despliega un formulario donde el usuario podrá ingresar las credenciales (teléfono o correo electrónico y contraseña).</w:t>
      </w:r>
    </w:p>
    <w:p w14:paraId="00EFEB8B" w14:textId="77777777" w:rsidR="00FF71B0" w:rsidRPr="00580E09" w:rsidRDefault="00FF71B0" w:rsidP="00FF71B0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17CA3540" w14:textId="6175E755" w:rsidR="008C517F" w:rsidRPr="00D86F7F" w:rsidRDefault="008C517F" w:rsidP="008C517F">
      <w:pPr>
        <w:pStyle w:val="Ttulo3"/>
        <w:numPr>
          <w:ilvl w:val="2"/>
          <w:numId w:val="37"/>
        </w:numPr>
        <w:tabs>
          <w:tab w:val="num" w:pos="360"/>
        </w:tabs>
        <w:ind w:left="360" w:hanging="360"/>
        <w:jc w:val="both"/>
        <w:rPr>
          <w:rFonts w:ascii="Segoe UI" w:hAnsi="Segoe UI" w:cs="Segoe UI"/>
          <w:i w:val="0"/>
          <w:sz w:val="28"/>
          <w:szCs w:val="28"/>
        </w:rPr>
      </w:pPr>
      <w:bookmarkStart w:id="17" w:name="_Toc178286299"/>
      <w:proofErr w:type="spellStart"/>
      <w:r w:rsidRPr="00D86F7F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D86F7F">
        <w:rPr>
          <w:rStyle w:val="Textoennegrita"/>
          <w:rFonts w:ascii="Segoe UI" w:hAnsi="Segoe UI" w:cs="Segoe UI"/>
          <w:i w:val="0"/>
          <w:sz w:val="28"/>
          <w:szCs w:val="28"/>
        </w:rPr>
        <w:t xml:space="preserve"> </w:t>
      </w:r>
      <w:bookmarkEnd w:id="17"/>
      <w:r w:rsidR="00FC27CA" w:rsidRPr="00FC27CA">
        <w:rPr>
          <w:rFonts w:ascii="Segoe UI" w:hAnsi="Segoe UI" w:cs="Segoe UI"/>
          <w:b/>
          <w:bCs/>
          <w:i w:val="0"/>
          <w:sz w:val="28"/>
          <w:szCs w:val="28"/>
        </w:rPr>
        <w:t>Validación de credenciales de usuario</w:t>
      </w:r>
    </w:p>
    <w:p w14:paraId="4369A906" w14:textId="45A68E59" w:rsidR="008C517F" w:rsidRPr="00D86F7F" w:rsidRDefault="008C517F" w:rsidP="008C517F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D86F7F">
        <w:rPr>
          <w:rFonts w:ascii="Segoe UI" w:hAnsi="Segoe UI" w:cs="Segoe UI"/>
          <w:sz w:val="26"/>
          <w:szCs w:val="26"/>
        </w:rPr>
        <w:t xml:space="preserve">El usuario ingresa </w:t>
      </w:r>
      <w:r w:rsidR="00583247">
        <w:rPr>
          <w:rFonts w:ascii="Segoe UI" w:hAnsi="Segoe UI" w:cs="Segoe UI"/>
          <w:sz w:val="26"/>
          <w:szCs w:val="26"/>
        </w:rPr>
        <w:t>correo o teléfono celular</w:t>
      </w:r>
      <w:r w:rsidRPr="00D86F7F">
        <w:rPr>
          <w:rFonts w:ascii="Segoe UI" w:hAnsi="Segoe UI" w:cs="Segoe UI"/>
          <w:sz w:val="26"/>
          <w:szCs w:val="26"/>
        </w:rPr>
        <w:t xml:space="preserve"> y la contraseña.</w:t>
      </w:r>
    </w:p>
    <w:p w14:paraId="6CAC0AA6" w14:textId="77777777" w:rsidR="007B6FEB" w:rsidRDefault="008C517F" w:rsidP="007B6FEB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D86F7F">
        <w:rPr>
          <w:rFonts w:ascii="Segoe UI" w:hAnsi="Segoe UI" w:cs="Segoe UI"/>
          <w:sz w:val="26"/>
          <w:szCs w:val="26"/>
        </w:rPr>
        <w:t>El sistema verifica las credenciales.</w:t>
      </w:r>
      <w:r w:rsidR="007B6FEB">
        <w:rPr>
          <w:rFonts w:ascii="Segoe UI" w:hAnsi="Segoe UI" w:cs="Segoe UI"/>
          <w:sz w:val="26"/>
          <w:szCs w:val="26"/>
        </w:rPr>
        <w:t xml:space="preserve"> </w:t>
      </w:r>
    </w:p>
    <w:p w14:paraId="46FB9E88" w14:textId="4F0ACECA" w:rsidR="007B6FEB" w:rsidRPr="007B6FEB" w:rsidRDefault="007B6FEB" w:rsidP="007B6FEB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7B6FEB">
        <w:rPr>
          <w:rFonts w:ascii="Segoe UI" w:hAnsi="Segoe UI" w:cs="Segoe UI"/>
          <w:sz w:val="26"/>
          <w:szCs w:val="26"/>
        </w:rPr>
        <w:t>El usuario introduce su nombre de usuario y contraseña en el formulario de inicio de sesión.</w:t>
      </w:r>
    </w:p>
    <w:p w14:paraId="3DFDB327" w14:textId="6214785B" w:rsidR="007B6FEB" w:rsidRPr="007B6FEB" w:rsidRDefault="007B6FEB" w:rsidP="007B6FEB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7B6FEB">
        <w:rPr>
          <w:rFonts w:ascii="Segoe UI" w:hAnsi="Segoe UI" w:cs="Segoe UI"/>
          <w:sz w:val="26"/>
          <w:szCs w:val="26"/>
        </w:rPr>
        <w:t xml:space="preserve"> El sistema valida que los campos no estén vacíos.</w:t>
      </w:r>
    </w:p>
    <w:p w14:paraId="48CEC0A6" w14:textId="465A27B4" w:rsidR="007B6FEB" w:rsidRPr="007B6FEB" w:rsidRDefault="007B6FEB" w:rsidP="007B6FEB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7B6FEB">
        <w:rPr>
          <w:rFonts w:ascii="Segoe UI" w:hAnsi="Segoe UI" w:cs="Segoe UI"/>
          <w:sz w:val="26"/>
          <w:szCs w:val="26"/>
        </w:rPr>
        <w:t xml:space="preserve">  El sistema envía las credenciales ingresadas al servidor para su verificación.</w:t>
      </w:r>
    </w:p>
    <w:p w14:paraId="54AC0DE1" w14:textId="77777777" w:rsidR="007B6FEB" w:rsidRDefault="007B6FEB" w:rsidP="007B6FEB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7B6FEB">
        <w:rPr>
          <w:rFonts w:ascii="Segoe UI" w:hAnsi="Segoe UI" w:cs="Segoe UI"/>
          <w:sz w:val="26"/>
          <w:szCs w:val="26"/>
        </w:rPr>
        <w:t xml:space="preserve"> El servidor comprueba:</w:t>
      </w:r>
    </w:p>
    <w:p w14:paraId="5E17CF4F" w14:textId="77777777" w:rsidR="007B6FEB" w:rsidRDefault="007B6FEB" w:rsidP="007B6FEB">
      <w:pPr>
        <w:pStyle w:val="Prrafodelista"/>
        <w:widowControl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7B6FEB">
        <w:rPr>
          <w:rFonts w:ascii="Segoe UI" w:hAnsi="Segoe UI" w:cs="Segoe UI"/>
          <w:sz w:val="26"/>
          <w:szCs w:val="26"/>
        </w:rPr>
        <w:t>Si el nombre de usuario existe en la base de datos.</w:t>
      </w:r>
    </w:p>
    <w:p w14:paraId="27CE5D53" w14:textId="65C55341" w:rsidR="007B6FEB" w:rsidRPr="007B6FEB" w:rsidRDefault="007B6FEB" w:rsidP="007B6FEB">
      <w:pPr>
        <w:pStyle w:val="Prrafodelista"/>
        <w:widowControl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7B6FEB">
        <w:rPr>
          <w:rFonts w:ascii="Segoe UI" w:hAnsi="Segoe UI" w:cs="Segoe UI"/>
          <w:sz w:val="26"/>
          <w:szCs w:val="26"/>
        </w:rPr>
        <w:t>Si la contraseña es correcta para ese nombre de usuario.</w:t>
      </w:r>
    </w:p>
    <w:p w14:paraId="1C0F3DAB" w14:textId="32DEF6F8" w:rsidR="008C517F" w:rsidRPr="00FA11D6" w:rsidRDefault="008C517F" w:rsidP="007B6FEB">
      <w:pPr>
        <w:widowControl/>
        <w:spacing w:before="100" w:beforeAutospacing="1" w:after="100" w:afterAutospacing="1" w:line="240" w:lineRule="auto"/>
        <w:ind w:left="720"/>
        <w:rPr>
          <w:rFonts w:ascii="Segoe UI" w:hAnsi="Segoe UI" w:cs="Segoe UI"/>
          <w:sz w:val="26"/>
          <w:szCs w:val="26"/>
        </w:rPr>
      </w:pPr>
    </w:p>
    <w:p w14:paraId="56C5BE71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18" w:name="_Toc178286300"/>
      <w:r w:rsidRPr="00543D91">
        <w:rPr>
          <w:rFonts w:ascii="Segoe UI" w:hAnsi="Segoe UI" w:cs="Segoe UI"/>
          <w:sz w:val="28"/>
          <w:szCs w:val="26"/>
        </w:rPr>
        <w:t>Flujo Alterno</w:t>
      </w:r>
      <w:bookmarkEnd w:id="18"/>
    </w:p>
    <w:p w14:paraId="7B27DC13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332BBBD" w14:textId="77777777" w:rsidR="008C517F" w:rsidRPr="00D3275B" w:rsidRDefault="008C517F" w:rsidP="008C517F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19" w:name="_Toc178286301"/>
      <w:r w:rsidRPr="00543D91">
        <w:rPr>
          <w:rFonts w:ascii="Segoe UI" w:hAnsi="Segoe UI" w:cs="Segoe UI"/>
          <w:b/>
          <w:i w:val="0"/>
          <w:sz w:val="28"/>
          <w:szCs w:val="26"/>
        </w:rPr>
        <w:lastRenderedPageBreak/>
        <w:t xml:space="preserve">Flujo Alterno </w:t>
      </w:r>
      <w:r>
        <w:rPr>
          <w:rFonts w:ascii="Segoe UI" w:hAnsi="Segoe UI" w:cs="Segoe UI"/>
          <w:b/>
          <w:i w:val="0"/>
          <w:sz w:val="28"/>
          <w:szCs w:val="26"/>
        </w:rPr>
        <w:t>Sin conexión</w:t>
      </w:r>
      <w:bookmarkEnd w:id="19"/>
    </w:p>
    <w:p w14:paraId="0C591ECD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51FF497B" w14:textId="77777777" w:rsidR="008C517F" w:rsidRDefault="008C517F" w:rsidP="008C517F">
      <w:pPr>
        <w:pStyle w:val="Textoindependiente"/>
        <w:numPr>
          <w:ilvl w:val="0"/>
          <w:numId w:val="29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intenta ingresar con su correo y contraseña.</w:t>
      </w:r>
    </w:p>
    <w:p w14:paraId="67134998" w14:textId="77777777" w:rsidR="009352FB" w:rsidRDefault="008C517F" w:rsidP="009352FB">
      <w:pPr>
        <w:pStyle w:val="Textoindependiente"/>
        <w:numPr>
          <w:ilvl w:val="0"/>
          <w:numId w:val="29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sistema no muestra nada, y solo manda el error de que no hay ninguna conexión a ninguna red</w:t>
      </w:r>
      <w:r w:rsidR="00583247">
        <w:rPr>
          <w:rFonts w:ascii="Segoe UI" w:hAnsi="Segoe UI" w:cs="Segoe UI"/>
          <w:sz w:val="26"/>
          <w:szCs w:val="26"/>
        </w:rPr>
        <w:t>.</w:t>
      </w:r>
    </w:p>
    <w:p w14:paraId="27B4A4F6" w14:textId="77777777" w:rsidR="009352FB" w:rsidRDefault="009352FB" w:rsidP="009352FB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D048E05" w14:textId="6550C07D" w:rsidR="008C517F" w:rsidRPr="009352FB" w:rsidRDefault="009352FB" w:rsidP="009352FB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Style w:val="Textoennegrita"/>
          <w:rFonts w:ascii="Segoe UI" w:hAnsi="Segoe UI" w:cs="Segoe UI"/>
          <w:sz w:val="28"/>
          <w:szCs w:val="28"/>
        </w:rPr>
        <w:t xml:space="preserve">3.2.2 </w:t>
      </w:r>
      <w:r w:rsidR="008C517F" w:rsidRPr="009352FB">
        <w:rPr>
          <w:rStyle w:val="Textoennegrita"/>
          <w:rFonts w:ascii="Segoe UI" w:hAnsi="Segoe UI" w:cs="Segoe UI"/>
          <w:sz w:val="28"/>
          <w:szCs w:val="28"/>
        </w:rPr>
        <w:t>Flujo Alterno Usuario no registrado</w:t>
      </w:r>
    </w:p>
    <w:p w14:paraId="3C3F7952" w14:textId="77777777" w:rsidR="00583247" w:rsidRDefault="008C517F" w:rsidP="00583247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D86F7F">
        <w:rPr>
          <w:rFonts w:ascii="Segoe UI" w:hAnsi="Segoe UI" w:cs="Segoe UI"/>
          <w:sz w:val="26"/>
          <w:szCs w:val="26"/>
        </w:rPr>
        <w:t xml:space="preserve">El usuario intenta iniciar </w:t>
      </w:r>
      <w:proofErr w:type="gramStart"/>
      <w:r w:rsidRPr="00D86F7F">
        <w:rPr>
          <w:rFonts w:ascii="Segoe UI" w:hAnsi="Segoe UI" w:cs="Segoe UI"/>
          <w:sz w:val="26"/>
          <w:szCs w:val="26"/>
        </w:rPr>
        <w:t>sesión</w:t>
      </w:r>
      <w:proofErr w:type="gramEnd"/>
      <w:r w:rsidRPr="00D86F7F">
        <w:rPr>
          <w:rFonts w:ascii="Segoe UI" w:hAnsi="Segoe UI" w:cs="Segoe UI"/>
          <w:sz w:val="26"/>
          <w:szCs w:val="26"/>
        </w:rPr>
        <w:t xml:space="preserve"> pero no tiene una cuenta registrada.</w:t>
      </w:r>
    </w:p>
    <w:p w14:paraId="5E9FEA76" w14:textId="1E444609" w:rsidR="008C517F" w:rsidRPr="00583247" w:rsidRDefault="008C517F" w:rsidP="00583247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r w:rsidRPr="00583247">
        <w:rPr>
          <w:rFonts w:ascii="Segoe UI" w:hAnsi="Segoe UI" w:cs="Segoe UI"/>
          <w:sz w:val="26"/>
          <w:szCs w:val="26"/>
        </w:rPr>
        <w:t>El sistema muestra un mensaje de error que indica que el usuario no está registrado.</w:t>
      </w:r>
    </w:p>
    <w:p w14:paraId="765CF622" w14:textId="52A666E7" w:rsidR="00487FD4" w:rsidRPr="00487FD4" w:rsidRDefault="007F6444" w:rsidP="00487FD4">
      <w:pPr>
        <w:pStyle w:val="Ttulo3"/>
        <w:rPr>
          <w:rFonts w:ascii="Segoe UI" w:hAnsi="Segoe UI" w:cs="Segoe UI"/>
          <w:b/>
          <w:bCs/>
          <w:i w:val="0"/>
          <w:iCs/>
          <w:sz w:val="24"/>
          <w:szCs w:val="24"/>
        </w:rPr>
      </w:pPr>
      <w:r w:rsidRPr="00487FD4">
        <w:rPr>
          <w:rFonts w:ascii="Segoe UI" w:hAnsi="Segoe UI" w:cs="Segoe UI"/>
          <w:b/>
          <w:bCs/>
          <w:i w:val="0"/>
          <w:iCs/>
          <w:sz w:val="24"/>
          <w:szCs w:val="24"/>
        </w:rPr>
        <w:t xml:space="preserve">Flujo </w:t>
      </w:r>
      <w:r w:rsidR="00E410A9" w:rsidRPr="00487FD4">
        <w:rPr>
          <w:rFonts w:ascii="Segoe UI" w:hAnsi="Segoe UI" w:cs="Segoe UI"/>
          <w:b/>
          <w:bCs/>
          <w:i w:val="0"/>
          <w:iCs/>
          <w:sz w:val="24"/>
          <w:szCs w:val="24"/>
        </w:rPr>
        <w:t>A</w:t>
      </w:r>
      <w:r w:rsidRPr="00487FD4">
        <w:rPr>
          <w:rFonts w:ascii="Segoe UI" w:hAnsi="Segoe UI" w:cs="Segoe UI"/>
          <w:b/>
          <w:bCs/>
          <w:i w:val="0"/>
          <w:iCs/>
          <w:sz w:val="24"/>
          <w:szCs w:val="24"/>
        </w:rPr>
        <w:t xml:space="preserve">lterno </w:t>
      </w:r>
      <w:r w:rsidR="00E410A9" w:rsidRPr="00487FD4">
        <w:rPr>
          <w:rFonts w:ascii="Segoe UI" w:hAnsi="Segoe UI" w:cs="Segoe UI"/>
          <w:b/>
          <w:bCs/>
          <w:i w:val="0"/>
          <w:iCs/>
          <w:sz w:val="24"/>
          <w:szCs w:val="24"/>
        </w:rPr>
        <w:t>D</w:t>
      </w:r>
      <w:r w:rsidR="009352FB" w:rsidRPr="00487FD4">
        <w:rPr>
          <w:rFonts w:ascii="Segoe UI" w:hAnsi="Segoe UI" w:cs="Segoe UI"/>
          <w:b/>
          <w:bCs/>
          <w:i w:val="0"/>
          <w:iCs/>
          <w:sz w:val="24"/>
          <w:szCs w:val="24"/>
        </w:rPr>
        <w:t xml:space="preserve">irección de correo electrónico </w:t>
      </w:r>
      <w:r w:rsidR="00D474A5">
        <w:rPr>
          <w:rFonts w:ascii="Segoe UI" w:hAnsi="Segoe UI" w:cs="Segoe UI"/>
          <w:b/>
          <w:bCs/>
          <w:i w:val="0"/>
          <w:iCs/>
          <w:sz w:val="24"/>
          <w:szCs w:val="24"/>
        </w:rPr>
        <w:t xml:space="preserve">o teléfono celular </w:t>
      </w:r>
      <w:r w:rsidR="00D474A5" w:rsidRPr="00487FD4">
        <w:rPr>
          <w:rFonts w:ascii="Segoe UI" w:hAnsi="Segoe UI" w:cs="Segoe UI"/>
          <w:b/>
          <w:bCs/>
          <w:i w:val="0"/>
          <w:iCs/>
          <w:sz w:val="24"/>
          <w:szCs w:val="24"/>
        </w:rPr>
        <w:t>incorrecto</w:t>
      </w:r>
      <w:r w:rsidR="00D474A5">
        <w:rPr>
          <w:rFonts w:ascii="Segoe UI" w:hAnsi="Segoe UI" w:cs="Segoe UI"/>
          <w:b/>
          <w:bCs/>
          <w:i w:val="0"/>
          <w:iCs/>
          <w:sz w:val="24"/>
          <w:szCs w:val="24"/>
        </w:rPr>
        <w:t xml:space="preserve">. </w:t>
      </w:r>
    </w:p>
    <w:p w14:paraId="649A8420" w14:textId="5C1E8646" w:rsidR="00487FD4" w:rsidRPr="00D474A5" w:rsidRDefault="00487FD4" w:rsidP="00487FD4">
      <w:pPr>
        <w:pStyle w:val="Prrafodelista"/>
        <w:widowControl/>
        <w:numPr>
          <w:ilvl w:val="0"/>
          <w:numId w:val="49"/>
        </w:numPr>
        <w:spacing w:before="100" w:beforeAutospacing="1" w:afterAutospacing="1" w:line="276" w:lineRule="auto"/>
        <w:jc w:val="both"/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usuario </w:t>
      </w:r>
      <w:r w:rsidR="00EE10DF">
        <w:rPr>
          <w:rFonts w:ascii="Segoe UI" w:hAnsi="Segoe UI" w:cs="Segoe UI"/>
          <w:sz w:val="26"/>
          <w:szCs w:val="26"/>
        </w:rPr>
        <w:t>ingresa una dirección de correo electrónico</w:t>
      </w:r>
      <w:r w:rsidR="00D474A5">
        <w:rPr>
          <w:rFonts w:ascii="Segoe UI" w:hAnsi="Segoe UI" w:cs="Segoe UI"/>
          <w:sz w:val="26"/>
          <w:szCs w:val="26"/>
        </w:rPr>
        <w:t xml:space="preserve"> p </w:t>
      </w:r>
      <w:proofErr w:type="spellStart"/>
      <w:r w:rsidR="00D474A5">
        <w:rPr>
          <w:rFonts w:ascii="Segoe UI" w:hAnsi="Segoe UI" w:cs="Segoe UI"/>
          <w:sz w:val="26"/>
          <w:szCs w:val="26"/>
        </w:rPr>
        <w:t>numero</w:t>
      </w:r>
      <w:proofErr w:type="spellEnd"/>
      <w:r w:rsidR="00D474A5">
        <w:rPr>
          <w:rFonts w:ascii="Segoe UI" w:hAnsi="Segoe UI" w:cs="Segoe UI"/>
          <w:sz w:val="26"/>
          <w:szCs w:val="26"/>
        </w:rPr>
        <w:t xml:space="preserve"> de </w:t>
      </w:r>
      <w:proofErr w:type="spellStart"/>
      <w:r w:rsidR="00D474A5">
        <w:rPr>
          <w:rFonts w:ascii="Segoe UI" w:hAnsi="Segoe UI" w:cs="Segoe UI"/>
          <w:sz w:val="26"/>
          <w:szCs w:val="26"/>
        </w:rPr>
        <w:t>telefono</w:t>
      </w:r>
      <w:proofErr w:type="spellEnd"/>
      <w:r w:rsidR="00EE10DF">
        <w:rPr>
          <w:rFonts w:ascii="Segoe UI" w:hAnsi="Segoe UI" w:cs="Segoe UI"/>
          <w:sz w:val="26"/>
          <w:szCs w:val="26"/>
        </w:rPr>
        <w:t xml:space="preserve"> y es incorrecto, el sistema mostrara una alerta donde </w:t>
      </w:r>
      <w:r w:rsidR="00D474A5">
        <w:rPr>
          <w:rFonts w:ascii="Segoe UI" w:hAnsi="Segoe UI" w:cs="Segoe UI"/>
          <w:sz w:val="26"/>
          <w:szCs w:val="26"/>
        </w:rPr>
        <w:t>especifica el error.</w:t>
      </w:r>
    </w:p>
    <w:p w14:paraId="49A83F1A" w14:textId="4647D67F" w:rsidR="00D474A5" w:rsidRPr="00D474A5" w:rsidRDefault="00D474A5" w:rsidP="00D474A5">
      <w:pPr>
        <w:pStyle w:val="Ttulo3"/>
        <w:rPr>
          <w:rFonts w:ascii="Segoe UI" w:hAnsi="Segoe UI" w:cs="Segoe UI"/>
          <w:b/>
          <w:bCs/>
          <w:i w:val="0"/>
          <w:iCs/>
          <w:sz w:val="24"/>
          <w:szCs w:val="24"/>
        </w:rPr>
      </w:pPr>
      <w:r w:rsidRPr="00D474A5">
        <w:rPr>
          <w:rFonts w:ascii="Segoe UI" w:hAnsi="Segoe UI" w:cs="Segoe UI"/>
          <w:b/>
          <w:bCs/>
          <w:i w:val="0"/>
          <w:iCs/>
          <w:sz w:val="24"/>
          <w:szCs w:val="24"/>
        </w:rPr>
        <w:t>Flujo Alterno Contraseña incorrecta</w:t>
      </w:r>
    </w:p>
    <w:p w14:paraId="55EED400" w14:textId="2A12121E" w:rsidR="00D474A5" w:rsidRPr="00D474A5" w:rsidRDefault="00D474A5" w:rsidP="00D474A5">
      <w:pPr>
        <w:pStyle w:val="Prrafodelista"/>
        <w:widowControl/>
        <w:numPr>
          <w:ilvl w:val="0"/>
          <w:numId w:val="50"/>
        </w:numPr>
        <w:spacing w:before="100" w:beforeAutospacing="1" w:afterAutospacing="1" w:line="276" w:lineRule="auto"/>
        <w:jc w:val="both"/>
        <w:rPr>
          <w:rFonts w:ascii="Segoe UI" w:hAnsi="Segoe UI" w:cs="Segoe UI"/>
          <w:sz w:val="24"/>
          <w:szCs w:val="24"/>
        </w:rPr>
      </w:pPr>
      <w:r w:rsidRPr="00D474A5">
        <w:rPr>
          <w:rFonts w:ascii="Segoe UI" w:hAnsi="Segoe UI" w:cs="Segoe UI"/>
          <w:sz w:val="24"/>
          <w:szCs w:val="24"/>
        </w:rPr>
        <w:t>El usuario ingresa una contraseña invalida.</w:t>
      </w:r>
    </w:p>
    <w:p w14:paraId="667EC3C8" w14:textId="77777777" w:rsidR="009352FB" w:rsidRPr="009352FB" w:rsidRDefault="009352FB" w:rsidP="009352FB">
      <w:pPr>
        <w:pStyle w:val="Prrafodelista"/>
        <w:widowControl/>
        <w:spacing w:before="100" w:beforeAutospacing="1" w:afterAutospacing="1" w:line="276" w:lineRule="auto"/>
        <w:ind w:left="1440"/>
        <w:jc w:val="both"/>
        <w:rPr>
          <w:rFonts w:ascii="Segoe UI" w:hAnsi="Segoe UI" w:cs="Segoe UI"/>
          <w:sz w:val="26"/>
          <w:szCs w:val="26"/>
        </w:rPr>
      </w:pPr>
    </w:p>
    <w:p w14:paraId="71B41169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20" w:name="_Toc178286302"/>
      <w:r w:rsidRPr="00543D91">
        <w:rPr>
          <w:rFonts w:ascii="Segoe UI" w:hAnsi="Segoe UI" w:cs="Segoe UI"/>
          <w:sz w:val="28"/>
          <w:szCs w:val="26"/>
        </w:rPr>
        <w:t>Pre-Condiciones</w:t>
      </w:r>
      <w:bookmarkEnd w:id="20"/>
    </w:p>
    <w:p w14:paraId="240CDF3C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5B83A183" w14:textId="0B661177" w:rsidR="008C517F" w:rsidRPr="00F26A6F" w:rsidRDefault="00F26A6F" w:rsidP="007A724B">
      <w:pPr>
        <w:pStyle w:val="Textoindependiente"/>
        <w:numPr>
          <w:ilvl w:val="1"/>
          <w:numId w:val="39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usuario </w:t>
      </w:r>
      <w:r w:rsidR="007D413D">
        <w:rPr>
          <w:rFonts w:ascii="Segoe UI" w:hAnsi="Segoe UI" w:cs="Segoe UI"/>
          <w:sz w:val="26"/>
          <w:szCs w:val="26"/>
        </w:rPr>
        <w:t>deb</w:t>
      </w:r>
      <w:r w:rsidR="002B3B6A">
        <w:rPr>
          <w:rFonts w:ascii="Segoe UI" w:hAnsi="Segoe UI" w:cs="Segoe UI"/>
          <w:sz w:val="26"/>
          <w:szCs w:val="26"/>
        </w:rPr>
        <w:t>e contar con su cuenta registrada</w:t>
      </w:r>
      <w:r>
        <w:rPr>
          <w:rFonts w:ascii="Segoe UI" w:hAnsi="Segoe UI" w:cs="Segoe UI"/>
          <w:sz w:val="26"/>
          <w:szCs w:val="26"/>
        </w:rPr>
        <w:t xml:space="preserve">. </w:t>
      </w:r>
    </w:p>
    <w:p w14:paraId="63D806F7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21" w:name="_Toc178286303"/>
      <w:proofErr w:type="gramStart"/>
      <w:r w:rsidRPr="00543D91">
        <w:rPr>
          <w:rFonts w:ascii="Segoe UI" w:hAnsi="Segoe UI" w:cs="Segoe UI"/>
          <w:sz w:val="28"/>
          <w:szCs w:val="26"/>
        </w:rPr>
        <w:t>Post-Condiciones</w:t>
      </w:r>
      <w:bookmarkEnd w:id="21"/>
      <w:proofErr w:type="gramEnd"/>
    </w:p>
    <w:p w14:paraId="71900C8A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4E67D2D" w14:textId="71E2E8D6" w:rsidR="00F26A6F" w:rsidRPr="00F26A6F" w:rsidRDefault="00F26A6F" w:rsidP="00F26A6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 </w:t>
      </w:r>
      <w:r>
        <w:rPr>
          <w:rFonts w:ascii="Segoe UI" w:hAnsi="Segoe UI" w:cs="Segoe UI"/>
          <w:sz w:val="26"/>
          <w:szCs w:val="26"/>
        </w:rPr>
        <w:t xml:space="preserve">Si el inicio de sesión es correcto, el sistema muestra el perfil del usuario y menú de acciones disponibles para los usuarios registrados. </w:t>
      </w:r>
    </w:p>
    <w:p w14:paraId="6DF9CD28" w14:textId="77777777" w:rsidR="008C517F" w:rsidRPr="00543D91" w:rsidRDefault="008C517F" w:rsidP="002B3B6A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234077F6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22" w:name="_Toc178286304"/>
      <w:r w:rsidRPr="00543D91">
        <w:rPr>
          <w:rFonts w:ascii="Segoe UI" w:hAnsi="Segoe UI" w:cs="Segoe UI"/>
          <w:sz w:val="28"/>
          <w:szCs w:val="26"/>
        </w:rPr>
        <w:lastRenderedPageBreak/>
        <w:t>Storyboard</w:t>
      </w:r>
      <w:bookmarkEnd w:id="22"/>
    </w:p>
    <w:p w14:paraId="7B46D8BA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7F558E5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23" w:name="_Toc178286305"/>
      <w:r>
        <w:rPr>
          <w:rFonts w:ascii="Segoe UI" w:hAnsi="Segoe UI" w:cs="Segoe UI"/>
          <w:sz w:val="28"/>
          <w:szCs w:val="26"/>
        </w:rPr>
        <w:t>Interfaz de Usuario 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  <w:bookmarkEnd w:id="23"/>
    </w:p>
    <w:p w14:paraId="4A6036D0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6823996F" w14:textId="77777777" w:rsidR="008C517F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2FB5777D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68940DB9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1F0A30C7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01EF0885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5838B45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CB41128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17399071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0AB74593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52357D4A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3A99DD98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67CC44D1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16A54068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308B6B21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5CB1238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346DBF4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0A6A46A3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5780199A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3C2D7B09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2133B629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709A007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059B684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59BF6028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229832F9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3FCC1DC0" w14:textId="77777777" w:rsidR="002B3B6A" w:rsidRDefault="002B3B6A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B52F06F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2FE6A42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58B36D40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35F52A6D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B20BF27" w14:textId="77777777" w:rsidR="00FA11D6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16524D8E" w14:textId="77777777" w:rsidR="00FA11D6" w:rsidRPr="00543D91" w:rsidRDefault="00FA11D6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396479E0" w14:textId="77777777" w:rsidR="008C517F" w:rsidRDefault="008C517F" w:rsidP="008C517F">
      <w:pPr>
        <w:pStyle w:val="Ttulo"/>
        <w:jc w:val="left"/>
        <w:rPr>
          <w:rFonts w:ascii="Segoe UI" w:hAnsi="Segoe UI" w:cs="Segoe UI"/>
          <w:sz w:val="48"/>
          <w:szCs w:val="48"/>
        </w:rPr>
      </w:pPr>
    </w:p>
    <w:p w14:paraId="712C9CBB" w14:textId="28CC1C40" w:rsidR="00A95422" w:rsidRPr="0046498C" w:rsidRDefault="00A95422" w:rsidP="008C517F">
      <w:pPr>
        <w:pStyle w:val="Ttulo"/>
        <w:ind w:left="1440" w:firstLine="720"/>
        <w:jc w:val="left"/>
      </w:pPr>
      <w:r w:rsidRPr="0046498C">
        <w:rPr>
          <w:rFonts w:ascii="Segoe UI" w:hAnsi="Segoe UI" w:cs="Segoe UI"/>
          <w:sz w:val="48"/>
          <w:szCs w:val="48"/>
        </w:rPr>
        <w:t>Zonas arqueológicas de México</w:t>
      </w:r>
    </w:p>
    <w:p w14:paraId="70DBDB97" w14:textId="5DE0DC3E" w:rsidR="008909EC" w:rsidRPr="0046498C" w:rsidRDefault="00AB302C" w:rsidP="008909EC">
      <w:pPr>
        <w:pStyle w:val="Ttulo"/>
        <w:jc w:val="righ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Especificación de Ca</w:t>
      </w:r>
      <w:r w:rsidR="009C32FE" w:rsidRPr="0046498C">
        <w:rPr>
          <w:rFonts w:ascii="Segoe UI" w:hAnsi="Segoe UI" w:cs="Segoe UI"/>
        </w:rPr>
        <w:t>s</w:t>
      </w:r>
      <w:r w:rsidRPr="0046498C">
        <w:rPr>
          <w:rFonts w:ascii="Segoe UI" w:hAnsi="Segoe UI" w:cs="Segoe UI"/>
        </w:rPr>
        <w:t xml:space="preserve">os de Uso: </w:t>
      </w:r>
      <w:r w:rsidR="006149A1" w:rsidRPr="0046498C">
        <w:rPr>
          <w:rFonts w:ascii="Segoe UI" w:hAnsi="Segoe UI" w:cs="Segoe UI"/>
        </w:rPr>
        <w:t>Gestionar foro</w:t>
      </w:r>
    </w:p>
    <w:p w14:paraId="3D84172F" w14:textId="77777777" w:rsidR="008909EC" w:rsidRPr="0046498C" w:rsidRDefault="008909EC" w:rsidP="008909EC">
      <w:pPr>
        <w:pStyle w:val="Ttulo"/>
        <w:jc w:val="right"/>
        <w:rPr>
          <w:rFonts w:ascii="Segoe UI" w:hAnsi="Segoe UI" w:cs="Segoe UI"/>
          <w:sz w:val="40"/>
        </w:rPr>
      </w:pPr>
    </w:p>
    <w:p w14:paraId="7F3B8952" w14:textId="5EA449CF" w:rsidR="008909EC" w:rsidRPr="008C517F" w:rsidRDefault="008909EC" w:rsidP="008C517F">
      <w:pPr>
        <w:pStyle w:val="Ttulo"/>
        <w:jc w:val="right"/>
        <w:rPr>
          <w:rFonts w:ascii="Segoe UI" w:hAnsi="Segoe UI" w:cs="Segoe UI"/>
          <w:sz w:val="32"/>
        </w:rPr>
        <w:sectPr w:rsidR="008909EC" w:rsidRPr="008C517F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46498C">
        <w:rPr>
          <w:rFonts w:ascii="Segoe UI" w:hAnsi="Segoe UI" w:cs="Segoe UI"/>
          <w:sz w:val="32"/>
        </w:rPr>
        <w:t>Versi</w:t>
      </w:r>
      <w:r w:rsidR="00AB302C" w:rsidRPr="0046498C">
        <w:rPr>
          <w:rFonts w:ascii="Segoe UI" w:hAnsi="Segoe UI" w:cs="Segoe UI"/>
          <w:sz w:val="32"/>
        </w:rPr>
        <w:t>ó</w:t>
      </w:r>
      <w:r w:rsidRPr="0046498C">
        <w:rPr>
          <w:rFonts w:ascii="Segoe UI" w:hAnsi="Segoe UI" w:cs="Segoe UI"/>
          <w:sz w:val="32"/>
        </w:rPr>
        <w:t>n &lt;1.0&gt;</w:t>
      </w:r>
    </w:p>
    <w:p w14:paraId="5F8C0DA4" w14:textId="77777777" w:rsidR="00CC2450" w:rsidRPr="0046498C" w:rsidRDefault="00CC2450" w:rsidP="008C517F">
      <w:pPr>
        <w:pStyle w:val="Ttulo"/>
        <w:jc w:val="left"/>
        <w:rPr>
          <w:rFonts w:ascii="Segoe UI" w:hAnsi="Segoe UI" w:cs="Segoe UI"/>
          <w:sz w:val="40"/>
        </w:rPr>
      </w:pPr>
      <w:r w:rsidRPr="0046498C">
        <w:rPr>
          <w:rFonts w:ascii="Segoe UI" w:hAnsi="Segoe UI" w:cs="Segoe UI"/>
          <w:sz w:val="40"/>
        </w:rPr>
        <w:lastRenderedPageBreak/>
        <w:t>Bitácora</w:t>
      </w:r>
    </w:p>
    <w:p w14:paraId="1AF43FBF" w14:textId="77777777" w:rsidR="009C32FE" w:rsidRPr="0046498C" w:rsidRDefault="009C32FE" w:rsidP="009C32FE">
      <w:pPr>
        <w:rPr>
          <w:rFonts w:ascii="Segoe UI" w:hAnsi="Segoe UI" w:cs="Segoe UI"/>
        </w:rPr>
      </w:pPr>
    </w:p>
    <w:p w14:paraId="273E3CD5" w14:textId="77777777" w:rsidR="00543D91" w:rsidRPr="0046498C" w:rsidRDefault="00543D91" w:rsidP="009C32FE">
      <w:pPr>
        <w:rPr>
          <w:rFonts w:ascii="Segoe UI" w:hAnsi="Segoe UI" w:cs="Segoe UI"/>
        </w:rPr>
      </w:pPr>
    </w:p>
    <w:p w14:paraId="19B084EF" w14:textId="77777777" w:rsidR="00543D91" w:rsidRPr="0046498C" w:rsidRDefault="00543D91" w:rsidP="009C32FE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2450" w:rsidRPr="0046498C" w14:paraId="5B04A944" w14:textId="77777777" w:rsidTr="000B49AA">
        <w:tc>
          <w:tcPr>
            <w:tcW w:w="2304" w:type="dxa"/>
          </w:tcPr>
          <w:p w14:paraId="23E8783A" w14:textId="77777777" w:rsidR="00CC2450" w:rsidRPr="0046498C" w:rsidRDefault="00CC2450" w:rsidP="000B49AA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285913C7" w14:textId="77777777" w:rsidR="00CC2450" w:rsidRPr="0046498C" w:rsidRDefault="00CC2450" w:rsidP="000B49AA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7C587070" w14:textId="77777777" w:rsidR="00CC2450" w:rsidRPr="0046498C" w:rsidRDefault="00CC2450" w:rsidP="000B49AA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67DE6CE6" w14:textId="77777777" w:rsidR="00CC2450" w:rsidRPr="0046498C" w:rsidRDefault="00CC2450" w:rsidP="000B49AA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CC2450" w:rsidRPr="0046498C" w14:paraId="6CA840B4" w14:textId="77777777" w:rsidTr="000B49AA">
        <w:tc>
          <w:tcPr>
            <w:tcW w:w="2304" w:type="dxa"/>
          </w:tcPr>
          <w:p w14:paraId="5CDE7D41" w14:textId="59E22141" w:rsidR="00CC2450" w:rsidRPr="0046498C" w:rsidRDefault="00B9660B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2</w:t>
            </w:r>
            <w:r w:rsidR="00D27E84">
              <w:rPr>
                <w:rFonts w:ascii="Segoe UI" w:hAnsi="Segoe UI" w:cs="Segoe UI"/>
                <w:sz w:val="26"/>
                <w:szCs w:val="26"/>
              </w:rPr>
              <w:t>5</w:t>
            </w:r>
            <w:r w:rsidRPr="0046498C">
              <w:rPr>
                <w:rFonts w:ascii="Segoe UI" w:hAnsi="Segoe UI" w:cs="Segoe UI"/>
                <w:sz w:val="26"/>
                <w:szCs w:val="26"/>
              </w:rPr>
              <w:t>/09/24</w:t>
            </w:r>
          </w:p>
        </w:tc>
        <w:tc>
          <w:tcPr>
            <w:tcW w:w="1152" w:type="dxa"/>
          </w:tcPr>
          <w:p w14:paraId="5E780180" w14:textId="738A8E32" w:rsidR="00CC2450" w:rsidRPr="0046498C" w:rsidRDefault="00B9660B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3CDE7201" w14:textId="2F64E944" w:rsidR="00CC2450" w:rsidRPr="0046498C" w:rsidRDefault="00C410FF" w:rsidP="00543D91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3CC8566C" w14:textId="0B18EF74" w:rsidR="00CC2450" w:rsidRPr="0046498C" w:rsidRDefault="00C410FF" w:rsidP="000B49AA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46498C"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 w:rsidRPr="0046498C"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CC2450" w:rsidRPr="0046498C" w14:paraId="2499CEC0" w14:textId="77777777" w:rsidTr="000B49AA">
        <w:tc>
          <w:tcPr>
            <w:tcW w:w="2304" w:type="dxa"/>
          </w:tcPr>
          <w:p w14:paraId="0DC72092" w14:textId="77777777" w:rsidR="00CC2450" w:rsidRPr="0046498C" w:rsidRDefault="00CC2450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2B393929" w14:textId="77777777" w:rsidR="00CC2450" w:rsidRPr="0046498C" w:rsidRDefault="00CC2450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4D52B59B" w14:textId="77777777" w:rsidR="00CC2450" w:rsidRPr="0046498C" w:rsidRDefault="00CC2450" w:rsidP="00543D91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790DE1BB" w14:textId="77777777" w:rsidR="00CC2450" w:rsidRPr="0046498C" w:rsidRDefault="00CC2450" w:rsidP="000B49AA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C2450" w:rsidRPr="0046498C" w14:paraId="12F981A6" w14:textId="77777777" w:rsidTr="000B49AA">
        <w:tc>
          <w:tcPr>
            <w:tcW w:w="2304" w:type="dxa"/>
          </w:tcPr>
          <w:p w14:paraId="3B9D737E" w14:textId="77777777" w:rsidR="00CC2450" w:rsidRPr="0046498C" w:rsidRDefault="00CC2450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22647727" w14:textId="77777777" w:rsidR="00CC2450" w:rsidRPr="0046498C" w:rsidRDefault="00CC2450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033BC67F" w14:textId="77777777" w:rsidR="00CC2450" w:rsidRPr="0046498C" w:rsidRDefault="00CC2450" w:rsidP="00543D91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273AB9E0" w14:textId="77777777" w:rsidR="00CC2450" w:rsidRPr="0046498C" w:rsidRDefault="00CC2450" w:rsidP="000B49AA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C2450" w:rsidRPr="0046498C" w14:paraId="2C675061" w14:textId="77777777" w:rsidTr="000B49AA">
        <w:tc>
          <w:tcPr>
            <w:tcW w:w="2304" w:type="dxa"/>
          </w:tcPr>
          <w:p w14:paraId="08EF7B6D" w14:textId="77777777" w:rsidR="00CC2450" w:rsidRPr="0046498C" w:rsidRDefault="00CC2450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665EA7F6" w14:textId="77777777" w:rsidR="00CC2450" w:rsidRPr="0046498C" w:rsidRDefault="00CC2450" w:rsidP="00543D91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85E7E61" w14:textId="77777777" w:rsidR="00CC2450" w:rsidRPr="0046498C" w:rsidRDefault="00CC2450" w:rsidP="00543D91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C232C4D" w14:textId="77777777" w:rsidR="00CC2450" w:rsidRPr="0046498C" w:rsidRDefault="00CC2450" w:rsidP="000B49AA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12835AE1" w14:textId="77777777" w:rsidR="008909EC" w:rsidRPr="0046498C" w:rsidRDefault="008909EC" w:rsidP="008909EC"/>
    <w:p w14:paraId="21C1680D" w14:textId="77777777" w:rsidR="008C517F" w:rsidRDefault="008C517F" w:rsidP="008C517F">
      <w:pPr>
        <w:pStyle w:val="Ttulo"/>
        <w:jc w:val="left"/>
      </w:pPr>
    </w:p>
    <w:p w14:paraId="7F2346E5" w14:textId="77777777" w:rsidR="008C517F" w:rsidRDefault="008C517F" w:rsidP="008C517F">
      <w:pPr>
        <w:pStyle w:val="Ttulo"/>
        <w:jc w:val="left"/>
      </w:pPr>
    </w:p>
    <w:p w14:paraId="164E1310" w14:textId="77777777" w:rsidR="008C517F" w:rsidRDefault="008C517F" w:rsidP="008C517F">
      <w:pPr>
        <w:pStyle w:val="Ttulo"/>
        <w:jc w:val="left"/>
      </w:pPr>
    </w:p>
    <w:p w14:paraId="02F3F92B" w14:textId="77777777" w:rsidR="008C517F" w:rsidRDefault="008C517F" w:rsidP="008C517F">
      <w:pPr>
        <w:pStyle w:val="Ttulo"/>
        <w:jc w:val="left"/>
      </w:pPr>
    </w:p>
    <w:p w14:paraId="0114552E" w14:textId="77777777" w:rsidR="008C517F" w:rsidRDefault="008C517F" w:rsidP="008C517F">
      <w:pPr>
        <w:pStyle w:val="Ttulo"/>
        <w:jc w:val="left"/>
      </w:pPr>
    </w:p>
    <w:p w14:paraId="224023AE" w14:textId="77777777" w:rsidR="008C517F" w:rsidRDefault="008C517F" w:rsidP="008C517F">
      <w:pPr>
        <w:pStyle w:val="Ttulo"/>
        <w:jc w:val="left"/>
      </w:pPr>
    </w:p>
    <w:p w14:paraId="16A3A7B8" w14:textId="77777777" w:rsidR="008C517F" w:rsidRDefault="008C517F" w:rsidP="008C517F">
      <w:pPr>
        <w:pStyle w:val="Ttulo"/>
        <w:jc w:val="left"/>
      </w:pPr>
    </w:p>
    <w:p w14:paraId="286CCFEB" w14:textId="77777777" w:rsidR="008C517F" w:rsidRDefault="008C517F" w:rsidP="008C517F">
      <w:pPr>
        <w:pStyle w:val="Ttulo"/>
        <w:jc w:val="left"/>
      </w:pPr>
    </w:p>
    <w:p w14:paraId="203D39C5" w14:textId="77777777" w:rsidR="008C517F" w:rsidRDefault="008C517F" w:rsidP="008C517F">
      <w:pPr>
        <w:pStyle w:val="Ttulo"/>
        <w:jc w:val="left"/>
      </w:pPr>
    </w:p>
    <w:p w14:paraId="4CECF506" w14:textId="77777777" w:rsidR="008C517F" w:rsidRDefault="008C517F" w:rsidP="008C517F">
      <w:pPr>
        <w:pStyle w:val="Ttulo"/>
        <w:jc w:val="left"/>
      </w:pPr>
    </w:p>
    <w:p w14:paraId="1B1DB2A1" w14:textId="77777777" w:rsidR="008C517F" w:rsidRDefault="008C517F" w:rsidP="008C517F">
      <w:pPr>
        <w:pStyle w:val="Ttulo"/>
        <w:jc w:val="left"/>
      </w:pPr>
    </w:p>
    <w:p w14:paraId="7611E235" w14:textId="77777777" w:rsidR="008C517F" w:rsidRDefault="008C517F" w:rsidP="008C517F">
      <w:pPr>
        <w:pStyle w:val="Ttulo"/>
        <w:jc w:val="left"/>
      </w:pPr>
    </w:p>
    <w:p w14:paraId="10EBF5B5" w14:textId="77777777" w:rsidR="008C517F" w:rsidRDefault="008C517F" w:rsidP="008C517F">
      <w:pPr>
        <w:pStyle w:val="Ttulo"/>
        <w:jc w:val="left"/>
      </w:pPr>
    </w:p>
    <w:p w14:paraId="28E15A2B" w14:textId="77777777" w:rsidR="008C517F" w:rsidRDefault="008C517F" w:rsidP="008C517F">
      <w:pPr>
        <w:pStyle w:val="Ttulo"/>
        <w:jc w:val="left"/>
      </w:pPr>
    </w:p>
    <w:p w14:paraId="6BB5D445" w14:textId="77777777" w:rsidR="008C517F" w:rsidRDefault="008C517F" w:rsidP="008C517F">
      <w:pPr>
        <w:pStyle w:val="Ttulo"/>
        <w:jc w:val="left"/>
      </w:pPr>
    </w:p>
    <w:p w14:paraId="66051323" w14:textId="77777777" w:rsidR="00FC54FB" w:rsidRDefault="00FC54FB" w:rsidP="008C517F">
      <w:pPr>
        <w:pStyle w:val="Ttulo"/>
        <w:jc w:val="left"/>
      </w:pPr>
    </w:p>
    <w:p w14:paraId="78790C61" w14:textId="77777777" w:rsidR="002B3B6A" w:rsidRDefault="002B3B6A" w:rsidP="008C517F">
      <w:pPr>
        <w:pStyle w:val="Ttulo"/>
        <w:jc w:val="left"/>
      </w:pPr>
    </w:p>
    <w:p w14:paraId="544221B5" w14:textId="6251D584" w:rsidR="008909EC" w:rsidRPr="0046498C" w:rsidRDefault="00AB302C" w:rsidP="008C517F">
      <w:pPr>
        <w:pStyle w:val="Ttulo"/>
        <w:jc w:val="lef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lastRenderedPageBreak/>
        <w:t>Tabla de Contenido</w:t>
      </w:r>
    </w:p>
    <w:p w14:paraId="081410E6" w14:textId="77777777" w:rsidR="000E0BB9" w:rsidRPr="0046498C" w:rsidRDefault="000E0BB9" w:rsidP="000E0BB9">
      <w:pPr>
        <w:rPr>
          <w:rFonts w:ascii="Segoe UI" w:hAnsi="Segoe UI" w:cs="Segoe UI"/>
        </w:rPr>
      </w:pPr>
    </w:p>
    <w:p w14:paraId="04D8E980" w14:textId="77777777" w:rsidR="000E0BB9" w:rsidRPr="0046498C" w:rsidRDefault="000E0BB9" w:rsidP="000E0BB9">
      <w:pPr>
        <w:rPr>
          <w:rFonts w:ascii="Segoe UI" w:hAnsi="Segoe UI" w:cs="Segoe UI"/>
        </w:rPr>
      </w:pPr>
    </w:p>
    <w:p w14:paraId="108291D8" w14:textId="77777777" w:rsidR="000E0BB9" w:rsidRPr="0046498C" w:rsidRDefault="000E0BB9" w:rsidP="000E0BB9">
      <w:pPr>
        <w:rPr>
          <w:rFonts w:ascii="Segoe UI" w:hAnsi="Segoe UI" w:cs="Segoe UI"/>
        </w:rPr>
      </w:pPr>
    </w:p>
    <w:p w14:paraId="7C21C3BD" w14:textId="6745146E" w:rsidR="0003622B" w:rsidRPr="0046498C" w:rsidRDefault="00EC072E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fldChar w:fldCharType="begin"/>
      </w:r>
      <w:r w:rsidRPr="0046498C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46498C">
        <w:rPr>
          <w:rFonts w:ascii="Segoe UI" w:hAnsi="Segoe UI" w:cs="Segoe UI"/>
          <w:b/>
          <w:sz w:val="26"/>
          <w:szCs w:val="26"/>
        </w:rPr>
        <w:fldChar w:fldCharType="separate"/>
      </w:r>
      <w:r w:rsidR="0003622B" w:rsidRPr="0046498C">
        <w:rPr>
          <w:rFonts w:ascii="Segoe UI" w:hAnsi="Segoe UI" w:cs="Segoe UI"/>
          <w:sz w:val="26"/>
          <w:szCs w:val="26"/>
        </w:rPr>
        <w:t>1.</w:t>
      </w:r>
      <w:r w:rsidR="0003622B" w:rsidRPr="0046498C">
        <w:rPr>
          <w:rFonts w:ascii="Calibri" w:hAnsi="Calibri"/>
          <w:sz w:val="26"/>
          <w:szCs w:val="26"/>
        </w:rPr>
        <w:tab/>
      </w:r>
      <w:r w:rsidR="0003622B" w:rsidRPr="0046498C">
        <w:rPr>
          <w:rFonts w:ascii="Segoe UI" w:hAnsi="Segoe UI" w:cs="Segoe UI"/>
          <w:sz w:val="26"/>
          <w:szCs w:val="26"/>
        </w:rPr>
        <w:t xml:space="preserve">Nombre del Caso de Uso: </w:t>
      </w:r>
      <w:r w:rsidR="006149A1" w:rsidRPr="0046498C">
        <w:rPr>
          <w:rFonts w:ascii="Segoe UI" w:hAnsi="Segoe UI" w:cs="Segoe UI"/>
          <w:sz w:val="26"/>
          <w:szCs w:val="26"/>
        </w:rPr>
        <w:t>Gestionar Foro</w:t>
      </w:r>
      <w:r w:rsidR="0003622B" w:rsidRPr="0046498C">
        <w:rPr>
          <w:sz w:val="26"/>
          <w:szCs w:val="26"/>
        </w:rPr>
        <w:tab/>
      </w:r>
      <w:r w:rsidR="0003622B" w:rsidRPr="0046498C">
        <w:rPr>
          <w:sz w:val="26"/>
          <w:szCs w:val="26"/>
        </w:rPr>
        <w:fldChar w:fldCharType="begin"/>
      </w:r>
      <w:r w:rsidR="0003622B" w:rsidRPr="0046498C">
        <w:rPr>
          <w:sz w:val="26"/>
          <w:szCs w:val="26"/>
        </w:rPr>
        <w:instrText xml:space="preserve"> PAGEREF _Toc145578159 \h </w:instrText>
      </w:r>
      <w:r w:rsidR="0003622B" w:rsidRPr="0046498C">
        <w:rPr>
          <w:sz w:val="26"/>
          <w:szCs w:val="26"/>
        </w:rPr>
      </w:r>
      <w:r w:rsidR="0003622B"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="0003622B" w:rsidRPr="0046498C">
        <w:rPr>
          <w:sz w:val="26"/>
          <w:szCs w:val="26"/>
        </w:rPr>
        <w:fldChar w:fldCharType="end"/>
      </w:r>
    </w:p>
    <w:p w14:paraId="365F134F" w14:textId="77777777" w:rsidR="0003622B" w:rsidRPr="0046498C" w:rsidRDefault="0003622B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2.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Breve Descripción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8749C08" w14:textId="77777777" w:rsidR="0003622B" w:rsidRPr="0046498C" w:rsidRDefault="0003622B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de Eventos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C92D30C" w14:textId="77777777" w:rsidR="0003622B" w:rsidRPr="0046498C" w:rsidRDefault="0003622B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Básico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B7E8D33" w14:textId="3DEEA928" w:rsidR="0003622B" w:rsidRPr="0046498C" w:rsidRDefault="0003622B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</w:t>
      </w:r>
      <w:r w:rsidR="0062473A">
        <w:rPr>
          <w:rFonts w:ascii="Segoe UI" w:hAnsi="Segoe UI" w:cs="Segoe UI"/>
          <w:b/>
          <w:sz w:val="26"/>
          <w:szCs w:val="26"/>
        </w:rPr>
        <w:t xml:space="preserve">  </w:t>
      </w:r>
      <w:r w:rsidR="0062473A" w:rsidRPr="0046498C">
        <w:rPr>
          <w:rFonts w:ascii="Segoe UI" w:hAnsi="Segoe UI" w:cs="Segoe UI"/>
          <w:b/>
          <w:i/>
          <w:sz w:val="28"/>
          <w:szCs w:val="26"/>
        </w:rPr>
        <w:t>Eliminar publicaci</w:t>
      </w:r>
      <w:r w:rsidR="0062473A">
        <w:rPr>
          <w:rFonts w:ascii="Segoe UI" w:hAnsi="Segoe UI" w:cs="Segoe UI"/>
          <w:b/>
          <w:i/>
          <w:sz w:val="28"/>
          <w:szCs w:val="26"/>
        </w:rPr>
        <w:t>ón o reseña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_Toc145578163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0FBDA48" w14:textId="77777777" w:rsidR="0003622B" w:rsidRPr="0046498C" w:rsidRDefault="0003622B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Alterno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_Toc145578165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8F1E6A2" w14:textId="5F3DAE1F" w:rsidR="0003622B" w:rsidRPr="0046498C" w:rsidRDefault="0003622B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</w:t>
      </w:r>
      <w:r w:rsidR="0062473A">
        <w:rPr>
          <w:rFonts w:ascii="Segoe UI" w:hAnsi="Segoe UI" w:cs="Segoe UI"/>
          <w:b/>
          <w:sz w:val="26"/>
          <w:szCs w:val="26"/>
        </w:rPr>
        <w:t xml:space="preserve"> Cancelar operación 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_Toc145578166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C0688B0" w14:textId="77777777" w:rsidR="0003622B" w:rsidRPr="0046498C" w:rsidRDefault="0003622B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4.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Pre-Condiciones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_Toc145578168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1B6987D" w14:textId="77777777" w:rsidR="0003622B" w:rsidRPr="0046498C" w:rsidRDefault="0003622B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5.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Post-Condiciones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504B101" w14:textId="77777777" w:rsidR="0003622B" w:rsidRPr="0046498C" w:rsidRDefault="0003622B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Storyboard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00732AE" w14:textId="77777777" w:rsidR="0003622B" w:rsidRPr="0046498C" w:rsidRDefault="0003622B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F300357" w14:textId="77777777" w:rsidR="0003622B" w:rsidRPr="0046498C" w:rsidRDefault="0003622B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="00A6191B"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FFD2169" w14:textId="77777777" w:rsidR="00AB302C" w:rsidRPr="0046498C" w:rsidRDefault="00EC072E" w:rsidP="00AB302C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4CF775E9" w14:textId="77777777" w:rsidR="008909EC" w:rsidRPr="0046498C" w:rsidRDefault="00AB302C" w:rsidP="00AB302C">
      <w:r w:rsidRPr="0046498C">
        <w:br w:type="page"/>
      </w:r>
    </w:p>
    <w:p w14:paraId="4C735166" w14:textId="7E7A34C1" w:rsidR="005F22A0" w:rsidRPr="0046498C" w:rsidRDefault="008909EC" w:rsidP="00543D91">
      <w:pPr>
        <w:pStyle w:val="Ttulo1"/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lastRenderedPageBreak/>
        <w:t xml:space="preserve"> </w:t>
      </w:r>
      <w:bookmarkStart w:id="24" w:name="_Toc43047773"/>
      <w:bookmarkStart w:id="25" w:name="_Toc145578159"/>
      <w:r w:rsidR="00AB302C" w:rsidRPr="0046498C">
        <w:rPr>
          <w:rFonts w:ascii="Segoe UI" w:hAnsi="Segoe UI" w:cs="Segoe UI"/>
          <w:sz w:val="28"/>
          <w:szCs w:val="26"/>
        </w:rPr>
        <w:t>Nombre del Caso de Uso</w:t>
      </w:r>
      <w:r w:rsidRPr="0046498C">
        <w:rPr>
          <w:rFonts w:ascii="Segoe UI" w:hAnsi="Segoe UI" w:cs="Segoe UI"/>
          <w:sz w:val="28"/>
          <w:szCs w:val="26"/>
        </w:rPr>
        <w:t xml:space="preserve">: </w:t>
      </w:r>
      <w:bookmarkEnd w:id="24"/>
      <w:bookmarkEnd w:id="25"/>
      <w:r w:rsidR="006149A1" w:rsidRPr="0046498C">
        <w:rPr>
          <w:rFonts w:ascii="Segoe UI" w:hAnsi="Segoe UI" w:cs="Segoe UI"/>
          <w:b w:val="0"/>
          <w:sz w:val="26"/>
          <w:szCs w:val="26"/>
        </w:rPr>
        <w:t>Gestionar foro</w:t>
      </w:r>
    </w:p>
    <w:p w14:paraId="7F068327" w14:textId="77777777" w:rsidR="00AB302C" w:rsidRPr="0046498C" w:rsidRDefault="00AB302C" w:rsidP="00543D91">
      <w:pPr>
        <w:jc w:val="both"/>
        <w:rPr>
          <w:rFonts w:ascii="Segoe UI" w:hAnsi="Segoe UI" w:cs="Segoe UI"/>
          <w:sz w:val="26"/>
          <w:szCs w:val="26"/>
        </w:rPr>
      </w:pPr>
    </w:p>
    <w:p w14:paraId="37E26BD9" w14:textId="17D92C6C" w:rsidR="005F22A0" w:rsidRPr="0046498C" w:rsidRDefault="00AB302C" w:rsidP="00543D91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26" w:name="_Toc43047774"/>
      <w:bookmarkStart w:id="27" w:name="_Toc145578160"/>
      <w:r w:rsidRPr="0046498C">
        <w:rPr>
          <w:rFonts w:ascii="Segoe UI" w:hAnsi="Segoe UI" w:cs="Segoe UI"/>
          <w:sz w:val="28"/>
          <w:szCs w:val="26"/>
        </w:rPr>
        <w:t>Breve Descripción</w:t>
      </w:r>
      <w:bookmarkEnd w:id="26"/>
      <w:bookmarkEnd w:id="27"/>
    </w:p>
    <w:p w14:paraId="78E5E6EC" w14:textId="3FF076ED" w:rsidR="00820411" w:rsidRPr="0046498C" w:rsidRDefault="003C7A38" w:rsidP="003C7A38">
      <w:pPr>
        <w:ind w:left="720"/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El administrador podrá eliminar publicaciones</w:t>
      </w:r>
      <w:r w:rsidR="0046498C">
        <w:rPr>
          <w:rFonts w:ascii="Segoe UI" w:hAnsi="Segoe UI" w:cs="Segoe UI"/>
          <w:sz w:val="26"/>
          <w:szCs w:val="26"/>
        </w:rPr>
        <w:t xml:space="preserve"> (</w:t>
      </w:r>
      <w:r w:rsidR="006D3AED">
        <w:rPr>
          <w:rFonts w:ascii="Segoe UI" w:hAnsi="Segoe UI" w:cs="Segoe UI"/>
          <w:sz w:val="26"/>
          <w:szCs w:val="26"/>
        </w:rPr>
        <w:t xml:space="preserve">reseñas) </w:t>
      </w:r>
      <w:r w:rsidR="006D3AED" w:rsidRPr="0046498C">
        <w:rPr>
          <w:rFonts w:ascii="Segoe UI" w:hAnsi="Segoe UI" w:cs="Segoe UI"/>
          <w:sz w:val="26"/>
          <w:szCs w:val="26"/>
        </w:rPr>
        <w:t>indebidas</w:t>
      </w:r>
      <w:r w:rsidRPr="0046498C">
        <w:rPr>
          <w:rFonts w:ascii="Segoe UI" w:hAnsi="Segoe UI" w:cs="Segoe UI"/>
          <w:sz w:val="26"/>
          <w:szCs w:val="26"/>
        </w:rPr>
        <w:t xml:space="preserve"> que </w:t>
      </w:r>
      <w:r w:rsidR="006D3AED">
        <w:rPr>
          <w:rFonts w:ascii="Segoe UI" w:hAnsi="Segoe UI" w:cs="Segoe UI"/>
          <w:sz w:val="26"/>
          <w:szCs w:val="26"/>
        </w:rPr>
        <w:t xml:space="preserve">no </w:t>
      </w:r>
      <w:r w:rsidRPr="0046498C">
        <w:rPr>
          <w:rFonts w:ascii="Segoe UI" w:hAnsi="Segoe UI" w:cs="Segoe UI"/>
          <w:sz w:val="26"/>
          <w:szCs w:val="26"/>
        </w:rPr>
        <w:t>cumplan con las normas de convivencia.</w:t>
      </w:r>
    </w:p>
    <w:p w14:paraId="35964989" w14:textId="77777777" w:rsidR="003C7A38" w:rsidRPr="0046498C" w:rsidRDefault="003C7A38" w:rsidP="00543D91">
      <w:pPr>
        <w:jc w:val="both"/>
        <w:rPr>
          <w:rFonts w:ascii="Segoe UI" w:hAnsi="Segoe UI" w:cs="Segoe UI"/>
          <w:sz w:val="26"/>
          <w:szCs w:val="26"/>
        </w:rPr>
      </w:pPr>
    </w:p>
    <w:p w14:paraId="26D8E9EA" w14:textId="77777777" w:rsidR="005F22A0" w:rsidRPr="0046498C" w:rsidRDefault="00AB302C" w:rsidP="00543D91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28" w:name="_Toc43047776"/>
      <w:bookmarkStart w:id="29" w:name="_Toc145578161"/>
      <w:r w:rsidRPr="0046498C">
        <w:rPr>
          <w:rFonts w:ascii="Segoe UI" w:hAnsi="Segoe UI" w:cs="Segoe UI"/>
          <w:sz w:val="28"/>
          <w:szCs w:val="26"/>
        </w:rPr>
        <w:t>Flujo de Eventos</w:t>
      </w:r>
      <w:bookmarkEnd w:id="28"/>
      <w:bookmarkEnd w:id="29"/>
    </w:p>
    <w:p w14:paraId="6A928B59" w14:textId="77777777" w:rsidR="00AB302C" w:rsidRPr="0046498C" w:rsidRDefault="00AB302C" w:rsidP="00543D91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2F8D144" w14:textId="77777777" w:rsidR="005F22A0" w:rsidRPr="0046498C" w:rsidRDefault="00AB302C" w:rsidP="00543D91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30" w:name="_Toc43047777"/>
      <w:bookmarkStart w:id="31" w:name="_Toc145578162"/>
      <w:r w:rsidRPr="0046498C">
        <w:rPr>
          <w:rFonts w:ascii="Segoe UI" w:hAnsi="Segoe UI" w:cs="Segoe UI"/>
          <w:sz w:val="28"/>
          <w:szCs w:val="26"/>
        </w:rPr>
        <w:t>Flujo Básico</w:t>
      </w:r>
      <w:bookmarkEnd w:id="30"/>
      <w:bookmarkEnd w:id="31"/>
    </w:p>
    <w:p w14:paraId="6E80E1CF" w14:textId="77777777" w:rsidR="00543D91" w:rsidRPr="0046498C" w:rsidRDefault="00543D91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1ED199B" w14:textId="0B14DED2" w:rsidR="0046498C" w:rsidRPr="0046498C" w:rsidRDefault="003C7A38" w:rsidP="0046498C">
      <w:pPr>
        <w:pStyle w:val="Textoindependiente"/>
        <w:numPr>
          <w:ilvl w:val="0"/>
          <w:numId w:val="15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bookmarkStart w:id="32" w:name="_Toc43047778"/>
      <w:r w:rsidRPr="0046498C">
        <w:rPr>
          <w:rFonts w:ascii="Segoe UI" w:hAnsi="Segoe UI" w:cs="Segoe UI"/>
          <w:sz w:val="26"/>
          <w:szCs w:val="26"/>
        </w:rPr>
        <w:t xml:space="preserve">Este caso de uno </w:t>
      </w:r>
      <w:r w:rsidR="0050795B" w:rsidRPr="0046498C">
        <w:rPr>
          <w:rFonts w:ascii="Segoe UI" w:hAnsi="Segoe UI" w:cs="Segoe UI"/>
          <w:sz w:val="26"/>
          <w:szCs w:val="26"/>
        </w:rPr>
        <w:t>inicia en</w:t>
      </w:r>
      <w:r w:rsidRPr="0046498C">
        <w:rPr>
          <w:rFonts w:ascii="Segoe UI" w:hAnsi="Segoe UI" w:cs="Segoe UI"/>
          <w:sz w:val="26"/>
          <w:szCs w:val="26"/>
        </w:rPr>
        <w:t xml:space="preserve"> el </w:t>
      </w:r>
      <w:proofErr w:type="spellStart"/>
      <w:r w:rsidRPr="0046498C">
        <w:rPr>
          <w:rFonts w:ascii="Segoe UI" w:hAnsi="Segoe UI" w:cs="Segoe UI"/>
          <w:sz w:val="26"/>
          <w:szCs w:val="26"/>
        </w:rPr>
        <w:t>dashboard</w:t>
      </w:r>
      <w:proofErr w:type="spellEnd"/>
      <w:r w:rsidRPr="0046498C">
        <w:rPr>
          <w:rFonts w:ascii="Segoe UI" w:hAnsi="Segoe UI" w:cs="Segoe UI"/>
          <w:sz w:val="26"/>
          <w:szCs w:val="26"/>
        </w:rPr>
        <w:t xml:space="preserve"> del administrador, el sistema recupera y muestra los diferentes </w:t>
      </w:r>
      <w:r w:rsidR="0046498C" w:rsidRPr="0046498C">
        <w:rPr>
          <w:rFonts w:ascii="Segoe UI" w:hAnsi="Segoe UI" w:cs="Segoe UI"/>
          <w:sz w:val="26"/>
          <w:szCs w:val="26"/>
        </w:rPr>
        <w:t>contenidos</w:t>
      </w:r>
      <w:r w:rsidR="007C70E3">
        <w:rPr>
          <w:rFonts w:ascii="Segoe UI" w:hAnsi="Segoe UI" w:cs="Segoe UI"/>
          <w:sz w:val="26"/>
          <w:szCs w:val="26"/>
        </w:rPr>
        <w:t>.</w:t>
      </w:r>
    </w:p>
    <w:p w14:paraId="4BC993B8" w14:textId="03C0FEFF" w:rsidR="00543D91" w:rsidRPr="0046498C" w:rsidRDefault="0046498C" w:rsidP="0046498C">
      <w:pPr>
        <w:pStyle w:val="Textoindependiente"/>
        <w:numPr>
          <w:ilvl w:val="0"/>
          <w:numId w:val="15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El administrador selecciona el apartado de foro.</w:t>
      </w:r>
    </w:p>
    <w:p w14:paraId="0B958D84" w14:textId="24CF42CE" w:rsidR="0046498C" w:rsidRPr="0046498C" w:rsidRDefault="0046498C" w:rsidP="0046498C">
      <w:pPr>
        <w:pStyle w:val="Textoindependiente"/>
        <w:numPr>
          <w:ilvl w:val="0"/>
          <w:numId w:val="15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 xml:space="preserve">El administrador podrá </w:t>
      </w:r>
      <w:r w:rsidRPr="0046498C">
        <w:rPr>
          <w:rFonts w:ascii="Segoe UI" w:hAnsi="Segoe UI" w:cs="Segoe UI"/>
          <w:b/>
          <w:bCs/>
          <w:sz w:val="26"/>
          <w:szCs w:val="26"/>
        </w:rPr>
        <w:t>eliminar</w:t>
      </w:r>
      <w:r w:rsidRPr="0046498C">
        <w:rPr>
          <w:rFonts w:ascii="Segoe UI" w:hAnsi="Segoe UI" w:cs="Segoe UI"/>
          <w:sz w:val="26"/>
          <w:szCs w:val="26"/>
        </w:rPr>
        <w:t xml:space="preserve"> publicaciones que no cumplan con las normas. </w:t>
      </w:r>
    </w:p>
    <w:p w14:paraId="6EECCFD3" w14:textId="561B180D" w:rsidR="0046498C" w:rsidRPr="0046498C" w:rsidRDefault="0046498C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5E7B196" w14:textId="3ECCEF3E" w:rsidR="001C65F7" w:rsidRPr="001C65F7" w:rsidRDefault="00551D2C" w:rsidP="001C65F7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33" w:name="_Toc145578163"/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bookmarkEnd w:id="32"/>
      <w:bookmarkEnd w:id="33"/>
      <w:r w:rsidR="0046498C" w:rsidRPr="0046498C">
        <w:rPr>
          <w:rFonts w:ascii="Segoe UI" w:hAnsi="Segoe UI" w:cs="Segoe UI"/>
          <w:b/>
          <w:i w:val="0"/>
          <w:sz w:val="28"/>
          <w:szCs w:val="26"/>
        </w:rPr>
        <w:t>Eliminar publicaci</w:t>
      </w:r>
      <w:r w:rsidR="0046498C">
        <w:rPr>
          <w:rFonts w:ascii="Segoe UI" w:hAnsi="Segoe UI" w:cs="Segoe UI"/>
          <w:b/>
          <w:i w:val="0"/>
          <w:sz w:val="28"/>
          <w:szCs w:val="26"/>
        </w:rPr>
        <w:t>ón o reseñ</w:t>
      </w:r>
      <w:r w:rsidR="001C65F7">
        <w:rPr>
          <w:rFonts w:ascii="Segoe UI" w:hAnsi="Segoe UI" w:cs="Segoe UI"/>
          <w:b/>
          <w:i w:val="0"/>
          <w:sz w:val="28"/>
          <w:szCs w:val="26"/>
        </w:rPr>
        <w:t>a</w:t>
      </w:r>
    </w:p>
    <w:p w14:paraId="77E35B2B" w14:textId="77777777" w:rsidR="00543D91" w:rsidRPr="0046498C" w:rsidRDefault="00543D91" w:rsidP="00543D91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31417807" w14:textId="081B14AE" w:rsidR="000D423A" w:rsidRDefault="0046498C" w:rsidP="0046498C">
      <w:pPr>
        <w:pStyle w:val="Textoindependiente"/>
        <w:numPr>
          <w:ilvl w:val="0"/>
          <w:numId w:val="7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sistema muestra una tabla con las diferentes </w:t>
      </w:r>
      <w:r w:rsidR="00F02540">
        <w:rPr>
          <w:rFonts w:ascii="Segoe UI" w:hAnsi="Segoe UI" w:cs="Segoe UI"/>
          <w:sz w:val="26"/>
          <w:szCs w:val="26"/>
        </w:rPr>
        <w:t>publicaciones (reseñas) o mediante un acceso directo, podrá eliminar reseñas.</w:t>
      </w:r>
    </w:p>
    <w:p w14:paraId="5079B914" w14:textId="6497A527" w:rsidR="00F02540" w:rsidRDefault="00F02540" w:rsidP="0046498C">
      <w:pPr>
        <w:pStyle w:val="Textoindependiente"/>
        <w:numPr>
          <w:ilvl w:val="0"/>
          <w:numId w:val="7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sistema solicita que se confirme la operación, aceptando el cambio.</w:t>
      </w:r>
    </w:p>
    <w:p w14:paraId="52489DE8" w14:textId="0CC67E54" w:rsidR="001C65F7" w:rsidRDefault="00F02540" w:rsidP="001C65F7">
      <w:pPr>
        <w:pStyle w:val="Textoindependiente"/>
        <w:numPr>
          <w:ilvl w:val="0"/>
          <w:numId w:val="7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 El sistema actualiza la base de datos y no aparecerá la operación. </w:t>
      </w:r>
    </w:p>
    <w:p w14:paraId="21207C53" w14:textId="77777777" w:rsidR="00AB302C" w:rsidRPr="0046498C" w:rsidRDefault="00AB302C" w:rsidP="008B5485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764E3D30" w14:textId="77777777" w:rsidR="005F22A0" w:rsidRPr="0046498C" w:rsidRDefault="00AB302C" w:rsidP="00543D91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34" w:name="_Toc43047781"/>
      <w:bookmarkStart w:id="35" w:name="_Toc145578165"/>
      <w:r w:rsidRPr="0046498C">
        <w:rPr>
          <w:rFonts w:ascii="Segoe UI" w:hAnsi="Segoe UI" w:cs="Segoe UI"/>
          <w:sz w:val="28"/>
          <w:szCs w:val="26"/>
        </w:rPr>
        <w:t>Flujo Alterno</w:t>
      </w:r>
      <w:bookmarkEnd w:id="34"/>
      <w:bookmarkEnd w:id="35"/>
    </w:p>
    <w:p w14:paraId="328E4DC1" w14:textId="77777777" w:rsidR="00AB302C" w:rsidRPr="0046498C" w:rsidRDefault="00AB302C" w:rsidP="00543D91">
      <w:pPr>
        <w:jc w:val="both"/>
        <w:rPr>
          <w:rFonts w:ascii="Segoe UI" w:hAnsi="Segoe UI" w:cs="Segoe UI"/>
          <w:sz w:val="26"/>
          <w:szCs w:val="26"/>
        </w:rPr>
      </w:pPr>
    </w:p>
    <w:p w14:paraId="1849AD92" w14:textId="78CE69FA" w:rsidR="00486FC6" w:rsidRPr="0046498C" w:rsidRDefault="00BF3A12" w:rsidP="00D3275B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36" w:name="_Toc43047782"/>
      <w:bookmarkStart w:id="37" w:name="_Toc145578166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bookmarkEnd w:id="36"/>
      <w:bookmarkEnd w:id="37"/>
      <w:r w:rsidR="0062473A">
        <w:rPr>
          <w:rFonts w:ascii="Segoe UI" w:hAnsi="Segoe UI" w:cs="Segoe UI"/>
          <w:b/>
          <w:i w:val="0"/>
          <w:sz w:val="28"/>
          <w:szCs w:val="26"/>
        </w:rPr>
        <w:t xml:space="preserve">Cancelar operación </w:t>
      </w:r>
    </w:p>
    <w:p w14:paraId="5D948651" w14:textId="77777777" w:rsidR="00543D91" w:rsidRPr="0046498C" w:rsidRDefault="00543D91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5F1A7D2" w14:textId="71A969A0" w:rsidR="00486FC6" w:rsidRPr="0046498C" w:rsidRDefault="007C70E3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Si el administrador no desea confirmar, procederá a cancelarse.</w:t>
      </w:r>
    </w:p>
    <w:p w14:paraId="42BFE753" w14:textId="77777777" w:rsidR="000D423A" w:rsidRPr="0046498C" w:rsidRDefault="000D423A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1B56D43" w14:textId="77777777" w:rsidR="005F22A0" w:rsidRPr="0046498C" w:rsidRDefault="005F22A0" w:rsidP="00543D91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38" w:name="_Toc452026907"/>
      <w:bookmarkStart w:id="39" w:name="_Toc452184251"/>
      <w:bookmarkStart w:id="40" w:name="_Toc452186696"/>
      <w:bookmarkStart w:id="41" w:name="_Toc452198070"/>
      <w:bookmarkStart w:id="42" w:name="_Toc43047785"/>
      <w:bookmarkStart w:id="43" w:name="_Toc145578168"/>
      <w:r w:rsidRPr="0046498C">
        <w:rPr>
          <w:rFonts w:ascii="Segoe UI" w:hAnsi="Segoe UI" w:cs="Segoe UI"/>
          <w:sz w:val="28"/>
          <w:szCs w:val="26"/>
        </w:rPr>
        <w:lastRenderedPageBreak/>
        <w:t>Pre-</w:t>
      </w:r>
      <w:bookmarkEnd w:id="38"/>
      <w:bookmarkEnd w:id="39"/>
      <w:bookmarkEnd w:id="40"/>
      <w:bookmarkEnd w:id="41"/>
      <w:r w:rsidR="00AB302C" w:rsidRPr="0046498C">
        <w:rPr>
          <w:rFonts w:ascii="Segoe UI" w:hAnsi="Segoe UI" w:cs="Segoe UI"/>
          <w:sz w:val="28"/>
          <w:szCs w:val="26"/>
        </w:rPr>
        <w:t>Con</w:t>
      </w:r>
      <w:r w:rsidR="00BF3A12" w:rsidRPr="0046498C">
        <w:rPr>
          <w:rFonts w:ascii="Segoe UI" w:hAnsi="Segoe UI" w:cs="Segoe UI"/>
          <w:sz w:val="28"/>
          <w:szCs w:val="26"/>
        </w:rPr>
        <w:t>diciones</w:t>
      </w:r>
      <w:bookmarkEnd w:id="42"/>
      <w:bookmarkEnd w:id="43"/>
    </w:p>
    <w:p w14:paraId="197B8F7E" w14:textId="11FDDDFF" w:rsidR="00785F4C" w:rsidRPr="0046498C" w:rsidRDefault="007C70E3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7C70E3">
        <w:rPr>
          <w:rFonts w:ascii="Segoe UI" w:hAnsi="Segoe UI" w:cs="Segoe UI"/>
          <w:sz w:val="26"/>
          <w:szCs w:val="26"/>
        </w:rPr>
        <w:t xml:space="preserve">El </w:t>
      </w:r>
      <w:r>
        <w:rPr>
          <w:rFonts w:ascii="Segoe UI" w:hAnsi="Segoe UI" w:cs="Segoe UI"/>
          <w:sz w:val="26"/>
          <w:szCs w:val="26"/>
        </w:rPr>
        <w:t>administrador</w:t>
      </w:r>
      <w:r w:rsidRPr="007C70E3">
        <w:rPr>
          <w:rFonts w:ascii="Segoe UI" w:hAnsi="Segoe UI" w:cs="Segoe UI"/>
          <w:sz w:val="26"/>
          <w:szCs w:val="26"/>
        </w:rPr>
        <w:t xml:space="preserve"> debe iniciar sesión con </w:t>
      </w:r>
      <w:r>
        <w:rPr>
          <w:rFonts w:ascii="Segoe UI" w:hAnsi="Segoe UI" w:cs="Segoe UI"/>
          <w:sz w:val="26"/>
          <w:szCs w:val="26"/>
        </w:rPr>
        <w:t xml:space="preserve">un </w:t>
      </w:r>
      <w:r w:rsidRPr="007C70E3">
        <w:rPr>
          <w:rFonts w:ascii="Segoe UI" w:hAnsi="Segoe UI" w:cs="Segoe UI"/>
          <w:sz w:val="26"/>
          <w:szCs w:val="26"/>
        </w:rPr>
        <w:t>perfil de usuario correspondiente</w:t>
      </w:r>
      <w:r>
        <w:rPr>
          <w:rFonts w:ascii="Segoe UI" w:hAnsi="Segoe UI" w:cs="Segoe UI"/>
          <w:sz w:val="26"/>
          <w:szCs w:val="26"/>
        </w:rPr>
        <w:t>.</w:t>
      </w:r>
    </w:p>
    <w:p w14:paraId="343C9703" w14:textId="77777777" w:rsidR="005F22A0" w:rsidRPr="0046498C" w:rsidRDefault="005F22A0" w:rsidP="00543D91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44" w:name="_Toc452026908"/>
      <w:bookmarkStart w:id="45" w:name="_Toc452184252"/>
      <w:bookmarkStart w:id="46" w:name="_Toc452186697"/>
      <w:bookmarkStart w:id="47" w:name="_Toc452198071"/>
      <w:bookmarkStart w:id="48" w:name="_Toc43047786"/>
      <w:bookmarkStart w:id="49" w:name="_Toc145578169"/>
      <w:proofErr w:type="gramStart"/>
      <w:r w:rsidRPr="0046498C">
        <w:rPr>
          <w:rFonts w:ascii="Segoe UI" w:hAnsi="Segoe UI" w:cs="Segoe UI"/>
          <w:sz w:val="28"/>
          <w:szCs w:val="26"/>
        </w:rPr>
        <w:t>Post-Condi</w:t>
      </w:r>
      <w:bookmarkEnd w:id="44"/>
      <w:bookmarkEnd w:id="45"/>
      <w:bookmarkEnd w:id="46"/>
      <w:bookmarkEnd w:id="47"/>
      <w:r w:rsidR="00AB302C" w:rsidRPr="0046498C">
        <w:rPr>
          <w:rFonts w:ascii="Segoe UI" w:hAnsi="Segoe UI" w:cs="Segoe UI"/>
          <w:sz w:val="28"/>
          <w:szCs w:val="26"/>
        </w:rPr>
        <w:t>ciones</w:t>
      </w:r>
      <w:bookmarkEnd w:id="48"/>
      <w:bookmarkEnd w:id="49"/>
      <w:proofErr w:type="gramEnd"/>
    </w:p>
    <w:p w14:paraId="137A1773" w14:textId="77777777" w:rsidR="00543D91" w:rsidRPr="0046498C" w:rsidRDefault="00543D91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C479CCB" w14:textId="58ADF18E" w:rsidR="00785F4C" w:rsidRPr="0046498C" w:rsidRDefault="007C70E3" w:rsidP="00543D9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Si el caso de uso es exitoso, se </w:t>
      </w:r>
      <w:proofErr w:type="gramStart"/>
      <w:r>
        <w:rPr>
          <w:rFonts w:ascii="Segoe UI" w:hAnsi="Segoe UI" w:cs="Segoe UI"/>
          <w:sz w:val="26"/>
          <w:szCs w:val="26"/>
        </w:rPr>
        <w:t>mostrara</w:t>
      </w:r>
      <w:proofErr w:type="gramEnd"/>
      <w:r>
        <w:rPr>
          <w:rFonts w:ascii="Segoe UI" w:hAnsi="Segoe UI" w:cs="Segoe UI"/>
          <w:sz w:val="26"/>
          <w:szCs w:val="26"/>
        </w:rPr>
        <w:t xml:space="preserve"> el cambio, es decir no se mostrara la reseña eliminada. </w:t>
      </w:r>
    </w:p>
    <w:p w14:paraId="625706A3" w14:textId="77777777" w:rsidR="00FA6913" w:rsidRPr="0046498C" w:rsidRDefault="00AB302C" w:rsidP="00543D91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50" w:name="_Toc43047787"/>
      <w:bookmarkStart w:id="51" w:name="_Toc145578170"/>
      <w:r w:rsidRPr="0046498C">
        <w:rPr>
          <w:rFonts w:ascii="Segoe UI" w:hAnsi="Segoe UI" w:cs="Segoe UI"/>
          <w:sz w:val="28"/>
          <w:szCs w:val="26"/>
        </w:rPr>
        <w:t>Storyboard</w:t>
      </w:r>
      <w:bookmarkEnd w:id="50"/>
      <w:bookmarkEnd w:id="51"/>
    </w:p>
    <w:p w14:paraId="3FA694D3" w14:textId="77777777" w:rsidR="00785F4C" w:rsidRPr="0046498C" w:rsidRDefault="00785F4C" w:rsidP="00543D91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4A834EC" w14:textId="77777777" w:rsidR="00FA6913" w:rsidRPr="0046498C" w:rsidRDefault="00D3275B" w:rsidP="00543D91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52" w:name="_Toc43047788"/>
      <w:bookmarkStart w:id="53" w:name="_Toc145578171"/>
      <w:r w:rsidRPr="0046498C">
        <w:rPr>
          <w:rFonts w:ascii="Segoe UI" w:hAnsi="Segoe UI" w:cs="Segoe UI"/>
          <w:sz w:val="28"/>
          <w:szCs w:val="26"/>
        </w:rPr>
        <w:t>Interfaz de Usuario &lt;&lt;</w:t>
      </w:r>
      <w:r w:rsidR="00BF3A12" w:rsidRPr="0046498C">
        <w:rPr>
          <w:rFonts w:ascii="Segoe UI" w:hAnsi="Segoe UI" w:cs="Segoe UI"/>
          <w:sz w:val="28"/>
          <w:szCs w:val="26"/>
        </w:rPr>
        <w:t>Nombre</w:t>
      </w:r>
      <w:r w:rsidRPr="0046498C">
        <w:rPr>
          <w:rFonts w:ascii="Segoe UI" w:hAnsi="Segoe UI" w:cs="Segoe UI"/>
          <w:sz w:val="28"/>
          <w:szCs w:val="26"/>
        </w:rPr>
        <w:t>&gt;&gt;</w:t>
      </w:r>
      <w:bookmarkEnd w:id="52"/>
      <w:bookmarkEnd w:id="53"/>
    </w:p>
    <w:p w14:paraId="74032C81" w14:textId="77777777" w:rsidR="008909EC" w:rsidRPr="0046498C" w:rsidRDefault="008909EC" w:rsidP="00543D91">
      <w:pPr>
        <w:jc w:val="both"/>
        <w:rPr>
          <w:rFonts w:ascii="Segoe UI" w:hAnsi="Segoe UI" w:cs="Segoe UI"/>
          <w:sz w:val="26"/>
          <w:szCs w:val="26"/>
        </w:rPr>
      </w:pPr>
    </w:p>
    <w:p w14:paraId="38CF4AEC" w14:textId="77777777" w:rsidR="000D423A" w:rsidRPr="0046498C" w:rsidRDefault="00543D91" w:rsidP="00543D91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</w:t>
      </w:r>
      <w:r w:rsidR="000D423A" w:rsidRPr="0046498C">
        <w:rPr>
          <w:rFonts w:ascii="Segoe UI" w:hAnsi="Segoe UI" w:cs="Segoe UI"/>
          <w:sz w:val="26"/>
          <w:szCs w:val="26"/>
        </w:rPr>
        <w:t>Colocar diseño de la Interfaz de Usuario</w:t>
      </w:r>
      <w:r w:rsidRPr="0046498C">
        <w:rPr>
          <w:rFonts w:ascii="Segoe UI" w:hAnsi="Segoe UI" w:cs="Segoe UI"/>
          <w:sz w:val="26"/>
          <w:szCs w:val="26"/>
        </w:rPr>
        <w:t>&gt;&gt;</w:t>
      </w:r>
    </w:p>
    <w:p w14:paraId="037A1588" w14:textId="77777777" w:rsidR="00FA6913" w:rsidRPr="0046498C" w:rsidRDefault="00FA6913" w:rsidP="00543D91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D98B50E" w14:textId="77777777" w:rsidR="00FA6913" w:rsidRPr="0046498C" w:rsidRDefault="00BF3A12" w:rsidP="00543D91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54" w:name="_Toc43047789"/>
      <w:bookmarkStart w:id="55" w:name="_Toc145578172"/>
      <w:r w:rsidRPr="0046498C">
        <w:rPr>
          <w:rFonts w:ascii="Segoe UI" w:hAnsi="Segoe UI" w:cs="Segoe UI"/>
          <w:sz w:val="28"/>
          <w:szCs w:val="26"/>
        </w:rPr>
        <w:t xml:space="preserve">Interfaz de Usuario </w:t>
      </w:r>
      <w:bookmarkEnd w:id="54"/>
      <w:r w:rsidR="00D3275B" w:rsidRPr="0046498C">
        <w:rPr>
          <w:rFonts w:ascii="Segoe UI" w:hAnsi="Segoe UI" w:cs="Segoe UI"/>
          <w:sz w:val="28"/>
          <w:szCs w:val="26"/>
        </w:rPr>
        <w:t>&lt;&lt;Nombre&gt;&gt;</w:t>
      </w:r>
      <w:bookmarkEnd w:id="55"/>
    </w:p>
    <w:p w14:paraId="6666D232" w14:textId="77777777" w:rsidR="000D423A" w:rsidRPr="0046498C" w:rsidRDefault="000D423A" w:rsidP="00543D91">
      <w:pPr>
        <w:jc w:val="both"/>
        <w:rPr>
          <w:rFonts w:ascii="Segoe UI" w:hAnsi="Segoe UI" w:cs="Segoe UI"/>
          <w:sz w:val="26"/>
          <w:szCs w:val="26"/>
        </w:rPr>
      </w:pPr>
    </w:p>
    <w:p w14:paraId="119AA89A" w14:textId="77777777" w:rsidR="000D423A" w:rsidRPr="0046498C" w:rsidRDefault="00543D91" w:rsidP="00543D91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</w:t>
      </w:r>
      <w:r w:rsidR="000D423A" w:rsidRPr="0046498C">
        <w:rPr>
          <w:rFonts w:ascii="Segoe UI" w:hAnsi="Segoe UI" w:cs="Segoe UI"/>
          <w:sz w:val="26"/>
          <w:szCs w:val="26"/>
        </w:rPr>
        <w:t>Colocar diseño de la Interfaz de Usuario</w:t>
      </w:r>
      <w:r w:rsidRPr="0046498C">
        <w:rPr>
          <w:rFonts w:ascii="Segoe UI" w:hAnsi="Segoe UI" w:cs="Segoe UI"/>
          <w:sz w:val="26"/>
          <w:szCs w:val="26"/>
        </w:rPr>
        <w:t>&gt;&gt;</w:t>
      </w:r>
    </w:p>
    <w:p w14:paraId="7542C6A7" w14:textId="77777777" w:rsidR="000D423A" w:rsidRPr="0046498C" w:rsidRDefault="000D423A" w:rsidP="000D423A">
      <w:pPr>
        <w:rPr>
          <w:sz w:val="26"/>
          <w:szCs w:val="26"/>
        </w:rPr>
      </w:pPr>
    </w:p>
    <w:p w14:paraId="1DCBE30A" w14:textId="77777777" w:rsidR="00FA6913" w:rsidRPr="0046498C" w:rsidRDefault="00FA6913" w:rsidP="00FA6913">
      <w:pPr>
        <w:spacing w:line="276" w:lineRule="auto"/>
        <w:rPr>
          <w:sz w:val="26"/>
          <w:szCs w:val="26"/>
        </w:rPr>
      </w:pPr>
    </w:p>
    <w:p w14:paraId="31D1BF8A" w14:textId="77777777" w:rsidR="00FA6913" w:rsidRPr="0046498C" w:rsidRDefault="00FA6913" w:rsidP="00FA6913">
      <w:pPr>
        <w:spacing w:line="276" w:lineRule="auto"/>
        <w:rPr>
          <w:sz w:val="26"/>
          <w:szCs w:val="26"/>
        </w:rPr>
      </w:pPr>
    </w:p>
    <w:p w14:paraId="0F09F720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7CE6C3F1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30AF364B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657BB539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2D58D3D5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3AB6D68B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7CD51F1F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773EA601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1ED29ED6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36D3CFE6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5F5BBDE3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0E4CF9DF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91D2E22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3FA92E5F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BFB3082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096BD903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4E7B3AD4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7B9FAE3D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02DA61F3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19DBACE3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3E24C40B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43A315FB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6B06ED2" w14:textId="77777777" w:rsidR="00135C1F" w:rsidRDefault="00135C1F" w:rsidP="00FA6913">
      <w:pPr>
        <w:spacing w:line="276" w:lineRule="auto"/>
        <w:rPr>
          <w:sz w:val="26"/>
          <w:szCs w:val="26"/>
        </w:rPr>
      </w:pPr>
    </w:p>
    <w:p w14:paraId="695089F8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47D78BD8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72BC2052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0CD86F19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108280CA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1DCE5274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58B1E8C7" w14:textId="77777777" w:rsidR="0062473A" w:rsidRPr="0046498C" w:rsidRDefault="0062473A" w:rsidP="00FA6913">
      <w:pPr>
        <w:spacing w:line="276" w:lineRule="auto"/>
        <w:rPr>
          <w:sz w:val="26"/>
          <w:szCs w:val="26"/>
        </w:rPr>
      </w:pPr>
    </w:p>
    <w:p w14:paraId="3D11E557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49EC868F" w14:textId="77777777" w:rsidR="00135C1F" w:rsidRPr="0046498C" w:rsidRDefault="00135C1F" w:rsidP="00135C1F">
      <w:pPr>
        <w:pStyle w:val="Ttulo"/>
        <w:jc w:val="right"/>
      </w:pPr>
      <w:r w:rsidRPr="0046498C">
        <w:rPr>
          <w:rFonts w:ascii="Segoe UI" w:hAnsi="Segoe UI" w:cs="Segoe UI"/>
          <w:sz w:val="48"/>
          <w:szCs w:val="48"/>
        </w:rPr>
        <w:t>Zonas arqueológicas de México</w:t>
      </w:r>
    </w:p>
    <w:p w14:paraId="11F2EC20" w14:textId="72883A0A" w:rsidR="00135C1F" w:rsidRPr="0046498C" w:rsidRDefault="00135C1F" w:rsidP="00135C1F">
      <w:pPr>
        <w:pStyle w:val="Ttulo"/>
        <w:jc w:val="righ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 xml:space="preserve">Especificación de Casos de Uso: </w:t>
      </w:r>
      <w:r w:rsidR="0062473A">
        <w:rPr>
          <w:rFonts w:ascii="Segoe UI" w:hAnsi="Segoe UI" w:cs="Segoe UI"/>
        </w:rPr>
        <w:t>Administrar videos informativos</w:t>
      </w:r>
    </w:p>
    <w:p w14:paraId="2F5948BD" w14:textId="77777777" w:rsidR="00135C1F" w:rsidRPr="0046498C" w:rsidRDefault="00135C1F" w:rsidP="00135C1F">
      <w:pPr>
        <w:pStyle w:val="Ttulo"/>
        <w:jc w:val="right"/>
        <w:rPr>
          <w:rFonts w:ascii="Segoe UI" w:hAnsi="Segoe UI" w:cs="Segoe UI"/>
          <w:sz w:val="40"/>
        </w:rPr>
      </w:pPr>
    </w:p>
    <w:p w14:paraId="0F484E95" w14:textId="77777777" w:rsidR="00135C1F" w:rsidRPr="0046498C" w:rsidRDefault="00135C1F" w:rsidP="00135C1F">
      <w:pPr>
        <w:pStyle w:val="Ttulo"/>
        <w:jc w:val="right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sz w:val="32"/>
        </w:rPr>
        <w:t>Versión &lt;1.0&gt;</w:t>
      </w:r>
    </w:p>
    <w:p w14:paraId="2A9C516D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0838B1D8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0AB34B2A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7EE50711" w14:textId="77777777" w:rsidR="00A95422" w:rsidRPr="0046498C" w:rsidRDefault="00A95422" w:rsidP="00FA6913">
      <w:pPr>
        <w:spacing w:line="276" w:lineRule="auto"/>
        <w:rPr>
          <w:sz w:val="26"/>
          <w:szCs w:val="26"/>
        </w:rPr>
      </w:pPr>
    </w:p>
    <w:p w14:paraId="4EBFB1CF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699A2706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4C79A3D0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7B566E91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54699148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5A8C3C93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0BA291C3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0C3CE55F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621F3B82" w14:textId="77777777" w:rsidR="00135C1F" w:rsidRDefault="00135C1F" w:rsidP="00FA6913">
      <w:pPr>
        <w:spacing w:line="276" w:lineRule="auto"/>
        <w:rPr>
          <w:sz w:val="26"/>
          <w:szCs w:val="26"/>
        </w:rPr>
      </w:pPr>
    </w:p>
    <w:p w14:paraId="7682F830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37CD5D65" w14:textId="77777777" w:rsidR="0062473A" w:rsidRPr="0046498C" w:rsidRDefault="0062473A" w:rsidP="00FA6913">
      <w:pPr>
        <w:spacing w:line="276" w:lineRule="auto"/>
        <w:rPr>
          <w:sz w:val="26"/>
          <w:szCs w:val="26"/>
        </w:rPr>
      </w:pPr>
    </w:p>
    <w:p w14:paraId="5EF36EE6" w14:textId="77777777" w:rsidR="00135C1F" w:rsidRDefault="00135C1F" w:rsidP="0062473A">
      <w:pPr>
        <w:pStyle w:val="Ttulo"/>
        <w:jc w:val="left"/>
        <w:rPr>
          <w:rFonts w:ascii="Calibri" w:hAnsi="Calibri" w:cs="Calibri"/>
          <w:sz w:val="40"/>
        </w:rPr>
      </w:pPr>
    </w:p>
    <w:p w14:paraId="59886EBB" w14:textId="77777777" w:rsidR="0062473A" w:rsidRPr="0062473A" w:rsidRDefault="0062473A" w:rsidP="0062473A"/>
    <w:p w14:paraId="1A9777BE" w14:textId="77777777" w:rsidR="0062473A" w:rsidRPr="0046498C" w:rsidRDefault="0062473A" w:rsidP="0062473A">
      <w:pPr>
        <w:pStyle w:val="Ttulo"/>
        <w:rPr>
          <w:rFonts w:ascii="Segoe UI" w:hAnsi="Segoe UI" w:cs="Segoe UI"/>
          <w:sz w:val="40"/>
        </w:rPr>
      </w:pPr>
      <w:r w:rsidRPr="0046498C">
        <w:rPr>
          <w:rFonts w:ascii="Segoe UI" w:hAnsi="Segoe UI" w:cs="Segoe UI"/>
          <w:sz w:val="40"/>
        </w:rPr>
        <w:t>Bitácora</w:t>
      </w:r>
    </w:p>
    <w:p w14:paraId="3FD9762F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1497D1D4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1F5962F2" w14:textId="77777777" w:rsidR="0062473A" w:rsidRPr="0046498C" w:rsidRDefault="0062473A" w:rsidP="0062473A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2473A" w:rsidRPr="0046498C" w14:paraId="65BC4F93" w14:textId="77777777" w:rsidTr="00D22F76">
        <w:tc>
          <w:tcPr>
            <w:tcW w:w="2304" w:type="dxa"/>
          </w:tcPr>
          <w:p w14:paraId="4335A8D8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7C9B3285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68EE002A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0D89422C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62473A" w:rsidRPr="0046498C" w14:paraId="29CF1390" w14:textId="77777777" w:rsidTr="00D22F76">
        <w:tc>
          <w:tcPr>
            <w:tcW w:w="2304" w:type="dxa"/>
          </w:tcPr>
          <w:p w14:paraId="0445A016" w14:textId="71948D13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2</w:t>
            </w:r>
            <w:r w:rsidR="00D27E84">
              <w:rPr>
                <w:rFonts w:ascii="Segoe UI" w:hAnsi="Segoe UI" w:cs="Segoe UI"/>
                <w:sz w:val="26"/>
                <w:szCs w:val="26"/>
              </w:rPr>
              <w:t>5</w:t>
            </w:r>
            <w:r w:rsidRPr="0046498C">
              <w:rPr>
                <w:rFonts w:ascii="Segoe UI" w:hAnsi="Segoe UI" w:cs="Segoe UI"/>
                <w:sz w:val="26"/>
                <w:szCs w:val="26"/>
              </w:rPr>
              <w:t>/09/24</w:t>
            </w:r>
          </w:p>
        </w:tc>
        <w:tc>
          <w:tcPr>
            <w:tcW w:w="1152" w:type="dxa"/>
          </w:tcPr>
          <w:p w14:paraId="7E1B0BC2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6E9F1247" w14:textId="77777777" w:rsidR="0062473A" w:rsidRPr="0046498C" w:rsidRDefault="0062473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678D10EC" w14:textId="77777777" w:rsidR="0062473A" w:rsidRPr="0046498C" w:rsidRDefault="0062473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46498C"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 w:rsidRPr="0046498C"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62473A" w:rsidRPr="0046498C" w14:paraId="5469BD20" w14:textId="77777777" w:rsidTr="00D22F76">
        <w:tc>
          <w:tcPr>
            <w:tcW w:w="2304" w:type="dxa"/>
          </w:tcPr>
          <w:p w14:paraId="082E4F63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73A834CC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16FE59EB" w14:textId="77777777" w:rsidR="0062473A" w:rsidRPr="0046498C" w:rsidRDefault="0062473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6CC3DC0" w14:textId="77777777" w:rsidR="0062473A" w:rsidRPr="0046498C" w:rsidRDefault="0062473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2473A" w:rsidRPr="0046498C" w14:paraId="1B1D901D" w14:textId="77777777" w:rsidTr="00D22F76">
        <w:tc>
          <w:tcPr>
            <w:tcW w:w="2304" w:type="dxa"/>
          </w:tcPr>
          <w:p w14:paraId="77894E50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698E3D29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10CD2F88" w14:textId="77777777" w:rsidR="0062473A" w:rsidRPr="0046498C" w:rsidRDefault="0062473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2AA51B85" w14:textId="77777777" w:rsidR="0062473A" w:rsidRPr="0046498C" w:rsidRDefault="0062473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2473A" w:rsidRPr="0046498C" w14:paraId="0265B3D6" w14:textId="77777777" w:rsidTr="00D22F76">
        <w:tc>
          <w:tcPr>
            <w:tcW w:w="2304" w:type="dxa"/>
          </w:tcPr>
          <w:p w14:paraId="582E775C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9A5E190" w14:textId="77777777" w:rsidR="0062473A" w:rsidRPr="0046498C" w:rsidRDefault="0062473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3BCAFC52" w14:textId="77777777" w:rsidR="0062473A" w:rsidRPr="0046498C" w:rsidRDefault="0062473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753EB9AA" w14:textId="77777777" w:rsidR="0062473A" w:rsidRPr="0046498C" w:rsidRDefault="0062473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12B0BCA3" w14:textId="77777777" w:rsidR="0062473A" w:rsidRPr="0046498C" w:rsidRDefault="0062473A" w:rsidP="0062473A"/>
    <w:p w14:paraId="7CC28AFD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15FDD10C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FBE1E70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13096F7D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5B938443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72C4439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4A86869A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19441318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157501D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4DF4961F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3A3EA96E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62D0EE82" w14:textId="77777777" w:rsidR="00135C1F" w:rsidRDefault="00135C1F" w:rsidP="00FA6913">
      <w:pPr>
        <w:spacing w:line="276" w:lineRule="auto"/>
        <w:rPr>
          <w:sz w:val="26"/>
          <w:szCs w:val="26"/>
        </w:rPr>
      </w:pPr>
    </w:p>
    <w:p w14:paraId="5E1C4FE1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212C076A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786F3537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572A9715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1102300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517F7193" w14:textId="77777777" w:rsidR="0062473A" w:rsidRPr="0046498C" w:rsidRDefault="0062473A" w:rsidP="00FA6913">
      <w:pPr>
        <w:spacing w:line="276" w:lineRule="auto"/>
        <w:rPr>
          <w:sz w:val="26"/>
          <w:szCs w:val="26"/>
        </w:rPr>
      </w:pPr>
    </w:p>
    <w:p w14:paraId="573ECE3D" w14:textId="77777777" w:rsidR="00135C1F" w:rsidRPr="0046498C" w:rsidRDefault="00135C1F" w:rsidP="00135C1F">
      <w:pPr>
        <w:pStyle w:val="Ttulo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Tabla de Contenido</w:t>
      </w:r>
    </w:p>
    <w:p w14:paraId="1F7AEB3B" w14:textId="77777777" w:rsidR="00135C1F" w:rsidRPr="0046498C" w:rsidRDefault="00135C1F" w:rsidP="00135C1F">
      <w:pPr>
        <w:rPr>
          <w:rFonts w:ascii="Segoe UI" w:hAnsi="Segoe UI" w:cs="Segoe UI"/>
        </w:rPr>
      </w:pPr>
    </w:p>
    <w:p w14:paraId="499EED95" w14:textId="77777777" w:rsidR="00135C1F" w:rsidRPr="0046498C" w:rsidRDefault="00135C1F" w:rsidP="00135C1F">
      <w:pPr>
        <w:rPr>
          <w:rFonts w:ascii="Segoe UI" w:hAnsi="Segoe UI" w:cs="Segoe UI"/>
        </w:rPr>
      </w:pPr>
    </w:p>
    <w:p w14:paraId="710D3AFA" w14:textId="77777777" w:rsidR="00135C1F" w:rsidRPr="0046498C" w:rsidRDefault="00135C1F" w:rsidP="00135C1F">
      <w:pPr>
        <w:rPr>
          <w:rFonts w:ascii="Segoe UI" w:hAnsi="Segoe UI" w:cs="Segoe UI"/>
        </w:rPr>
      </w:pPr>
    </w:p>
    <w:p w14:paraId="239C7E76" w14:textId="2DD6E486" w:rsidR="00135C1F" w:rsidRPr="0046498C" w:rsidRDefault="00135C1F" w:rsidP="00135C1F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fldChar w:fldCharType="begin"/>
      </w:r>
      <w:r w:rsidRPr="0046498C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46498C">
        <w:rPr>
          <w:rFonts w:ascii="Segoe UI" w:hAnsi="Segoe UI" w:cs="Segoe UI"/>
          <w:b/>
          <w:sz w:val="26"/>
          <w:szCs w:val="26"/>
        </w:rPr>
        <w:fldChar w:fldCharType="separate"/>
      </w:r>
      <w:r w:rsidRPr="0046498C">
        <w:rPr>
          <w:rFonts w:ascii="Segoe UI" w:hAnsi="Segoe UI" w:cs="Segoe UI"/>
          <w:sz w:val="26"/>
          <w:szCs w:val="26"/>
        </w:rPr>
        <w:t>1.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 xml:space="preserve">Nombre del Caso de Uso: </w:t>
      </w:r>
      <w:r w:rsidR="0062473A">
        <w:rPr>
          <w:rFonts w:ascii="Segoe UI" w:hAnsi="Segoe UI" w:cs="Segoe UI"/>
          <w:sz w:val="26"/>
          <w:szCs w:val="26"/>
        </w:rPr>
        <w:t xml:space="preserve">Administrar videos informativos. 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_Toc145578159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5AC2F3C" w14:textId="77777777" w:rsidR="00135C1F" w:rsidRPr="0046498C" w:rsidRDefault="00135C1F" w:rsidP="00135C1F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2.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Breve Descripción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99CFDBD" w14:textId="77777777" w:rsidR="00135C1F" w:rsidRPr="0046498C" w:rsidRDefault="00135C1F" w:rsidP="00135C1F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de Eventos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6BF3FE9" w14:textId="77777777" w:rsidR="00135C1F" w:rsidRPr="0046498C" w:rsidRDefault="00135C1F" w:rsidP="00135C1F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Básico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203980C" w14:textId="77777777" w:rsidR="00135C1F" w:rsidRPr="0046498C" w:rsidRDefault="00135C1F" w:rsidP="00135C1F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_Toc145578163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EECEC5D" w14:textId="77777777" w:rsidR="00135C1F" w:rsidRPr="0046498C" w:rsidRDefault="00135C1F" w:rsidP="00135C1F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_Toc145578164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23463C3" w14:textId="77777777" w:rsidR="00135C1F" w:rsidRPr="0046498C" w:rsidRDefault="00135C1F" w:rsidP="00135C1F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Alterno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_Toc145578165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EE3D741" w14:textId="77777777" w:rsidR="00135C1F" w:rsidRPr="0046498C" w:rsidRDefault="00135C1F" w:rsidP="00135C1F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_Toc145578166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5C5A0EB" w14:textId="77777777" w:rsidR="00135C1F" w:rsidRPr="0046498C" w:rsidRDefault="00135C1F" w:rsidP="00135C1F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_Toc145578167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39BB5314" w14:textId="77777777" w:rsidR="00135C1F" w:rsidRPr="0046498C" w:rsidRDefault="00135C1F" w:rsidP="00135C1F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4.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Pre-Condiciones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_Toc145578168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26EFBE8" w14:textId="77777777" w:rsidR="00135C1F" w:rsidRPr="0046498C" w:rsidRDefault="00135C1F" w:rsidP="00135C1F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5.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Post-Condiciones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6C2E4B9" w14:textId="77777777" w:rsidR="00135C1F" w:rsidRPr="0046498C" w:rsidRDefault="00135C1F" w:rsidP="00135C1F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Storyboard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DCD6733" w14:textId="77777777" w:rsidR="00135C1F" w:rsidRPr="0046498C" w:rsidRDefault="00135C1F" w:rsidP="00135C1F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BFCC8C6" w14:textId="77777777" w:rsidR="00135C1F" w:rsidRPr="0046498C" w:rsidRDefault="00135C1F" w:rsidP="00135C1F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BAF2514" w14:textId="77777777" w:rsidR="00135C1F" w:rsidRPr="0046498C" w:rsidRDefault="00135C1F" w:rsidP="00135C1F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29164AC2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6FEBE642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7BF73862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2F42F735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58456B37" w14:textId="77777777" w:rsidR="00135C1F" w:rsidRDefault="00135C1F" w:rsidP="00FA6913">
      <w:pPr>
        <w:spacing w:line="276" w:lineRule="auto"/>
        <w:rPr>
          <w:sz w:val="26"/>
          <w:szCs w:val="26"/>
        </w:rPr>
      </w:pPr>
    </w:p>
    <w:p w14:paraId="12DF1792" w14:textId="77777777" w:rsidR="008C517F" w:rsidRDefault="008C517F" w:rsidP="00FA6913">
      <w:pPr>
        <w:spacing w:line="276" w:lineRule="auto"/>
        <w:rPr>
          <w:sz w:val="26"/>
          <w:szCs w:val="26"/>
        </w:rPr>
      </w:pPr>
    </w:p>
    <w:p w14:paraId="47BDE1C3" w14:textId="77777777" w:rsidR="008C517F" w:rsidRDefault="008C517F" w:rsidP="00FA6913">
      <w:pPr>
        <w:spacing w:line="276" w:lineRule="auto"/>
        <w:rPr>
          <w:sz w:val="26"/>
          <w:szCs w:val="26"/>
        </w:rPr>
      </w:pPr>
    </w:p>
    <w:p w14:paraId="1A1A5A37" w14:textId="77777777" w:rsidR="008C517F" w:rsidRDefault="008C517F" w:rsidP="00FA6913">
      <w:pPr>
        <w:spacing w:line="276" w:lineRule="auto"/>
        <w:rPr>
          <w:sz w:val="26"/>
          <w:szCs w:val="26"/>
        </w:rPr>
      </w:pPr>
    </w:p>
    <w:p w14:paraId="02A50036" w14:textId="77777777" w:rsidR="008C517F" w:rsidRPr="0046498C" w:rsidRDefault="008C517F" w:rsidP="00FA6913">
      <w:pPr>
        <w:spacing w:line="276" w:lineRule="auto"/>
        <w:rPr>
          <w:sz w:val="26"/>
          <w:szCs w:val="26"/>
        </w:rPr>
      </w:pPr>
    </w:p>
    <w:p w14:paraId="695FE638" w14:textId="77777777" w:rsidR="00135C1F" w:rsidRPr="0046498C" w:rsidRDefault="00135C1F" w:rsidP="00FA6913">
      <w:pPr>
        <w:spacing w:line="276" w:lineRule="auto"/>
        <w:rPr>
          <w:sz w:val="26"/>
          <w:szCs w:val="26"/>
        </w:rPr>
      </w:pPr>
    </w:p>
    <w:p w14:paraId="48024891" w14:textId="77777777" w:rsidR="00135C1F" w:rsidRPr="0046498C" w:rsidRDefault="00135C1F" w:rsidP="00135C1F"/>
    <w:p w14:paraId="1AA6C4D6" w14:textId="78DAD603" w:rsidR="00135C1F" w:rsidRPr="008C517F" w:rsidRDefault="00135C1F" w:rsidP="008C517F">
      <w:pPr>
        <w:pStyle w:val="Ttulo1"/>
        <w:numPr>
          <w:ilvl w:val="0"/>
          <w:numId w:val="34"/>
        </w:numPr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8C517F">
        <w:rPr>
          <w:rFonts w:ascii="Segoe UI" w:hAnsi="Segoe UI" w:cs="Segoe UI"/>
          <w:sz w:val="28"/>
          <w:szCs w:val="26"/>
        </w:rPr>
        <w:lastRenderedPageBreak/>
        <w:t xml:space="preserve"> Nombre del Caso de Uso: </w:t>
      </w:r>
      <w:r w:rsidR="0062473A" w:rsidRPr="008C517F">
        <w:rPr>
          <w:rFonts w:ascii="Segoe UI" w:hAnsi="Segoe UI" w:cs="Segoe UI"/>
          <w:b w:val="0"/>
          <w:sz w:val="26"/>
          <w:szCs w:val="26"/>
        </w:rPr>
        <w:t xml:space="preserve">Administrar videos informativos </w:t>
      </w:r>
    </w:p>
    <w:p w14:paraId="0AD9F746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</w:p>
    <w:p w14:paraId="66EFEE60" w14:textId="77777777" w:rsidR="00135C1F" w:rsidRPr="0046498C" w:rsidRDefault="00135C1F" w:rsidP="00135C1F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Breve Descripción</w:t>
      </w:r>
    </w:p>
    <w:p w14:paraId="1D98D0B0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</w:p>
    <w:p w14:paraId="0A8AB46D" w14:textId="717A6F1E" w:rsidR="00135C1F" w:rsidRPr="0046498C" w:rsidRDefault="0062473A" w:rsidP="00135C1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 </w:t>
      </w:r>
      <w:r w:rsidR="001C38E7" w:rsidRPr="001C38E7">
        <w:rPr>
          <w:rFonts w:ascii="Segoe UI" w:hAnsi="Segoe UI" w:cs="Segoe UI"/>
          <w:sz w:val="26"/>
          <w:szCs w:val="26"/>
        </w:rPr>
        <w:t xml:space="preserve">El usuario administrador podrá </w:t>
      </w:r>
      <w:r w:rsidR="005D2338">
        <w:rPr>
          <w:rFonts w:ascii="Segoe UI" w:hAnsi="Segoe UI" w:cs="Segoe UI"/>
          <w:sz w:val="26"/>
          <w:szCs w:val="26"/>
        </w:rPr>
        <w:t>administrar</w:t>
      </w:r>
      <w:r w:rsidR="001C38E7" w:rsidRPr="001C38E7">
        <w:rPr>
          <w:rFonts w:ascii="Segoe UI" w:hAnsi="Segoe UI" w:cs="Segoe UI"/>
          <w:sz w:val="26"/>
          <w:szCs w:val="26"/>
        </w:rPr>
        <w:t xml:space="preserve"> los videos informativos del sitio web de Zonas Arqueológicas de México, permitiendo agregar</w:t>
      </w:r>
      <w:r w:rsidR="001C38E7">
        <w:rPr>
          <w:rFonts w:ascii="Segoe UI" w:hAnsi="Segoe UI" w:cs="Segoe UI"/>
          <w:sz w:val="26"/>
          <w:szCs w:val="26"/>
        </w:rPr>
        <w:t xml:space="preserve"> o eliminar</w:t>
      </w:r>
      <w:r w:rsidR="001C38E7" w:rsidRPr="001C38E7">
        <w:rPr>
          <w:rFonts w:ascii="Segoe UI" w:hAnsi="Segoe UI" w:cs="Segoe UI"/>
          <w:sz w:val="26"/>
          <w:szCs w:val="26"/>
        </w:rPr>
        <w:t xml:space="preserve"> videos relacionados con las zonas arqueológicas. Estos videos estarán disponibles para que los demás usuarios del sitio puedan visualizarlos como parte de la información educativa ofrecida.</w:t>
      </w:r>
    </w:p>
    <w:p w14:paraId="06386DD4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</w:p>
    <w:p w14:paraId="3DDA0248" w14:textId="77777777" w:rsidR="00135C1F" w:rsidRPr="0046498C" w:rsidRDefault="00135C1F" w:rsidP="00135C1F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de Eventos</w:t>
      </w:r>
    </w:p>
    <w:p w14:paraId="6F965AB2" w14:textId="77777777" w:rsidR="00135C1F" w:rsidRPr="0046498C" w:rsidRDefault="00135C1F" w:rsidP="00135C1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62256FF" w14:textId="77777777" w:rsidR="00135C1F" w:rsidRPr="0046498C" w:rsidRDefault="00135C1F" w:rsidP="00135C1F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Básico</w:t>
      </w:r>
    </w:p>
    <w:p w14:paraId="1E706A0D" w14:textId="77777777" w:rsidR="00135C1F" w:rsidRPr="0046498C" w:rsidRDefault="00135C1F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9E1E91C" w14:textId="115AC9AF" w:rsidR="001C65F7" w:rsidRPr="001C65F7" w:rsidRDefault="001C65F7" w:rsidP="001C65F7">
      <w:pPr>
        <w:pStyle w:val="Textoindependiente"/>
        <w:numPr>
          <w:ilvl w:val="0"/>
          <w:numId w:val="19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sz w:val="26"/>
          <w:szCs w:val="26"/>
        </w:rPr>
        <w:t>El caso de uso inicia cuando el administrador accede a la interfaz de administración.</w:t>
      </w:r>
    </w:p>
    <w:p w14:paraId="6AB8E349" w14:textId="1B286D20" w:rsidR="001C65F7" w:rsidRPr="001C65F7" w:rsidRDefault="001C65F7" w:rsidP="001C65F7">
      <w:pPr>
        <w:pStyle w:val="Textoindependiente"/>
        <w:numPr>
          <w:ilvl w:val="0"/>
          <w:numId w:val="19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sz w:val="26"/>
          <w:szCs w:val="26"/>
        </w:rPr>
        <w:t xml:space="preserve">El administrador selecciona la opción </w:t>
      </w:r>
      <w:r w:rsidRPr="001C65F7">
        <w:rPr>
          <w:rFonts w:ascii="Segoe UI" w:hAnsi="Segoe UI" w:cs="Segoe UI"/>
          <w:b/>
          <w:bCs/>
          <w:sz w:val="26"/>
          <w:szCs w:val="26"/>
        </w:rPr>
        <w:t>"Videos Informativos"</w:t>
      </w:r>
      <w:r w:rsidRPr="001C65F7">
        <w:rPr>
          <w:rFonts w:ascii="Segoe UI" w:hAnsi="Segoe UI" w:cs="Segoe UI"/>
          <w:sz w:val="26"/>
          <w:szCs w:val="26"/>
        </w:rPr>
        <w:t xml:space="preserve"> del menú.</w:t>
      </w:r>
    </w:p>
    <w:p w14:paraId="51F45B22" w14:textId="18E89F39" w:rsidR="001C65F7" w:rsidRPr="001C65F7" w:rsidRDefault="001C65F7" w:rsidP="001C65F7">
      <w:pPr>
        <w:pStyle w:val="Textoindependiente"/>
        <w:numPr>
          <w:ilvl w:val="0"/>
          <w:numId w:val="19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sz w:val="26"/>
          <w:szCs w:val="26"/>
        </w:rPr>
        <w:t xml:space="preserve">El sistema despliega la lista de videos informativos existentes y opciones para </w:t>
      </w:r>
      <w:r w:rsidRPr="001C65F7">
        <w:rPr>
          <w:rFonts w:ascii="Segoe UI" w:hAnsi="Segoe UI" w:cs="Segoe UI"/>
          <w:b/>
          <w:bCs/>
          <w:sz w:val="26"/>
          <w:szCs w:val="26"/>
        </w:rPr>
        <w:t>agregar</w:t>
      </w:r>
      <w:r w:rsidRPr="001C65F7">
        <w:rPr>
          <w:rFonts w:ascii="Segoe UI" w:hAnsi="Segoe UI" w:cs="Segoe UI"/>
          <w:sz w:val="26"/>
          <w:szCs w:val="26"/>
        </w:rPr>
        <w:t xml:space="preserve"> o </w:t>
      </w:r>
      <w:r w:rsidR="00F16515">
        <w:rPr>
          <w:rFonts w:ascii="Segoe UI" w:hAnsi="Segoe UI" w:cs="Segoe UI"/>
          <w:b/>
          <w:bCs/>
          <w:sz w:val="26"/>
          <w:szCs w:val="26"/>
        </w:rPr>
        <w:t xml:space="preserve">buscar </w:t>
      </w:r>
      <w:r w:rsidRPr="001C65F7">
        <w:rPr>
          <w:rFonts w:ascii="Segoe UI" w:hAnsi="Segoe UI" w:cs="Segoe UI"/>
          <w:sz w:val="26"/>
          <w:szCs w:val="26"/>
        </w:rPr>
        <w:t>videos.</w:t>
      </w:r>
    </w:p>
    <w:p w14:paraId="26590B9C" w14:textId="5260EBDA" w:rsidR="001C65F7" w:rsidRPr="001C65F7" w:rsidRDefault="001C65F7" w:rsidP="001C65F7">
      <w:pPr>
        <w:pStyle w:val="Textoindependiente"/>
        <w:numPr>
          <w:ilvl w:val="0"/>
          <w:numId w:val="19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sz w:val="26"/>
          <w:szCs w:val="26"/>
        </w:rPr>
        <w:t>El administrador selecciona una de las siguientes opciones:</w:t>
      </w:r>
    </w:p>
    <w:p w14:paraId="411F147F" w14:textId="77777777" w:rsidR="001C65F7" w:rsidRPr="001C65F7" w:rsidRDefault="001C65F7" w:rsidP="001C65F7">
      <w:pPr>
        <w:pStyle w:val="Textoindependiente"/>
        <w:numPr>
          <w:ilvl w:val="0"/>
          <w:numId w:val="1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b/>
          <w:bCs/>
          <w:sz w:val="26"/>
          <w:szCs w:val="26"/>
        </w:rPr>
        <w:t>Agregar un video</w:t>
      </w:r>
      <w:r w:rsidRPr="001C65F7">
        <w:rPr>
          <w:rFonts w:ascii="Segoe UI" w:hAnsi="Segoe UI" w:cs="Segoe UI"/>
          <w:sz w:val="26"/>
          <w:szCs w:val="26"/>
        </w:rPr>
        <w:t>: Subir un nuevo archivo de video y agregar su título y descripción.</w:t>
      </w:r>
    </w:p>
    <w:p w14:paraId="58787639" w14:textId="77777777" w:rsidR="001C65F7" w:rsidRDefault="001C65F7" w:rsidP="001C65F7">
      <w:pPr>
        <w:pStyle w:val="Textoindependiente"/>
        <w:numPr>
          <w:ilvl w:val="0"/>
          <w:numId w:val="1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b/>
          <w:bCs/>
          <w:sz w:val="26"/>
          <w:szCs w:val="26"/>
        </w:rPr>
        <w:t>Eliminar un video</w:t>
      </w:r>
      <w:r w:rsidRPr="001C65F7">
        <w:rPr>
          <w:rFonts w:ascii="Segoe UI" w:hAnsi="Segoe UI" w:cs="Segoe UI"/>
          <w:sz w:val="26"/>
          <w:szCs w:val="26"/>
        </w:rPr>
        <w:t>: Seleccionar un video existente de la lista y eliminarlo.</w:t>
      </w:r>
    </w:p>
    <w:p w14:paraId="0A1D8AAD" w14:textId="3E0F63AA" w:rsidR="00F16515" w:rsidRDefault="00F16515" w:rsidP="001C65F7">
      <w:pPr>
        <w:pStyle w:val="Textoindependiente"/>
        <w:numPr>
          <w:ilvl w:val="0"/>
          <w:numId w:val="1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Actualizar un video</w:t>
      </w:r>
      <w:r w:rsidRPr="00F16515">
        <w:rPr>
          <w:rFonts w:ascii="Segoe UI" w:hAnsi="Segoe UI" w:cs="Segoe UI"/>
          <w:sz w:val="26"/>
          <w:szCs w:val="26"/>
        </w:rPr>
        <w:t>:</w:t>
      </w:r>
      <w:r>
        <w:rPr>
          <w:rFonts w:ascii="Segoe UI" w:hAnsi="Segoe UI" w:cs="Segoe UI"/>
          <w:sz w:val="26"/>
          <w:szCs w:val="26"/>
        </w:rPr>
        <w:t xml:space="preserve"> Selecciona un video existente y puede modificar el nombre o la URL</w:t>
      </w:r>
    </w:p>
    <w:p w14:paraId="51AAE7B6" w14:textId="77777777" w:rsidR="001C65F7" w:rsidRDefault="001C65F7" w:rsidP="001C65F7">
      <w:pPr>
        <w:pStyle w:val="Textoindependiente"/>
        <w:numPr>
          <w:ilvl w:val="0"/>
          <w:numId w:val="19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sz w:val="26"/>
          <w:szCs w:val="26"/>
        </w:rPr>
        <w:t xml:space="preserve"> El sistema confirma la acción realizada y actualiza la lista de videos.</w:t>
      </w:r>
    </w:p>
    <w:p w14:paraId="599CDD67" w14:textId="18AA206E" w:rsidR="001C65F7" w:rsidRPr="001C65F7" w:rsidRDefault="001C65F7" w:rsidP="001C65F7">
      <w:pPr>
        <w:pStyle w:val="Textoindependiente"/>
        <w:numPr>
          <w:ilvl w:val="0"/>
          <w:numId w:val="19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sz w:val="26"/>
          <w:szCs w:val="26"/>
        </w:rPr>
        <w:t>El caso de uso finaliza con los videos informativos actualizados y accesibles para los usuarios generales.</w:t>
      </w:r>
    </w:p>
    <w:p w14:paraId="14ADD9CE" w14:textId="77777777" w:rsidR="001C65F7" w:rsidRDefault="001C65F7" w:rsidP="001C65F7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64BC009" w14:textId="77777777" w:rsidR="001C65F7" w:rsidRPr="0046498C" w:rsidRDefault="001C65F7" w:rsidP="001C65F7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E35C87E" w14:textId="0595C123" w:rsidR="00135C1F" w:rsidRPr="0046498C" w:rsidRDefault="00135C1F" w:rsidP="00135C1F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1C65F7">
        <w:rPr>
          <w:rFonts w:ascii="Segoe UI" w:hAnsi="Segoe UI" w:cs="Segoe UI"/>
          <w:b/>
          <w:i w:val="0"/>
          <w:sz w:val="28"/>
          <w:szCs w:val="26"/>
        </w:rPr>
        <w:t xml:space="preserve">Agregar video </w:t>
      </w:r>
    </w:p>
    <w:p w14:paraId="182A4DE9" w14:textId="37275F5A" w:rsidR="00135C1F" w:rsidRDefault="008B5485" w:rsidP="008B5485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</w:t>
      </w:r>
      <w:r w:rsidR="001C65F7" w:rsidRPr="001C65F7">
        <w:rPr>
          <w:rFonts w:ascii="Segoe UI" w:hAnsi="Segoe UI" w:cs="Segoe UI"/>
          <w:sz w:val="26"/>
          <w:szCs w:val="26"/>
        </w:rPr>
        <w:t xml:space="preserve">El administrador selecciona la opción </w:t>
      </w:r>
      <w:r w:rsidR="001C65F7" w:rsidRPr="001C65F7">
        <w:rPr>
          <w:rFonts w:ascii="Segoe UI" w:hAnsi="Segoe UI" w:cs="Segoe UI"/>
          <w:b/>
          <w:bCs/>
          <w:sz w:val="26"/>
          <w:szCs w:val="26"/>
        </w:rPr>
        <w:t>"Agregar video"</w:t>
      </w:r>
      <w:r w:rsidR="001C65F7" w:rsidRPr="001C65F7">
        <w:rPr>
          <w:rFonts w:ascii="Segoe UI" w:hAnsi="Segoe UI" w:cs="Segoe UI"/>
          <w:sz w:val="26"/>
          <w:szCs w:val="26"/>
        </w:rPr>
        <w:t>.</w:t>
      </w:r>
    </w:p>
    <w:p w14:paraId="030507BE" w14:textId="53822382" w:rsidR="008B5485" w:rsidRDefault="008B5485" w:rsidP="008B5485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</w:t>
      </w:r>
      <w:r w:rsidR="00680C75">
        <w:rPr>
          <w:rFonts w:ascii="Segoe UI" w:hAnsi="Segoe UI" w:cs="Segoe UI"/>
          <w:sz w:val="26"/>
          <w:szCs w:val="26"/>
        </w:rPr>
        <w:t xml:space="preserve">. Se habilita un formulario con los campos “Ingresa el URL </w:t>
      </w:r>
      <w:proofErr w:type="gramStart"/>
      <w:r w:rsidR="00680C75">
        <w:rPr>
          <w:rFonts w:ascii="Segoe UI" w:hAnsi="Segoe UI" w:cs="Segoe UI"/>
          <w:sz w:val="26"/>
          <w:szCs w:val="26"/>
        </w:rPr>
        <w:t>“ del</w:t>
      </w:r>
      <w:proofErr w:type="gramEnd"/>
      <w:r w:rsidR="00680C75">
        <w:rPr>
          <w:rFonts w:ascii="Segoe UI" w:hAnsi="Segoe UI" w:cs="Segoe UI"/>
          <w:sz w:val="26"/>
          <w:szCs w:val="26"/>
        </w:rPr>
        <w:t xml:space="preserve"> video .</w:t>
      </w:r>
    </w:p>
    <w:p w14:paraId="056ACE9A" w14:textId="62D7D310" w:rsidR="00680C75" w:rsidRPr="0046498C" w:rsidRDefault="00680C75" w:rsidP="008B5485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 El administrador guardara los cambios y el sistema valida que exista la URL, si es así se guardaran y aparecerá el video.</w:t>
      </w:r>
    </w:p>
    <w:p w14:paraId="29FB976C" w14:textId="77777777" w:rsidR="00135C1F" w:rsidRPr="0046498C" w:rsidRDefault="00135C1F" w:rsidP="00135C1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3ECD16B" w14:textId="4F5DC5BE" w:rsidR="00135C1F" w:rsidRPr="0046498C" w:rsidRDefault="00135C1F" w:rsidP="00135C1F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680C75">
        <w:rPr>
          <w:rFonts w:ascii="Segoe UI" w:hAnsi="Segoe UI" w:cs="Segoe UI"/>
          <w:b/>
          <w:i w:val="0"/>
          <w:sz w:val="28"/>
          <w:szCs w:val="26"/>
        </w:rPr>
        <w:t xml:space="preserve">Eliminar video </w:t>
      </w:r>
    </w:p>
    <w:p w14:paraId="1F2ABEC7" w14:textId="77777777" w:rsidR="00135C1F" w:rsidRPr="0046498C" w:rsidRDefault="00135C1F" w:rsidP="00135C1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74F4F0FE" w14:textId="64707EE8" w:rsidR="00680C75" w:rsidRPr="00680C75" w:rsidRDefault="00680C75" w:rsidP="00680C75">
      <w:pPr>
        <w:pStyle w:val="Textoindependiente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1C65F7">
        <w:rPr>
          <w:rFonts w:ascii="Segoe UI" w:hAnsi="Segoe UI" w:cs="Segoe UI"/>
          <w:sz w:val="26"/>
          <w:szCs w:val="26"/>
        </w:rPr>
        <w:t xml:space="preserve">El administrador selecciona la opción </w:t>
      </w:r>
      <w:r w:rsidRPr="001C65F7">
        <w:rPr>
          <w:rFonts w:ascii="Segoe UI" w:hAnsi="Segoe UI" w:cs="Segoe UI"/>
          <w:b/>
          <w:bCs/>
          <w:sz w:val="26"/>
          <w:szCs w:val="26"/>
        </w:rPr>
        <w:t>"</w:t>
      </w:r>
      <w:r>
        <w:rPr>
          <w:rFonts w:ascii="Segoe UI" w:hAnsi="Segoe UI" w:cs="Segoe UI"/>
          <w:b/>
          <w:bCs/>
          <w:sz w:val="26"/>
          <w:szCs w:val="26"/>
        </w:rPr>
        <w:t>Eliminar</w:t>
      </w:r>
      <w:r w:rsidRPr="001C65F7">
        <w:rPr>
          <w:rFonts w:ascii="Segoe UI" w:hAnsi="Segoe UI" w:cs="Segoe UI"/>
          <w:b/>
          <w:bCs/>
          <w:sz w:val="26"/>
          <w:szCs w:val="26"/>
        </w:rPr>
        <w:t xml:space="preserve"> video"</w:t>
      </w:r>
      <w:r w:rsidRPr="001C65F7">
        <w:rPr>
          <w:rFonts w:ascii="Segoe UI" w:hAnsi="Segoe UI" w:cs="Segoe UI"/>
          <w:sz w:val="26"/>
          <w:szCs w:val="26"/>
        </w:rPr>
        <w:t>.</w:t>
      </w:r>
    </w:p>
    <w:p w14:paraId="73CE4186" w14:textId="248EC1FF" w:rsidR="00680C75" w:rsidRDefault="00680C75" w:rsidP="00680C75">
      <w:pPr>
        <w:pStyle w:val="Textoindependiente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sistema solicita que el administrador confirme si desea eliminar el video.</w:t>
      </w:r>
    </w:p>
    <w:p w14:paraId="262BCF30" w14:textId="0BF22EFE" w:rsidR="00680C75" w:rsidRDefault="00680C75" w:rsidP="00680C75">
      <w:pPr>
        <w:pStyle w:val="Textoindependiente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administrador acepta eliminar el video.</w:t>
      </w:r>
    </w:p>
    <w:p w14:paraId="079F6A49" w14:textId="4E4285B1" w:rsidR="00680C75" w:rsidRPr="0046498C" w:rsidRDefault="00680C75" w:rsidP="00680C75">
      <w:pPr>
        <w:pStyle w:val="Textoindependiente"/>
        <w:numPr>
          <w:ilvl w:val="0"/>
          <w:numId w:val="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sistema conforma la operación y elimina el video.</w:t>
      </w:r>
    </w:p>
    <w:p w14:paraId="166B857C" w14:textId="77777777" w:rsidR="00135C1F" w:rsidRPr="0046498C" w:rsidRDefault="00135C1F" w:rsidP="00680C75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35ECAC55" w14:textId="77777777" w:rsidR="00135C1F" w:rsidRPr="0046498C" w:rsidRDefault="00135C1F" w:rsidP="00135C1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539BFAE4" w14:textId="77777777" w:rsidR="00135C1F" w:rsidRPr="0046498C" w:rsidRDefault="00135C1F" w:rsidP="00135C1F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Alterno</w:t>
      </w:r>
    </w:p>
    <w:p w14:paraId="21F4D7A5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</w:p>
    <w:p w14:paraId="49018E1D" w14:textId="0D64FD0A" w:rsidR="00135C1F" w:rsidRPr="0046498C" w:rsidRDefault="00135C1F" w:rsidP="00135C1F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 w:rsidR="00680C75">
        <w:rPr>
          <w:rFonts w:ascii="Segoe UI" w:hAnsi="Segoe UI" w:cs="Segoe UI"/>
          <w:b/>
          <w:i w:val="0"/>
          <w:sz w:val="28"/>
          <w:szCs w:val="26"/>
        </w:rPr>
        <w:t>URL no existente</w:t>
      </w:r>
    </w:p>
    <w:p w14:paraId="5BB5B8B6" w14:textId="77777777" w:rsidR="00135C1F" w:rsidRPr="0046498C" w:rsidRDefault="00135C1F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4A14D19" w14:textId="397C100B" w:rsidR="00135C1F" w:rsidRDefault="00680C75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Si el administrador ingresa un URL, el sistema validara</w:t>
      </w:r>
      <w:r w:rsidR="008F71D7">
        <w:rPr>
          <w:rFonts w:ascii="Segoe UI" w:hAnsi="Segoe UI" w:cs="Segoe UI"/>
          <w:sz w:val="26"/>
          <w:szCs w:val="26"/>
        </w:rPr>
        <w:t xml:space="preserve"> si existe o no, si no existe el sistema mandara una alerta al administrador que el URL es incorrecto. </w:t>
      </w:r>
    </w:p>
    <w:p w14:paraId="3D86F8D1" w14:textId="77777777" w:rsidR="008F71D7" w:rsidRPr="0046498C" w:rsidRDefault="008F71D7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EFE9761" w14:textId="5462FFEA" w:rsidR="00135C1F" w:rsidRPr="008F71D7" w:rsidRDefault="00135C1F" w:rsidP="00FE0363">
      <w:pPr>
        <w:pStyle w:val="Ttulo3"/>
        <w:spacing w:before="0" w:after="0" w:line="276" w:lineRule="auto"/>
        <w:jc w:val="both"/>
        <w:rPr>
          <w:sz w:val="26"/>
          <w:szCs w:val="26"/>
        </w:rPr>
      </w:pPr>
      <w:r w:rsidRPr="008F71D7">
        <w:rPr>
          <w:rFonts w:ascii="Segoe UI" w:hAnsi="Segoe UI" w:cs="Segoe UI"/>
          <w:b/>
          <w:sz w:val="28"/>
          <w:szCs w:val="26"/>
        </w:rPr>
        <w:t xml:space="preserve">Flujo Alterno </w:t>
      </w:r>
      <w:r w:rsidR="008F71D7">
        <w:rPr>
          <w:rFonts w:ascii="Segoe UI" w:hAnsi="Segoe UI" w:cs="Segoe UI"/>
          <w:b/>
          <w:i w:val="0"/>
          <w:sz w:val="28"/>
          <w:szCs w:val="26"/>
        </w:rPr>
        <w:t xml:space="preserve">Cancelar operación </w:t>
      </w:r>
    </w:p>
    <w:p w14:paraId="30D5D4F0" w14:textId="60E203D0" w:rsidR="008F71D7" w:rsidRDefault="008F71D7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Si el administrador selecciona la opción de </w:t>
      </w:r>
      <w:r w:rsidRPr="008F71D7">
        <w:rPr>
          <w:rFonts w:ascii="Segoe UI" w:hAnsi="Segoe UI" w:cs="Segoe UI"/>
          <w:b/>
          <w:bCs/>
          <w:sz w:val="26"/>
          <w:szCs w:val="26"/>
        </w:rPr>
        <w:t>eliminar video</w:t>
      </w:r>
      <w:r>
        <w:rPr>
          <w:rFonts w:ascii="Segoe UI" w:hAnsi="Segoe UI" w:cs="Segoe UI"/>
          <w:b/>
          <w:bCs/>
          <w:sz w:val="26"/>
          <w:szCs w:val="26"/>
        </w:rPr>
        <w:t xml:space="preserve"> o agregar video</w:t>
      </w:r>
      <w:r>
        <w:rPr>
          <w:rFonts w:ascii="Segoe UI" w:hAnsi="Segoe UI" w:cs="Segoe UI"/>
          <w:sz w:val="26"/>
          <w:szCs w:val="26"/>
        </w:rPr>
        <w:t xml:space="preserve">, pero no confirma la </w:t>
      </w:r>
      <w:r w:rsidR="006D4213">
        <w:rPr>
          <w:rFonts w:ascii="Segoe UI" w:hAnsi="Segoe UI" w:cs="Segoe UI"/>
          <w:sz w:val="26"/>
          <w:szCs w:val="26"/>
        </w:rPr>
        <w:t>operación, el</w:t>
      </w:r>
      <w:r>
        <w:rPr>
          <w:rFonts w:ascii="Segoe UI" w:hAnsi="Segoe UI" w:cs="Segoe UI"/>
          <w:sz w:val="26"/>
          <w:szCs w:val="26"/>
        </w:rPr>
        <w:t xml:space="preserve"> sistema automáticamente</w:t>
      </w:r>
      <w:r w:rsidR="00252983">
        <w:rPr>
          <w:rFonts w:ascii="Segoe UI" w:hAnsi="Segoe UI" w:cs="Segoe UI"/>
          <w:sz w:val="26"/>
          <w:szCs w:val="26"/>
        </w:rPr>
        <w:t>.</w:t>
      </w:r>
    </w:p>
    <w:p w14:paraId="5DEB6BAB" w14:textId="77777777" w:rsidR="00252983" w:rsidRDefault="00252983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BD18813" w14:textId="77777777" w:rsidR="00252983" w:rsidRPr="0046498C" w:rsidRDefault="00252983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ACD4819" w14:textId="77777777" w:rsidR="00135C1F" w:rsidRPr="0046498C" w:rsidRDefault="00135C1F" w:rsidP="00135C1F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Pre-Condiciones</w:t>
      </w:r>
    </w:p>
    <w:p w14:paraId="4BF69C99" w14:textId="5935D468" w:rsidR="00135C1F" w:rsidRDefault="00252983" w:rsidP="00252983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1.El usuario debe iniciar sesión, correspondiendo al rol indicado.</w:t>
      </w:r>
    </w:p>
    <w:p w14:paraId="26075AE7" w14:textId="677BBF19" w:rsidR="00252983" w:rsidRDefault="00252983" w:rsidP="00252983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2. La URL que ingrese el administrador deber ser existente.</w:t>
      </w:r>
    </w:p>
    <w:p w14:paraId="741B095E" w14:textId="77777777" w:rsidR="00252983" w:rsidRPr="0046498C" w:rsidRDefault="00252983" w:rsidP="00252983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EE2657C" w14:textId="77777777" w:rsidR="00135C1F" w:rsidRPr="0046498C" w:rsidRDefault="00135C1F" w:rsidP="00135C1F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46498C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175796FF" w14:textId="5F065671" w:rsidR="00135C1F" w:rsidRDefault="00252983" w:rsidP="00E56290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Si el caso de uso se ha realizado correctamente, el sistema arrojara a los usuarios </w:t>
      </w:r>
      <w:r w:rsidR="00E56290">
        <w:rPr>
          <w:rFonts w:ascii="Segoe UI" w:hAnsi="Segoe UI" w:cs="Segoe UI"/>
          <w:sz w:val="26"/>
          <w:szCs w:val="26"/>
        </w:rPr>
        <w:t xml:space="preserve">los cambios y en la base de datos también se </w:t>
      </w:r>
      <w:r w:rsidR="006D4213">
        <w:rPr>
          <w:rFonts w:ascii="Segoe UI" w:hAnsi="Segoe UI" w:cs="Segoe UI"/>
          <w:sz w:val="26"/>
          <w:szCs w:val="26"/>
        </w:rPr>
        <w:t>arrojarán</w:t>
      </w:r>
      <w:r w:rsidR="00E56290">
        <w:rPr>
          <w:rFonts w:ascii="Segoe UI" w:hAnsi="Segoe UI" w:cs="Segoe UI"/>
          <w:sz w:val="26"/>
          <w:szCs w:val="26"/>
        </w:rPr>
        <w:t xml:space="preserve"> los cambios.</w:t>
      </w:r>
    </w:p>
    <w:p w14:paraId="017088B7" w14:textId="77777777" w:rsidR="00E56290" w:rsidRPr="0046498C" w:rsidRDefault="00E56290" w:rsidP="00135C1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648833D" w14:textId="77777777" w:rsidR="00135C1F" w:rsidRPr="0046498C" w:rsidRDefault="00135C1F" w:rsidP="00135C1F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Storyboard</w:t>
      </w:r>
    </w:p>
    <w:p w14:paraId="76DF8363" w14:textId="77777777" w:rsidR="00135C1F" w:rsidRPr="0046498C" w:rsidRDefault="00135C1F" w:rsidP="00135C1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7C0710F" w14:textId="77777777" w:rsidR="00135C1F" w:rsidRPr="0046498C" w:rsidRDefault="00135C1F" w:rsidP="00135C1F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2CBE55A5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</w:p>
    <w:p w14:paraId="1CE864E6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1A7389BF" w14:textId="77777777" w:rsidR="00135C1F" w:rsidRPr="0046498C" w:rsidRDefault="00135C1F" w:rsidP="00135C1F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5D783515" w14:textId="77777777" w:rsidR="00135C1F" w:rsidRPr="0046498C" w:rsidRDefault="00135C1F" w:rsidP="00135C1F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67995885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</w:p>
    <w:p w14:paraId="00E5C3C2" w14:textId="77777777" w:rsidR="00135C1F" w:rsidRPr="0046498C" w:rsidRDefault="00135C1F" w:rsidP="00135C1F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7FAB3BC6" w14:textId="77777777" w:rsidR="00135C1F" w:rsidRDefault="00135C1F" w:rsidP="00FA6913">
      <w:pPr>
        <w:spacing w:line="276" w:lineRule="auto"/>
        <w:rPr>
          <w:sz w:val="26"/>
          <w:szCs w:val="26"/>
        </w:rPr>
      </w:pPr>
    </w:p>
    <w:p w14:paraId="769F4989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1FDEA68E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45F8AF17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775D2015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1FABEAC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15AEDD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862721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3BFF6A2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6657E9D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EB73E1A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36D648F5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55B9ACDA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4F291CD5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7743F7F5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058C776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8CC8400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3277140F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20566B09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0BC2261B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56642DF1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20AE98A1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65DE7827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7A20598A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23F6D88A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0DB29EAF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4011593C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30587D29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4C674CEC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172D09E8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6C33EB34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22FA8F63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2EC1A137" w14:textId="77777777" w:rsidR="006D4213" w:rsidRDefault="006D4213" w:rsidP="0062473A">
      <w:pPr>
        <w:spacing w:line="276" w:lineRule="auto"/>
        <w:rPr>
          <w:sz w:val="26"/>
          <w:szCs w:val="26"/>
        </w:rPr>
      </w:pPr>
    </w:p>
    <w:p w14:paraId="58D9DF5B" w14:textId="77777777" w:rsidR="006D4213" w:rsidRPr="0046498C" w:rsidRDefault="006D4213" w:rsidP="0062473A">
      <w:pPr>
        <w:spacing w:line="276" w:lineRule="auto"/>
        <w:rPr>
          <w:sz w:val="26"/>
          <w:szCs w:val="26"/>
        </w:rPr>
      </w:pPr>
    </w:p>
    <w:p w14:paraId="58F0E3F1" w14:textId="77777777" w:rsidR="0062473A" w:rsidRPr="0046498C" w:rsidRDefault="0062473A" w:rsidP="0062473A">
      <w:pPr>
        <w:pStyle w:val="Ttulo"/>
        <w:jc w:val="right"/>
      </w:pPr>
      <w:r w:rsidRPr="0046498C">
        <w:rPr>
          <w:rFonts w:ascii="Segoe UI" w:hAnsi="Segoe UI" w:cs="Segoe UI"/>
          <w:sz w:val="48"/>
          <w:szCs w:val="48"/>
        </w:rPr>
        <w:t>Zonas arqueológicas de México</w:t>
      </w:r>
    </w:p>
    <w:p w14:paraId="2C657CC7" w14:textId="6462D997" w:rsidR="0062473A" w:rsidRPr="0046498C" w:rsidRDefault="0062473A" w:rsidP="0062473A">
      <w:pPr>
        <w:pStyle w:val="Ttulo"/>
        <w:jc w:val="righ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 xml:space="preserve">Especificación de Casos de Uso: </w:t>
      </w:r>
      <w:r w:rsidR="007E5EF9">
        <w:rPr>
          <w:rFonts w:ascii="Segoe UI" w:hAnsi="Segoe UI" w:cs="Segoe UI"/>
        </w:rPr>
        <w:t>Administrar trípticos y guías informativas</w:t>
      </w:r>
    </w:p>
    <w:p w14:paraId="4C70AB2B" w14:textId="77777777" w:rsidR="0062473A" w:rsidRPr="0046498C" w:rsidRDefault="0062473A" w:rsidP="0062473A">
      <w:pPr>
        <w:pStyle w:val="Ttulo"/>
        <w:jc w:val="right"/>
        <w:rPr>
          <w:rFonts w:ascii="Segoe UI" w:hAnsi="Segoe UI" w:cs="Segoe UI"/>
          <w:sz w:val="40"/>
        </w:rPr>
      </w:pPr>
    </w:p>
    <w:p w14:paraId="19637866" w14:textId="77777777" w:rsidR="0062473A" w:rsidRPr="0046498C" w:rsidRDefault="0062473A" w:rsidP="0062473A">
      <w:pPr>
        <w:pStyle w:val="Ttulo"/>
        <w:jc w:val="right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sz w:val="32"/>
        </w:rPr>
        <w:t>Versión &lt;1.0&gt;</w:t>
      </w:r>
    </w:p>
    <w:p w14:paraId="180EAA7D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5AF313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CFEC59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4F02DAB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D14C8D8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169EA8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755F6C8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7E93F08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A23F0B8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FD6A26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86C13DE" w14:textId="77777777" w:rsidR="0062473A" w:rsidRDefault="0062473A" w:rsidP="007E5EF9">
      <w:pPr>
        <w:pStyle w:val="Ttulo"/>
        <w:jc w:val="left"/>
        <w:rPr>
          <w:rFonts w:ascii="Calibri" w:hAnsi="Calibri" w:cs="Calibri"/>
          <w:sz w:val="40"/>
        </w:rPr>
      </w:pPr>
    </w:p>
    <w:p w14:paraId="572EC2B2" w14:textId="77777777" w:rsidR="00D27E84" w:rsidRDefault="00D27E84" w:rsidP="00D27E84"/>
    <w:p w14:paraId="0D672581" w14:textId="77777777" w:rsidR="00D27E84" w:rsidRDefault="00D27E84" w:rsidP="00D27E84"/>
    <w:p w14:paraId="7EF787BD" w14:textId="77777777" w:rsidR="00D27E84" w:rsidRDefault="00D27E84" w:rsidP="00D27E84"/>
    <w:p w14:paraId="42CB3FC2" w14:textId="77777777" w:rsidR="00D27E84" w:rsidRPr="00D27E84" w:rsidRDefault="00D27E84" w:rsidP="00D27E84"/>
    <w:p w14:paraId="1193790D" w14:textId="77777777" w:rsidR="007E5EF9" w:rsidRPr="0046498C" w:rsidRDefault="007E5EF9" w:rsidP="007E5EF9">
      <w:pPr>
        <w:pStyle w:val="Ttulo"/>
        <w:rPr>
          <w:rFonts w:ascii="Segoe UI" w:hAnsi="Segoe UI" w:cs="Segoe UI"/>
          <w:sz w:val="40"/>
        </w:rPr>
      </w:pPr>
      <w:r w:rsidRPr="0046498C">
        <w:rPr>
          <w:rFonts w:ascii="Segoe UI" w:hAnsi="Segoe UI" w:cs="Segoe UI"/>
          <w:sz w:val="40"/>
        </w:rPr>
        <w:t>Bitácora</w:t>
      </w:r>
    </w:p>
    <w:p w14:paraId="61979859" w14:textId="77777777" w:rsidR="007E5EF9" w:rsidRPr="0046498C" w:rsidRDefault="007E5EF9" w:rsidP="007E5EF9">
      <w:pPr>
        <w:rPr>
          <w:rFonts w:ascii="Segoe UI" w:hAnsi="Segoe UI" w:cs="Segoe UI"/>
        </w:rPr>
      </w:pPr>
    </w:p>
    <w:p w14:paraId="0FBC8A1E" w14:textId="77777777" w:rsidR="007E5EF9" w:rsidRPr="0046498C" w:rsidRDefault="007E5EF9" w:rsidP="007E5EF9">
      <w:pPr>
        <w:rPr>
          <w:rFonts w:ascii="Segoe UI" w:hAnsi="Segoe UI" w:cs="Segoe UI"/>
        </w:rPr>
      </w:pPr>
    </w:p>
    <w:p w14:paraId="4F0B5712" w14:textId="77777777" w:rsidR="007E5EF9" w:rsidRPr="0046498C" w:rsidRDefault="007E5EF9" w:rsidP="007E5EF9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5EF9" w:rsidRPr="0046498C" w14:paraId="462A36B3" w14:textId="77777777" w:rsidTr="00D22F76">
        <w:tc>
          <w:tcPr>
            <w:tcW w:w="2304" w:type="dxa"/>
          </w:tcPr>
          <w:p w14:paraId="011833E5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188B9051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3D2C28C7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622525DB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7E5EF9" w:rsidRPr="0046498C" w14:paraId="36BCE399" w14:textId="77777777" w:rsidTr="00D22F76">
        <w:tc>
          <w:tcPr>
            <w:tcW w:w="2304" w:type="dxa"/>
          </w:tcPr>
          <w:p w14:paraId="5C813955" w14:textId="310EB823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2</w:t>
            </w:r>
            <w:r w:rsidR="00D27E84">
              <w:rPr>
                <w:rFonts w:ascii="Segoe UI" w:hAnsi="Segoe UI" w:cs="Segoe UI"/>
                <w:sz w:val="26"/>
                <w:szCs w:val="26"/>
              </w:rPr>
              <w:t>5</w:t>
            </w:r>
            <w:r w:rsidRPr="0046498C">
              <w:rPr>
                <w:rFonts w:ascii="Segoe UI" w:hAnsi="Segoe UI" w:cs="Segoe UI"/>
                <w:sz w:val="26"/>
                <w:szCs w:val="26"/>
              </w:rPr>
              <w:t>/09/24</w:t>
            </w:r>
          </w:p>
        </w:tc>
        <w:tc>
          <w:tcPr>
            <w:tcW w:w="1152" w:type="dxa"/>
          </w:tcPr>
          <w:p w14:paraId="64815695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50E370C3" w14:textId="77777777" w:rsidR="007E5EF9" w:rsidRPr="0046498C" w:rsidRDefault="007E5EF9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4069D27D" w14:textId="77777777" w:rsidR="007E5EF9" w:rsidRPr="0046498C" w:rsidRDefault="007E5EF9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46498C"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 w:rsidRPr="0046498C"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7E5EF9" w:rsidRPr="0046498C" w14:paraId="22D4CBD5" w14:textId="77777777" w:rsidTr="00D22F76">
        <w:tc>
          <w:tcPr>
            <w:tcW w:w="2304" w:type="dxa"/>
          </w:tcPr>
          <w:p w14:paraId="0774246D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DA613C9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3751C39D" w14:textId="77777777" w:rsidR="007E5EF9" w:rsidRPr="0046498C" w:rsidRDefault="007E5EF9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56CA1D59" w14:textId="77777777" w:rsidR="007E5EF9" w:rsidRPr="0046498C" w:rsidRDefault="007E5EF9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5EF9" w:rsidRPr="0046498C" w14:paraId="47A6DD72" w14:textId="77777777" w:rsidTr="00D22F76">
        <w:tc>
          <w:tcPr>
            <w:tcW w:w="2304" w:type="dxa"/>
          </w:tcPr>
          <w:p w14:paraId="589C5E74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1E06B33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197D3BF3" w14:textId="77777777" w:rsidR="007E5EF9" w:rsidRPr="0046498C" w:rsidRDefault="007E5EF9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7471AA80" w14:textId="77777777" w:rsidR="007E5EF9" w:rsidRPr="0046498C" w:rsidRDefault="007E5EF9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5EF9" w:rsidRPr="0046498C" w14:paraId="789D7F6D" w14:textId="77777777" w:rsidTr="00D22F76">
        <w:tc>
          <w:tcPr>
            <w:tcW w:w="2304" w:type="dxa"/>
          </w:tcPr>
          <w:p w14:paraId="678A3C72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3D3DE00B" w14:textId="77777777" w:rsidR="007E5EF9" w:rsidRPr="0046498C" w:rsidRDefault="007E5EF9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09C8DECA" w14:textId="77777777" w:rsidR="007E5EF9" w:rsidRPr="0046498C" w:rsidRDefault="007E5EF9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7A17A839" w14:textId="77777777" w:rsidR="007E5EF9" w:rsidRPr="0046498C" w:rsidRDefault="007E5EF9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4D2E6804" w14:textId="77777777" w:rsidR="007E5EF9" w:rsidRPr="0046498C" w:rsidRDefault="007E5EF9" w:rsidP="007E5EF9"/>
    <w:p w14:paraId="08593F31" w14:textId="77777777" w:rsidR="007E5EF9" w:rsidRPr="0046498C" w:rsidRDefault="007E5EF9" w:rsidP="007E5EF9">
      <w:pPr>
        <w:spacing w:line="276" w:lineRule="auto"/>
        <w:rPr>
          <w:sz w:val="26"/>
          <w:szCs w:val="26"/>
        </w:rPr>
      </w:pPr>
    </w:p>
    <w:p w14:paraId="62D9F731" w14:textId="77777777" w:rsidR="007E5EF9" w:rsidRPr="0046498C" w:rsidRDefault="007E5EF9" w:rsidP="007E5EF9">
      <w:pPr>
        <w:spacing w:line="276" w:lineRule="auto"/>
        <w:rPr>
          <w:sz w:val="26"/>
          <w:szCs w:val="26"/>
        </w:rPr>
      </w:pPr>
    </w:p>
    <w:p w14:paraId="5EECFC13" w14:textId="77777777" w:rsidR="007E5EF9" w:rsidRPr="0046498C" w:rsidRDefault="007E5EF9" w:rsidP="007E5EF9">
      <w:pPr>
        <w:spacing w:line="276" w:lineRule="auto"/>
        <w:rPr>
          <w:sz w:val="26"/>
          <w:szCs w:val="26"/>
        </w:rPr>
      </w:pPr>
    </w:p>
    <w:p w14:paraId="76FCA80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5C60A1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97D6155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A0BB8F8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EC3D9A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A82F55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D0C45C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ADED943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687A7BE7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467AF38E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0532F87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C58CD67" w14:textId="77777777" w:rsidR="008C517F" w:rsidRPr="0046498C" w:rsidRDefault="008C517F" w:rsidP="0062473A">
      <w:pPr>
        <w:spacing w:line="276" w:lineRule="auto"/>
        <w:rPr>
          <w:sz w:val="26"/>
          <w:szCs w:val="26"/>
        </w:rPr>
      </w:pPr>
    </w:p>
    <w:p w14:paraId="4241A89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BEEA7F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DAE7E28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04FBE77" w14:textId="77777777" w:rsidR="007E5EF9" w:rsidRDefault="007E5EF9" w:rsidP="0062473A">
      <w:pPr>
        <w:spacing w:line="276" w:lineRule="auto"/>
        <w:rPr>
          <w:sz w:val="26"/>
          <w:szCs w:val="26"/>
        </w:rPr>
      </w:pPr>
    </w:p>
    <w:p w14:paraId="6AAC5C25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51F5FDF7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BCCA2C8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8702936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DAAD3AB" w14:textId="77777777" w:rsidR="008C517F" w:rsidRPr="0046498C" w:rsidRDefault="008C517F" w:rsidP="0062473A">
      <w:pPr>
        <w:spacing w:line="276" w:lineRule="auto"/>
        <w:rPr>
          <w:sz w:val="26"/>
          <w:szCs w:val="26"/>
        </w:rPr>
      </w:pPr>
    </w:p>
    <w:p w14:paraId="6A70329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D5181DA" w14:textId="77777777" w:rsidR="0062473A" w:rsidRPr="0046498C" w:rsidRDefault="0062473A" w:rsidP="0062473A">
      <w:pPr>
        <w:pStyle w:val="Ttulo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Tabla de Contenido</w:t>
      </w:r>
    </w:p>
    <w:p w14:paraId="6AEF6E78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7E6DEF8B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5A8BB4BC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3CA17946" w14:textId="286C354E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fldChar w:fldCharType="begin"/>
      </w:r>
      <w:r w:rsidRPr="0046498C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46498C">
        <w:rPr>
          <w:rFonts w:ascii="Segoe UI" w:hAnsi="Segoe UI" w:cs="Segoe UI"/>
          <w:b/>
          <w:sz w:val="26"/>
          <w:szCs w:val="26"/>
        </w:rPr>
        <w:fldChar w:fldCharType="separate"/>
      </w:r>
      <w:r w:rsidRPr="0046498C">
        <w:rPr>
          <w:rFonts w:ascii="Segoe UI" w:hAnsi="Segoe UI" w:cs="Segoe UI"/>
          <w:sz w:val="26"/>
          <w:szCs w:val="26"/>
        </w:rPr>
        <w:t>1.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Nombre del Caso de Uso:</w:t>
      </w:r>
      <w:r w:rsidR="007E5EF9" w:rsidRPr="007E5EF9">
        <w:rPr>
          <w:rFonts w:ascii="Segoe UI" w:hAnsi="Segoe UI" w:cs="Segoe UI"/>
        </w:rPr>
        <w:t xml:space="preserve"> </w:t>
      </w:r>
      <w:r w:rsidR="007E5EF9">
        <w:rPr>
          <w:rFonts w:ascii="Segoe UI" w:hAnsi="Segoe UI" w:cs="Segoe UI"/>
        </w:rPr>
        <w:t>Administrar trípticos y guías informativas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_Toc145578159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9B63844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2.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Breve Descripción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E994744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de Eventos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94FEF3E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Básico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A99FAF5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_Toc145578163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303D7640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_Toc145578164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0EE48A5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Alterno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_Toc145578165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065C227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_Toc145578166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AD60E56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_Toc145578167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0F0CD9C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4.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Pre-Condiciones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_Toc145578168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10CC7BD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5.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Post-Condiciones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257976B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Storyboard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3558C414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96715CC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2BC077A" w14:textId="77777777" w:rsidR="0062473A" w:rsidRPr="0046498C" w:rsidRDefault="0062473A" w:rsidP="0062473A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3277C16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742ECB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D80556B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0A19387A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616F1AD1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6CB6570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2B0AF08B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57DCA40D" w14:textId="77777777" w:rsidR="0062473A" w:rsidRDefault="0062473A" w:rsidP="0062473A">
      <w:pPr>
        <w:rPr>
          <w:sz w:val="26"/>
          <w:szCs w:val="26"/>
        </w:rPr>
      </w:pPr>
    </w:p>
    <w:p w14:paraId="6A994A12" w14:textId="77777777" w:rsidR="008C517F" w:rsidRPr="0046498C" w:rsidRDefault="008C517F" w:rsidP="0062473A"/>
    <w:p w14:paraId="468E7504" w14:textId="0B4AABEE" w:rsidR="0062473A" w:rsidRPr="007E5EF9" w:rsidRDefault="0062473A" w:rsidP="007E5EF9">
      <w:pPr>
        <w:pStyle w:val="Ttulo1"/>
        <w:numPr>
          <w:ilvl w:val="0"/>
          <w:numId w:val="20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7E5EF9">
        <w:rPr>
          <w:rFonts w:ascii="Segoe UI" w:hAnsi="Segoe UI" w:cs="Segoe UI"/>
          <w:sz w:val="28"/>
          <w:szCs w:val="26"/>
        </w:rPr>
        <w:t xml:space="preserve"> Nombre del Caso de Uso: </w:t>
      </w:r>
      <w:r w:rsidR="007E5EF9">
        <w:rPr>
          <w:rFonts w:ascii="Segoe UI" w:hAnsi="Segoe UI" w:cs="Segoe UI"/>
        </w:rPr>
        <w:t>Administrar trípticos y guías informativas</w:t>
      </w:r>
    </w:p>
    <w:p w14:paraId="622C02AD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4D6F9A16" w14:textId="77777777" w:rsidR="0062473A" w:rsidRPr="0046498C" w:rsidRDefault="0062473A" w:rsidP="0062473A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Breve Descripción</w:t>
      </w:r>
    </w:p>
    <w:p w14:paraId="4D7725C4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6EF0BFFE" w14:textId="558D0198" w:rsidR="0062473A" w:rsidRPr="0046498C" w:rsidRDefault="00857ABD" w:rsidP="0062473A">
      <w:pPr>
        <w:jc w:val="both"/>
        <w:rPr>
          <w:rFonts w:ascii="Segoe UI" w:hAnsi="Segoe UI" w:cs="Segoe UI"/>
          <w:sz w:val="26"/>
          <w:szCs w:val="26"/>
        </w:rPr>
      </w:pPr>
      <w:r w:rsidRPr="00857ABD">
        <w:rPr>
          <w:rFonts w:ascii="Segoe UI" w:hAnsi="Segoe UI" w:cs="Segoe UI"/>
          <w:sz w:val="26"/>
          <w:szCs w:val="26"/>
        </w:rPr>
        <w:t xml:space="preserve">Este caso de uso permite al usuario gestionar trípticos y guías informativas en el sistema. Los usuarios podrán </w:t>
      </w:r>
      <w:r w:rsidR="00C8754C" w:rsidRPr="00857ABD">
        <w:rPr>
          <w:rFonts w:ascii="Segoe UI" w:hAnsi="Segoe UI" w:cs="Segoe UI"/>
          <w:sz w:val="26"/>
          <w:szCs w:val="26"/>
        </w:rPr>
        <w:t>crear, y</w:t>
      </w:r>
      <w:r w:rsidRPr="00857ABD">
        <w:rPr>
          <w:rFonts w:ascii="Segoe UI" w:hAnsi="Segoe UI" w:cs="Segoe UI"/>
          <w:sz w:val="26"/>
          <w:szCs w:val="26"/>
        </w:rPr>
        <w:t xml:space="preserve"> eliminar estos documentos</w:t>
      </w:r>
      <w:r w:rsidR="00A15DC6">
        <w:rPr>
          <w:rFonts w:ascii="Segoe UI" w:hAnsi="Segoe UI" w:cs="Segoe UI"/>
          <w:sz w:val="26"/>
          <w:szCs w:val="26"/>
        </w:rPr>
        <w:t>.</w:t>
      </w:r>
    </w:p>
    <w:p w14:paraId="250273C7" w14:textId="722356DF" w:rsidR="0062473A" w:rsidRDefault="00A15DC6" w:rsidP="0062473A">
      <w:pPr>
        <w:jc w:val="both"/>
        <w:rPr>
          <w:rFonts w:ascii="Segoe UI" w:hAnsi="Segoe UI" w:cs="Segoe UI"/>
          <w:sz w:val="26"/>
          <w:szCs w:val="26"/>
        </w:rPr>
      </w:pPr>
      <w:r w:rsidRPr="001C38E7">
        <w:rPr>
          <w:rFonts w:ascii="Segoe UI" w:hAnsi="Segoe UI" w:cs="Segoe UI"/>
          <w:sz w:val="26"/>
          <w:szCs w:val="26"/>
        </w:rPr>
        <w:t xml:space="preserve">Estos </w:t>
      </w:r>
      <w:r>
        <w:rPr>
          <w:rFonts w:ascii="Segoe UI" w:hAnsi="Segoe UI" w:cs="Segoe UI"/>
          <w:sz w:val="26"/>
          <w:szCs w:val="26"/>
        </w:rPr>
        <w:t>documentos</w:t>
      </w:r>
      <w:r w:rsidRPr="001C38E7">
        <w:rPr>
          <w:rFonts w:ascii="Segoe UI" w:hAnsi="Segoe UI" w:cs="Segoe UI"/>
          <w:sz w:val="26"/>
          <w:szCs w:val="26"/>
        </w:rPr>
        <w:t xml:space="preserve"> estarán disponibles para que los demás usuarios del sitio puedan visualizarlos como parte de la información educativa ofrecida.</w:t>
      </w:r>
    </w:p>
    <w:p w14:paraId="399DFC5B" w14:textId="77777777" w:rsidR="00A15DC6" w:rsidRPr="0046498C" w:rsidRDefault="00A15DC6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6A20608C" w14:textId="77777777" w:rsidR="0062473A" w:rsidRPr="0046498C" w:rsidRDefault="0062473A" w:rsidP="0062473A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de Eventos</w:t>
      </w:r>
    </w:p>
    <w:p w14:paraId="5A7677AF" w14:textId="77777777" w:rsidR="0062473A" w:rsidRPr="0046498C" w:rsidRDefault="0062473A" w:rsidP="0062473A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Básico</w:t>
      </w:r>
    </w:p>
    <w:p w14:paraId="0DDA590E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701C777" w14:textId="036F941D" w:rsidR="00A15DC6" w:rsidRPr="00857ABD" w:rsidRDefault="00A15DC6" w:rsidP="00A15DC6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857ABD">
        <w:rPr>
          <w:rFonts w:ascii="Segoe UI" w:hAnsi="Segoe UI" w:cs="Segoe UI"/>
          <w:b w:val="0"/>
          <w:bCs/>
          <w:sz w:val="26"/>
          <w:szCs w:val="26"/>
        </w:rPr>
        <w:t>1.El sistema muestra en cada estado, una guía y tríptico con información de cada uno.</w:t>
      </w:r>
    </w:p>
    <w:p w14:paraId="50720674" w14:textId="553C91EC" w:rsidR="00A15DC6" w:rsidRDefault="00A15DC6" w:rsidP="00A15DC6">
      <w:pPr>
        <w:pStyle w:val="Ttulo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2. El administrador entra a la tabla de </w:t>
      </w:r>
      <w:r w:rsidR="001D70FA">
        <w:rPr>
          <w:b w:val="0"/>
          <w:bCs/>
        </w:rPr>
        <w:t>guías</w:t>
      </w:r>
      <w:r>
        <w:rPr>
          <w:b w:val="0"/>
          <w:bCs/>
        </w:rPr>
        <w:t xml:space="preserve"> </w:t>
      </w:r>
      <w:r w:rsidR="00A0210A">
        <w:rPr>
          <w:b w:val="0"/>
          <w:bCs/>
        </w:rPr>
        <w:t>o trípticos</w:t>
      </w:r>
      <w:r>
        <w:rPr>
          <w:b w:val="0"/>
          <w:bCs/>
        </w:rPr>
        <w:t xml:space="preserve"> </w:t>
      </w:r>
    </w:p>
    <w:p w14:paraId="682C3DDA" w14:textId="6E3EF86F" w:rsidR="00005111" w:rsidRDefault="00A15DC6" w:rsidP="00005111">
      <w:pPr>
        <w:pStyle w:val="Ttulo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3. El administrador puede </w:t>
      </w:r>
      <w:r w:rsidRPr="00005111">
        <w:t>eliminar o agregar</w:t>
      </w:r>
      <w:r>
        <w:rPr>
          <w:b w:val="0"/>
          <w:bCs/>
        </w:rPr>
        <w:t xml:space="preserve"> </w:t>
      </w:r>
      <w:r w:rsidR="000B35F8">
        <w:rPr>
          <w:b w:val="0"/>
          <w:bCs/>
        </w:rPr>
        <w:t>trípticos o videos informativos</w:t>
      </w:r>
      <w:r w:rsidR="00970904">
        <w:rPr>
          <w:b w:val="0"/>
          <w:bCs/>
        </w:rPr>
        <w:t xml:space="preserve">. </w:t>
      </w:r>
    </w:p>
    <w:p w14:paraId="513E9B4E" w14:textId="4D71C7A8" w:rsidR="000B35F8" w:rsidRDefault="00005111" w:rsidP="000B35F8">
      <w:pPr>
        <w:pStyle w:val="Ttulo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4. El administrador elige alguno esas 2 opciones.</w:t>
      </w:r>
    </w:p>
    <w:p w14:paraId="5DBD8871" w14:textId="77777777" w:rsidR="00E92616" w:rsidRDefault="000B35F8" w:rsidP="000B35F8">
      <w:pPr>
        <w:rPr>
          <w:rFonts w:ascii="Segoe UI" w:hAnsi="Segoe UI" w:cs="Segoe UI"/>
          <w:b/>
          <w:bCs/>
          <w:sz w:val="24"/>
          <w:szCs w:val="24"/>
        </w:rPr>
      </w:pPr>
      <w:r w:rsidRPr="000B35F8">
        <w:rPr>
          <w:rFonts w:ascii="Segoe UI" w:hAnsi="Segoe UI" w:cs="Segoe UI"/>
          <w:sz w:val="24"/>
          <w:szCs w:val="24"/>
        </w:rPr>
        <w:t xml:space="preserve">5. </w:t>
      </w:r>
      <w:r w:rsidRPr="000B35F8">
        <w:rPr>
          <w:rFonts w:ascii="Segoe UI" w:hAnsi="Segoe UI" w:cs="Segoe UI"/>
          <w:bCs/>
          <w:sz w:val="24"/>
          <w:szCs w:val="24"/>
        </w:rPr>
        <w:t xml:space="preserve">El sistema arroja un formulario con estos campos </w:t>
      </w:r>
      <w:r w:rsidRPr="000B35F8">
        <w:rPr>
          <w:rFonts w:ascii="Segoe UI" w:hAnsi="Segoe UI" w:cs="Segoe UI"/>
          <w:b/>
          <w:bCs/>
          <w:sz w:val="24"/>
          <w:szCs w:val="24"/>
        </w:rPr>
        <w:t xml:space="preserve">(nombre y </w:t>
      </w:r>
      <w:proofErr w:type="gramStart"/>
      <w:r w:rsidRPr="000B35F8">
        <w:rPr>
          <w:rFonts w:ascii="Segoe UI" w:hAnsi="Segoe UI" w:cs="Segoe UI"/>
          <w:b/>
          <w:bCs/>
          <w:sz w:val="24"/>
          <w:szCs w:val="24"/>
        </w:rPr>
        <w:t>sube</w:t>
      </w:r>
      <w:r w:rsidRPr="000B35F8">
        <w:rPr>
          <w:rFonts w:ascii="Segoe UI" w:hAnsi="Segoe UI" w:cs="Segoe UI"/>
          <w:bCs/>
          <w:sz w:val="24"/>
          <w:szCs w:val="24"/>
        </w:rPr>
        <w:t xml:space="preserve">  archivo</w:t>
      </w:r>
      <w:proofErr w:type="gramEnd"/>
      <w:r w:rsidRPr="000B35F8">
        <w:rPr>
          <w:rFonts w:ascii="Segoe UI" w:hAnsi="Segoe UI" w:cs="Segoe UI"/>
          <w:bCs/>
          <w:sz w:val="24"/>
          <w:szCs w:val="24"/>
        </w:rPr>
        <w:t xml:space="preserve"> PDF</w:t>
      </w:r>
      <w:r w:rsidRPr="000B35F8">
        <w:rPr>
          <w:rFonts w:ascii="Segoe UI" w:hAnsi="Segoe UI" w:cs="Segoe UI"/>
          <w:b/>
          <w:bCs/>
          <w:sz w:val="24"/>
          <w:szCs w:val="24"/>
        </w:rPr>
        <w:t>)</w:t>
      </w:r>
    </w:p>
    <w:p w14:paraId="7939735F" w14:textId="1E64DF22" w:rsidR="000B35F8" w:rsidRPr="000B35F8" w:rsidRDefault="000B35F8" w:rsidP="000B35F8">
      <w:pPr>
        <w:rPr>
          <w:rFonts w:ascii="Segoe UI" w:hAnsi="Segoe UI" w:cs="Segoe UI"/>
          <w:sz w:val="24"/>
          <w:szCs w:val="24"/>
        </w:rPr>
      </w:pPr>
      <w:r w:rsidRPr="000B35F8">
        <w:rPr>
          <w:rFonts w:ascii="Segoe UI" w:hAnsi="Segoe UI" w:cs="Segoe UI"/>
          <w:bCs/>
          <w:sz w:val="24"/>
          <w:szCs w:val="24"/>
        </w:rPr>
        <w:t>.</w:t>
      </w:r>
    </w:p>
    <w:p w14:paraId="20451C94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6661077" w14:textId="612BA517" w:rsidR="0062473A" w:rsidRPr="0046498C" w:rsidRDefault="0062473A" w:rsidP="0062473A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A15DC6">
        <w:rPr>
          <w:rFonts w:ascii="Segoe UI" w:hAnsi="Segoe UI" w:cs="Segoe UI"/>
          <w:b/>
          <w:i w:val="0"/>
          <w:sz w:val="28"/>
          <w:szCs w:val="26"/>
        </w:rPr>
        <w:t>Modificar tríptico o guía informativa</w:t>
      </w:r>
    </w:p>
    <w:p w14:paraId="64926FA2" w14:textId="77777777" w:rsidR="0062473A" w:rsidRPr="0046498C" w:rsidRDefault="0062473A" w:rsidP="0062473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14708250" w14:textId="0905084E" w:rsidR="00A15DC6" w:rsidRPr="00A15DC6" w:rsidRDefault="00A15DC6" w:rsidP="00A15DC6">
      <w:pPr>
        <w:pStyle w:val="Textoindependiente"/>
        <w:spacing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</w:t>
      </w:r>
      <w:r w:rsidRPr="00A15DC6">
        <w:rPr>
          <w:rFonts w:ascii="Segoe UI" w:hAnsi="Segoe UI" w:cs="Segoe UI"/>
          <w:sz w:val="26"/>
          <w:szCs w:val="26"/>
        </w:rPr>
        <w:t>El usuario selecciona un tríptico o guía existente para editar.</w:t>
      </w:r>
    </w:p>
    <w:p w14:paraId="27B68BE2" w14:textId="77777777" w:rsidR="00A15DC6" w:rsidRDefault="00A15DC6" w:rsidP="00A15DC6">
      <w:pPr>
        <w:pStyle w:val="Textoindependiente"/>
        <w:spacing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</w:t>
      </w:r>
      <w:r w:rsidRPr="00A15DC6">
        <w:rPr>
          <w:rFonts w:ascii="Segoe UI" w:hAnsi="Segoe UI" w:cs="Segoe UI"/>
          <w:sz w:val="26"/>
          <w:szCs w:val="26"/>
        </w:rPr>
        <w:t>El sistema muestra los detalles del documento en un formulario editable.</w:t>
      </w:r>
    </w:p>
    <w:p w14:paraId="385598A0" w14:textId="3B877B78" w:rsidR="00A15DC6" w:rsidRPr="00A15DC6" w:rsidRDefault="00A15DC6" w:rsidP="00A15DC6">
      <w:pPr>
        <w:pStyle w:val="Textoindependiente"/>
        <w:spacing w:line="276" w:lineRule="auto"/>
        <w:ind w:left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3. </w:t>
      </w:r>
      <w:r w:rsidRPr="00A15DC6">
        <w:rPr>
          <w:rFonts w:ascii="Segoe UI" w:hAnsi="Segoe UI" w:cs="Segoe UI"/>
          <w:sz w:val="26"/>
          <w:szCs w:val="26"/>
        </w:rPr>
        <w:t>El usuario realiza los cambios y guarda la modificación.</w:t>
      </w:r>
    </w:p>
    <w:p w14:paraId="46CCF376" w14:textId="77777777" w:rsidR="00A15DC6" w:rsidRPr="00A15DC6" w:rsidRDefault="00A15DC6" w:rsidP="00A15DC6">
      <w:pPr>
        <w:pStyle w:val="Textoindependiente"/>
        <w:numPr>
          <w:ilvl w:val="0"/>
          <w:numId w:val="7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A15DC6">
        <w:rPr>
          <w:rFonts w:ascii="Segoe UI" w:hAnsi="Segoe UI" w:cs="Segoe UI"/>
          <w:sz w:val="26"/>
          <w:szCs w:val="26"/>
        </w:rPr>
        <w:t>El sistema valida los cambios y actualiza la información en la base de datos.</w:t>
      </w:r>
    </w:p>
    <w:p w14:paraId="606F6687" w14:textId="3FA4DEB1" w:rsidR="0062473A" w:rsidRPr="0046498C" w:rsidRDefault="00A15DC6" w:rsidP="00A15DC6">
      <w:pPr>
        <w:pStyle w:val="Textoindependiente"/>
        <w:numPr>
          <w:ilvl w:val="0"/>
          <w:numId w:val="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A15DC6">
        <w:rPr>
          <w:rFonts w:ascii="Segoe UI" w:hAnsi="Segoe UI" w:cs="Segoe UI"/>
          <w:sz w:val="26"/>
          <w:szCs w:val="26"/>
        </w:rPr>
        <w:t>El sistema confirma la actualización del documento.</w:t>
      </w:r>
    </w:p>
    <w:p w14:paraId="2CBD3D2F" w14:textId="77777777" w:rsidR="0062473A" w:rsidRDefault="0062473A" w:rsidP="0062473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533E48A2" w14:textId="77777777" w:rsidR="008C517F" w:rsidRPr="008C517F" w:rsidRDefault="008C517F" w:rsidP="008C517F"/>
    <w:p w14:paraId="72E0FC61" w14:textId="3FE2BCCC" w:rsidR="0062473A" w:rsidRPr="0046498C" w:rsidRDefault="0062473A" w:rsidP="0062473A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lastRenderedPageBreak/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A15DC6">
        <w:rPr>
          <w:rFonts w:ascii="Segoe UI" w:hAnsi="Segoe UI" w:cs="Segoe UI"/>
          <w:b/>
          <w:i w:val="0"/>
          <w:sz w:val="28"/>
          <w:szCs w:val="26"/>
        </w:rPr>
        <w:t xml:space="preserve">Eliminar guía </w:t>
      </w:r>
      <w:r w:rsidR="005B2E2E">
        <w:rPr>
          <w:rFonts w:ascii="Segoe UI" w:hAnsi="Segoe UI" w:cs="Segoe UI"/>
          <w:b/>
          <w:i w:val="0"/>
          <w:sz w:val="28"/>
          <w:szCs w:val="26"/>
        </w:rPr>
        <w:t>informativa</w:t>
      </w:r>
    </w:p>
    <w:p w14:paraId="3C3EF9F1" w14:textId="77777777" w:rsidR="0062473A" w:rsidRPr="0046498C" w:rsidRDefault="0062473A" w:rsidP="0062473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594286DF" w14:textId="77777777" w:rsidR="00A15DC6" w:rsidRDefault="00A15DC6" w:rsidP="00A15DC6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</w:t>
      </w:r>
      <w:r w:rsidRPr="00A15DC6">
        <w:rPr>
          <w:rFonts w:ascii="Segoe UI" w:hAnsi="Segoe UI" w:cs="Segoe UI"/>
          <w:sz w:val="26"/>
          <w:szCs w:val="26"/>
        </w:rPr>
        <w:t xml:space="preserve"> El usuario selecciona un tríptico o guía para eliminar.</w:t>
      </w:r>
    </w:p>
    <w:p w14:paraId="1B92BFC6" w14:textId="6732C819" w:rsidR="00005111" w:rsidRDefault="00005111" w:rsidP="00A15DC6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El sistema arroja una alarma que confirme si desea eliminarlo. </w:t>
      </w:r>
    </w:p>
    <w:p w14:paraId="22FBE7D2" w14:textId="26EEE5A3" w:rsidR="00A15DC6" w:rsidRPr="00A15DC6" w:rsidRDefault="00005111" w:rsidP="00A15DC6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</w:t>
      </w:r>
      <w:r w:rsidR="00A15DC6">
        <w:rPr>
          <w:rFonts w:ascii="Segoe UI" w:hAnsi="Segoe UI" w:cs="Segoe UI"/>
          <w:sz w:val="26"/>
          <w:szCs w:val="26"/>
        </w:rPr>
        <w:t>.</w:t>
      </w:r>
      <w:r w:rsidR="00A15DC6" w:rsidRPr="00A15DC6">
        <w:rPr>
          <w:rFonts w:ascii="Segoe UI" w:hAnsi="Segoe UI" w:cs="Segoe UI"/>
          <w:sz w:val="26"/>
          <w:szCs w:val="26"/>
        </w:rPr>
        <w:t xml:space="preserve"> El sistema solicita confirmación de eliminación.</w:t>
      </w:r>
    </w:p>
    <w:p w14:paraId="34F91591" w14:textId="47B311B4" w:rsidR="00A15DC6" w:rsidRPr="00A15DC6" w:rsidRDefault="00005111" w:rsidP="00A15DC6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</w:t>
      </w:r>
      <w:r w:rsidR="00A15DC6">
        <w:rPr>
          <w:rFonts w:ascii="Segoe UI" w:hAnsi="Segoe UI" w:cs="Segoe UI"/>
          <w:sz w:val="26"/>
          <w:szCs w:val="26"/>
        </w:rPr>
        <w:t xml:space="preserve">. </w:t>
      </w:r>
      <w:r w:rsidR="00A15DC6" w:rsidRPr="00A15DC6">
        <w:rPr>
          <w:rFonts w:ascii="Segoe UI" w:hAnsi="Segoe UI" w:cs="Segoe UI"/>
          <w:sz w:val="26"/>
          <w:szCs w:val="26"/>
        </w:rPr>
        <w:t xml:space="preserve"> El usuario confirma la acción.</w:t>
      </w:r>
    </w:p>
    <w:p w14:paraId="0A1AF8AE" w14:textId="0FEACA46" w:rsidR="00A15DC6" w:rsidRDefault="00005111" w:rsidP="00A15DC6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</w:t>
      </w:r>
      <w:r w:rsidR="00A15DC6">
        <w:rPr>
          <w:rFonts w:ascii="Segoe UI" w:hAnsi="Segoe UI" w:cs="Segoe UI"/>
          <w:sz w:val="26"/>
          <w:szCs w:val="26"/>
        </w:rPr>
        <w:t xml:space="preserve">. </w:t>
      </w:r>
      <w:r w:rsidR="00A15DC6" w:rsidRPr="00A15DC6">
        <w:rPr>
          <w:rFonts w:ascii="Segoe UI" w:hAnsi="Segoe UI" w:cs="Segoe UI"/>
          <w:sz w:val="26"/>
          <w:szCs w:val="26"/>
        </w:rPr>
        <w:t xml:space="preserve"> El sistema elimina el documento de la base de datos.</w:t>
      </w:r>
    </w:p>
    <w:p w14:paraId="538E01B9" w14:textId="3D5E912F" w:rsidR="0062473A" w:rsidRPr="00A15DC6" w:rsidRDefault="00A15DC6" w:rsidP="00A15DC6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.</w:t>
      </w:r>
      <w:r w:rsidRPr="00A15DC6">
        <w:rPr>
          <w:rFonts w:ascii="Segoe UI" w:hAnsi="Segoe UI" w:cs="Segoe UI"/>
          <w:sz w:val="26"/>
          <w:szCs w:val="26"/>
        </w:rPr>
        <w:t xml:space="preserve"> El sistema confirma la eliminación exitosa.</w:t>
      </w:r>
    </w:p>
    <w:p w14:paraId="09E4F465" w14:textId="77777777" w:rsidR="0062473A" w:rsidRPr="0046498C" w:rsidRDefault="0062473A" w:rsidP="0062473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2F808688" w14:textId="77777777" w:rsidR="0062473A" w:rsidRPr="0046498C" w:rsidRDefault="0062473A" w:rsidP="0062473A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Alterno</w:t>
      </w:r>
    </w:p>
    <w:p w14:paraId="70B5DFF4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0C5D7799" w14:textId="009C7D22" w:rsidR="0062473A" w:rsidRPr="0046498C" w:rsidRDefault="0062473A" w:rsidP="0062473A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 w:rsidR="00005111" w:rsidRPr="00005111">
        <w:rPr>
          <w:rFonts w:ascii="Segoe UI" w:hAnsi="Segoe UI" w:cs="Segoe UI"/>
          <w:b/>
          <w:i w:val="0"/>
          <w:sz w:val="28"/>
          <w:szCs w:val="26"/>
        </w:rPr>
        <w:t>Error al guardar el tríptico o guía</w:t>
      </w:r>
    </w:p>
    <w:p w14:paraId="59810A9B" w14:textId="77777777" w:rsidR="00005111" w:rsidRDefault="00005111" w:rsidP="0000511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005111">
        <w:rPr>
          <w:rFonts w:ascii="Segoe UI" w:hAnsi="Segoe UI" w:cs="Segoe UI"/>
          <w:sz w:val="26"/>
          <w:szCs w:val="26"/>
        </w:rPr>
        <w:t>El sistema detecta errores en los campos obligatorios o formato de archivo incorrecto.</w:t>
      </w:r>
    </w:p>
    <w:p w14:paraId="79E3C3ED" w14:textId="4680D29F" w:rsidR="00005111" w:rsidRPr="00005111" w:rsidRDefault="00005111" w:rsidP="0000511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005111">
        <w:rPr>
          <w:rFonts w:ascii="Segoe UI" w:hAnsi="Segoe UI" w:cs="Segoe UI"/>
          <w:sz w:val="26"/>
          <w:szCs w:val="26"/>
        </w:rPr>
        <w:t>El sistema notifica al usuario sobre los errores.</w:t>
      </w:r>
    </w:p>
    <w:p w14:paraId="2BB4964F" w14:textId="6EF9874D" w:rsidR="0062473A" w:rsidRPr="0046498C" w:rsidRDefault="00005111" w:rsidP="0000511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005111">
        <w:rPr>
          <w:rFonts w:ascii="Segoe UI" w:hAnsi="Segoe UI" w:cs="Segoe UI"/>
          <w:sz w:val="26"/>
          <w:szCs w:val="26"/>
        </w:rPr>
        <w:t>El usuario corrige los errores y reintenta guardar el documento.</w:t>
      </w:r>
    </w:p>
    <w:p w14:paraId="49F72014" w14:textId="77777777" w:rsidR="0062473A" w:rsidRPr="0046498C" w:rsidRDefault="0062473A" w:rsidP="0062473A">
      <w:pPr>
        <w:pStyle w:val="Ttulo3"/>
        <w:spacing w:before="0" w:after="0" w:line="276" w:lineRule="auto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>Flujo Alterno &lt;&lt;Nombre de la excepción&gt;&gt;</w:t>
      </w:r>
    </w:p>
    <w:p w14:paraId="28966EC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DE2C8A1" w14:textId="77777777" w:rsidR="00005111" w:rsidRPr="00005111" w:rsidRDefault="00005111" w:rsidP="0000511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005111">
        <w:rPr>
          <w:rFonts w:hAnsi="Symbol"/>
          <w:sz w:val="24"/>
          <w:szCs w:val="24"/>
        </w:rPr>
        <w:t xml:space="preserve"> </w:t>
      </w:r>
      <w:r w:rsidRPr="00005111">
        <w:rPr>
          <w:rFonts w:ascii="Segoe UI" w:hAnsi="Segoe UI" w:cs="Segoe UI"/>
          <w:sz w:val="26"/>
          <w:szCs w:val="26"/>
        </w:rPr>
        <w:t>El usuario decide cancelar la operación.</w:t>
      </w:r>
    </w:p>
    <w:p w14:paraId="70379031" w14:textId="77777777" w:rsidR="00005111" w:rsidRPr="00005111" w:rsidRDefault="00005111" w:rsidP="0000511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005111">
        <w:rPr>
          <w:rFonts w:ascii="Segoe UI" w:hAnsi="Segoe UI" w:cs="Segoe UI"/>
          <w:sz w:val="26"/>
          <w:szCs w:val="26"/>
        </w:rPr>
        <w:t xml:space="preserve"> El sistema solicita confirmación para cancelar.</w:t>
      </w:r>
    </w:p>
    <w:p w14:paraId="2E242454" w14:textId="1EA3A17D" w:rsidR="0062473A" w:rsidRPr="0046498C" w:rsidRDefault="00005111" w:rsidP="0000511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005111">
        <w:rPr>
          <w:rFonts w:ascii="Segoe UI" w:hAnsi="Segoe UI" w:cs="Segoe UI"/>
          <w:sz w:val="26"/>
          <w:szCs w:val="26"/>
        </w:rPr>
        <w:t xml:space="preserve">  El usuario confirma la cancelación</w:t>
      </w:r>
    </w:p>
    <w:p w14:paraId="3B927D2A" w14:textId="77777777" w:rsidR="0062473A" w:rsidRDefault="0062473A" w:rsidP="0062473A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Pre-Condiciones</w:t>
      </w:r>
    </w:p>
    <w:p w14:paraId="31FF654B" w14:textId="77777777" w:rsidR="00005111" w:rsidRPr="00005111" w:rsidRDefault="00005111" w:rsidP="00005111"/>
    <w:p w14:paraId="343D3C86" w14:textId="6CAC19AD" w:rsidR="00005111" w:rsidRPr="00005111" w:rsidRDefault="00005111" w:rsidP="00005111">
      <w:pPr>
        <w:widowControl/>
        <w:spacing w:line="240" w:lineRule="auto"/>
        <w:ind w:left="720"/>
        <w:rPr>
          <w:rFonts w:ascii="Arial" w:hAnsi="Arial" w:cs="Arial"/>
          <w:sz w:val="26"/>
          <w:szCs w:val="26"/>
        </w:rPr>
      </w:pPr>
      <w:r w:rsidRPr="00005111">
        <w:rPr>
          <w:rFonts w:ascii="Arial" w:hAnsi="Arial" w:cs="Arial"/>
          <w:sz w:val="26"/>
          <w:szCs w:val="26"/>
        </w:rPr>
        <w:t>1.  El usuario debe estar autenticado con permisos de administrador o editor de contenido.</w:t>
      </w:r>
    </w:p>
    <w:p w14:paraId="2C47A863" w14:textId="7426FAEF" w:rsidR="00005111" w:rsidRPr="00005111" w:rsidRDefault="00005111" w:rsidP="00005111">
      <w:pPr>
        <w:widowControl/>
        <w:spacing w:line="240" w:lineRule="auto"/>
        <w:ind w:left="720"/>
        <w:rPr>
          <w:rFonts w:ascii="Arial" w:hAnsi="Arial" w:cs="Arial"/>
          <w:sz w:val="26"/>
          <w:szCs w:val="26"/>
        </w:rPr>
      </w:pPr>
      <w:r w:rsidRPr="00005111">
        <w:rPr>
          <w:rFonts w:ascii="Arial" w:hAnsi="Arial" w:cs="Arial"/>
          <w:sz w:val="26"/>
          <w:szCs w:val="26"/>
        </w:rPr>
        <w:t>2.  El sistema debe estar conectado a la base de datos y debe existir una estructura de categorías por estado.</w:t>
      </w:r>
    </w:p>
    <w:p w14:paraId="15D3D5FD" w14:textId="7C4F36A3" w:rsidR="0062473A" w:rsidRPr="00005111" w:rsidRDefault="00005111" w:rsidP="00005111">
      <w:pPr>
        <w:pStyle w:val="Textoindependiente"/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005111">
        <w:rPr>
          <w:rFonts w:ascii="Arial" w:hAnsi="Arial" w:cs="Arial"/>
          <w:sz w:val="26"/>
          <w:szCs w:val="26"/>
        </w:rPr>
        <w:t>3.</w:t>
      </w:r>
      <w:r w:rsidR="005B2E2E">
        <w:rPr>
          <w:rFonts w:ascii="Arial" w:hAnsi="Arial" w:cs="Arial"/>
          <w:sz w:val="26"/>
          <w:szCs w:val="26"/>
        </w:rPr>
        <w:t xml:space="preserve"> </w:t>
      </w:r>
      <w:r w:rsidRPr="00005111">
        <w:rPr>
          <w:rFonts w:ascii="Arial" w:hAnsi="Arial" w:cs="Arial"/>
          <w:sz w:val="26"/>
          <w:szCs w:val="26"/>
        </w:rPr>
        <w:t>Debe haber una funcionalidad habilitada para la visualización de documentos por parte de otros usuarios.</w:t>
      </w:r>
    </w:p>
    <w:p w14:paraId="235C2215" w14:textId="44185E04" w:rsidR="00005111" w:rsidRPr="0046498C" w:rsidRDefault="00005111" w:rsidP="0000511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4. </w:t>
      </w:r>
      <w:r w:rsidRPr="00005111">
        <w:rPr>
          <w:rFonts w:ascii="Segoe UI" w:hAnsi="Segoe UI" w:cs="Segoe UI"/>
          <w:sz w:val="26"/>
          <w:szCs w:val="26"/>
        </w:rPr>
        <w:t xml:space="preserve"> El sistema descarta los cambios y vuelve a la lista de trípticos y guías</w:t>
      </w:r>
    </w:p>
    <w:p w14:paraId="7AC51682" w14:textId="77777777" w:rsidR="0062473A" w:rsidRPr="0046498C" w:rsidRDefault="0062473A" w:rsidP="0062473A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46498C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75FD83FE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08CCA44" w14:textId="14BA3A57" w:rsidR="00005111" w:rsidRPr="00005111" w:rsidRDefault="00005111" w:rsidP="0000511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005111">
        <w:rPr>
          <w:rFonts w:ascii="Segoe UI" w:hAnsi="Segoe UI" w:cs="Segoe UI"/>
          <w:sz w:val="26"/>
          <w:szCs w:val="26"/>
        </w:rPr>
        <w:t xml:space="preserve"> El sistema actualiza la base de datos con los nuevos o modificados trípticos y guías.</w:t>
      </w:r>
    </w:p>
    <w:p w14:paraId="1438881E" w14:textId="3861F0FA" w:rsidR="00005111" w:rsidRPr="00005111" w:rsidRDefault="00005111" w:rsidP="0000511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005111">
        <w:rPr>
          <w:rFonts w:ascii="Segoe UI" w:hAnsi="Segoe UI" w:cs="Segoe UI"/>
          <w:sz w:val="26"/>
          <w:szCs w:val="26"/>
        </w:rPr>
        <w:t xml:space="preserve">  Los documentos eliminados ya no estarán disponibles en el sistema.</w:t>
      </w:r>
    </w:p>
    <w:p w14:paraId="18596CE7" w14:textId="0993EB90" w:rsidR="0062473A" w:rsidRDefault="00005111" w:rsidP="0000511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005111">
        <w:rPr>
          <w:rFonts w:ascii="Segoe UI" w:hAnsi="Segoe UI" w:cs="Segoe UI"/>
          <w:sz w:val="26"/>
          <w:szCs w:val="26"/>
        </w:rPr>
        <w:t xml:space="preserve">  Otros usuarios pueden acceder y visualizar los nuevos documentos como parte de la información educativa.</w:t>
      </w:r>
    </w:p>
    <w:p w14:paraId="1AC5D0D3" w14:textId="77777777" w:rsidR="00005111" w:rsidRPr="0046498C" w:rsidRDefault="00005111" w:rsidP="00005111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9B39736" w14:textId="77777777" w:rsidR="0062473A" w:rsidRPr="0046498C" w:rsidRDefault="0062473A" w:rsidP="0062473A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Storyboard</w:t>
      </w:r>
    </w:p>
    <w:p w14:paraId="39BCBC6C" w14:textId="77777777" w:rsidR="0062473A" w:rsidRPr="0046498C" w:rsidRDefault="0062473A" w:rsidP="0062473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89551DB" w14:textId="77777777" w:rsidR="0062473A" w:rsidRPr="0046498C" w:rsidRDefault="0062473A" w:rsidP="0062473A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3371F123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353C967F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70664440" w14:textId="77777777" w:rsidR="0062473A" w:rsidRPr="0046498C" w:rsidRDefault="0062473A" w:rsidP="0062473A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E553B58" w14:textId="77777777" w:rsidR="0062473A" w:rsidRPr="0046498C" w:rsidRDefault="0062473A" w:rsidP="0062473A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46D26E9E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11EA8076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6C4EF945" w14:textId="77777777" w:rsidR="0062473A" w:rsidRPr="00543D91" w:rsidRDefault="0062473A" w:rsidP="0062473A">
      <w:pPr>
        <w:spacing w:line="276" w:lineRule="auto"/>
        <w:rPr>
          <w:sz w:val="26"/>
          <w:szCs w:val="26"/>
        </w:rPr>
      </w:pPr>
    </w:p>
    <w:p w14:paraId="2AE7F4ED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28B518F1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4DEB09DE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3D21C87B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1F36383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E16F8E8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257CA3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CF4F25A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C0228C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9E3626F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53443E19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7C0F35FF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529BCB18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3724ED87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3FA3B9F9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4E44060C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40F8A4AD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2824D82D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645CD375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3D631815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51FF351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FD451CB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13B45F2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593AFCC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34CCB0CC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4FCF9BD1" w14:textId="77777777" w:rsidR="00005111" w:rsidRDefault="00005111" w:rsidP="0062473A">
      <w:pPr>
        <w:spacing w:line="276" w:lineRule="auto"/>
        <w:rPr>
          <w:sz w:val="26"/>
          <w:szCs w:val="26"/>
        </w:rPr>
      </w:pPr>
    </w:p>
    <w:p w14:paraId="6E976D92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425376A5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16FB747B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7B052AC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2606EF8" w14:textId="77777777" w:rsidR="0062473A" w:rsidRPr="0046498C" w:rsidRDefault="0062473A" w:rsidP="0062473A">
      <w:pPr>
        <w:pStyle w:val="Ttulo"/>
        <w:jc w:val="right"/>
      </w:pPr>
      <w:r w:rsidRPr="0046498C">
        <w:rPr>
          <w:rFonts w:ascii="Segoe UI" w:hAnsi="Segoe UI" w:cs="Segoe UI"/>
          <w:sz w:val="48"/>
          <w:szCs w:val="48"/>
        </w:rPr>
        <w:t>Zonas arqueológicas de México</w:t>
      </w:r>
    </w:p>
    <w:p w14:paraId="588DFBCE" w14:textId="4F45F698" w:rsidR="0062473A" w:rsidRDefault="0062473A" w:rsidP="0062473A">
      <w:pPr>
        <w:pStyle w:val="Ttulo"/>
        <w:jc w:val="righ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Especificación de Casos de Uso:</w:t>
      </w:r>
      <w:r w:rsidR="00D27E84">
        <w:rPr>
          <w:rFonts w:ascii="Segoe UI" w:hAnsi="Segoe UI" w:cs="Segoe UI"/>
        </w:rPr>
        <w:t xml:space="preserve"> </w:t>
      </w:r>
      <w:r w:rsidR="00577C88">
        <w:rPr>
          <w:rFonts w:ascii="Segoe UI" w:hAnsi="Segoe UI" w:cs="Segoe UI"/>
        </w:rPr>
        <w:t xml:space="preserve">Gestionar zonas </w:t>
      </w:r>
      <w:r w:rsidR="00D27E84">
        <w:rPr>
          <w:rFonts w:ascii="Segoe UI" w:hAnsi="Segoe UI" w:cs="Segoe UI"/>
        </w:rPr>
        <w:t>arqueológicas</w:t>
      </w:r>
    </w:p>
    <w:p w14:paraId="6A09879E" w14:textId="77777777" w:rsidR="00577C88" w:rsidRPr="00577C88" w:rsidRDefault="00577C88" w:rsidP="00577C88"/>
    <w:p w14:paraId="5A01F443" w14:textId="77777777" w:rsidR="0062473A" w:rsidRPr="0046498C" w:rsidRDefault="0062473A" w:rsidP="0062473A">
      <w:pPr>
        <w:pStyle w:val="Ttulo"/>
        <w:jc w:val="right"/>
        <w:rPr>
          <w:rFonts w:ascii="Segoe UI" w:hAnsi="Segoe UI" w:cs="Segoe UI"/>
          <w:sz w:val="40"/>
        </w:rPr>
      </w:pPr>
    </w:p>
    <w:p w14:paraId="180493CC" w14:textId="77777777" w:rsidR="0062473A" w:rsidRPr="0046498C" w:rsidRDefault="0062473A" w:rsidP="0062473A">
      <w:pPr>
        <w:pStyle w:val="Ttulo"/>
        <w:jc w:val="right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sz w:val="32"/>
        </w:rPr>
        <w:t>Versión &lt;1.0&gt;</w:t>
      </w:r>
    </w:p>
    <w:p w14:paraId="02A6AA57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EE18C0B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DC663EE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EF47B72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555CD9E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F5BDF9D" w14:textId="77777777" w:rsidR="0062473A" w:rsidRDefault="0062473A" w:rsidP="0062473A">
      <w:pPr>
        <w:pStyle w:val="Ttulo"/>
        <w:rPr>
          <w:rFonts w:ascii="Calibri" w:hAnsi="Calibri" w:cs="Calibri"/>
          <w:sz w:val="40"/>
        </w:rPr>
      </w:pPr>
    </w:p>
    <w:p w14:paraId="21064ACD" w14:textId="77777777" w:rsidR="008C517F" w:rsidRDefault="008C517F" w:rsidP="008C517F"/>
    <w:p w14:paraId="386D66C8" w14:textId="77777777" w:rsidR="008C517F" w:rsidRDefault="008C517F" w:rsidP="008C517F"/>
    <w:p w14:paraId="7EF971BB" w14:textId="77777777" w:rsidR="008C517F" w:rsidRDefault="008C517F" w:rsidP="008C517F"/>
    <w:p w14:paraId="3857E092" w14:textId="77777777" w:rsidR="008C517F" w:rsidRDefault="008C517F" w:rsidP="008C517F"/>
    <w:p w14:paraId="5990B4E3" w14:textId="77777777" w:rsidR="008C517F" w:rsidRDefault="008C517F" w:rsidP="008C517F"/>
    <w:p w14:paraId="6471D20C" w14:textId="77777777" w:rsidR="008C517F" w:rsidRDefault="008C517F" w:rsidP="008C517F"/>
    <w:p w14:paraId="339196BD" w14:textId="77777777" w:rsidR="008C517F" w:rsidRDefault="008C517F" w:rsidP="008C517F"/>
    <w:p w14:paraId="762B9EE1" w14:textId="77777777" w:rsidR="008C517F" w:rsidRDefault="008C517F" w:rsidP="008C517F"/>
    <w:p w14:paraId="47470329" w14:textId="77777777" w:rsidR="008C517F" w:rsidRDefault="008C517F" w:rsidP="008C517F"/>
    <w:p w14:paraId="64D8492B" w14:textId="77777777" w:rsidR="008C517F" w:rsidRDefault="008C517F" w:rsidP="008C517F"/>
    <w:p w14:paraId="21A588C8" w14:textId="77777777" w:rsidR="008C517F" w:rsidRPr="008C517F" w:rsidRDefault="008C517F" w:rsidP="008C517F"/>
    <w:p w14:paraId="603B9DE3" w14:textId="5C5A917B" w:rsidR="0062473A" w:rsidRPr="00656AAA" w:rsidRDefault="0062473A" w:rsidP="00656AAA">
      <w:pPr>
        <w:pStyle w:val="Ttulo"/>
        <w:rPr>
          <w:rFonts w:ascii="Segoe UI" w:hAnsi="Segoe UI" w:cs="Segoe UI"/>
          <w:sz w:val="40"/>
        </w:rPr>
      </w:pPr>
      <w:r w:rsidRPr="0046498C">
        <w:rPr>
          <w:rFonts w:ascii="Segoe UI" w:hAnsi="Segoe UI" w:cs="Segoe UI"/>
          <w:sz w:val="40"/>
        </w:rPr>
        <w:t>Bitácora</w:t>
      </w:r>
    </w:p>
    <w:p w14:paraId="2A587FA0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2024F3F8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44B03893" w14:textId="77777777" w:rsidR="00656AAA" w:rsidRPr="0046498C" w:rsidRDefault="00656AAA" w:rsidP="00656AAA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6AAA" w:rsidRPr="0046498C" w14:paraId="3F2FB00F" w14:textId="77777777" w:rsidTr="00D22F76">
        <w:tc>
          <w:tcPr>
            <w:tcW w:w="2304" w:type="dxa"/>
          </w:tcPr>
          <w:p w14:paraId="3777442F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757F7E50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371DA897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07D9877E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656AAA" w:rsidRPr="0046498C" w14:paraId="2DEB7584" w14:textId="77777777" w:rsidTr="00D22F76">
        <w:tc>
          <w:tcPr>
            <w:tcW w:w="2304" w:type="dxa"/>
          </w:tcPr>
          <w:p w14:paraId="23820DA3" w14:textId="30306B96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2</w:t>
            </w:r>
            <w:r w:rsidR="00D27E84">
              <w:rPr>
                <w:rFonts w:ascii="Segoe UI" w:hAnsi="Segoe UI" w:cs="Segoe UI"/>
                <w:sz w:val="26"/>
                <w:szCs w:val="26"/>
              </w:rPr>
              <w:t>5</w:t>
            </w:r>
            <w:r w:rsidRPr="0046498C">
              <w:rPr>
                <w:rFonts w:ascii="Segoe UI" w:hAnsi="Segoe UI" w:cs="Segoe UI"/>
                <w:sz w:val="26"/>
                <w:szCs w:val="26"/>
              </w:rPr>
              <w:t>/09/24</w:t>
            </w:r>
          </w:p>
        </w:tc>
        <w:tc>
          <w:tcPr>
            <w:tcW w:w="1152" w:type="dxa"/>
          </w:tcPr>
          <w:p w14:paraId="4F51E60E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13F377A3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7E4165CD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46498C"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 w:rsidRPr="0046498C"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656AAA" w:rsidRPr="0046498C" w14:paraId="383ED89F" w14:textId="77777777" w:rsidTr="00D22F76">
        <w:tc>
          <w:tcPr>
            <w:tcW w:w="2304" w:type="dxa"/>
          </w:tcPr>
          <w:p w14:paraId="3D080F29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793A794C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34C5DE8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3BB6C84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61DA558B" w14:textId="77777777" w:rsidTr="00D22F76">
        <w:tc>
          <w:tcPr>
            <w:tcW w:w="2304" w:type="dxa"/>
          </w:tcPr>
          <w:p w14:paraId="5E092F57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216A05CF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7B6D8A92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46A01F8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68717C8F" w14:textId="77777777" w:rsidTr="00D22F76">
        <w:tc>
          <w:tcPr>
            <w:tcW w:w="2304" w:type="dxa"/>
          </w:tcPr>
          <w:p w14:paraId="10109628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675D3C25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7ED93972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6E7DBABB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64C4780D" w14:textId="77777777" w:rsidR="00656AAA" w:rsidRPr="0046498C" w:rsidRDefault="00656AAA" w:rsidP="00656AAA"/>
    <w:p w14:paraId="6BDC415D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BC4734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A87AF7B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263D42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ACFC20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F534DCE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9DC985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ECD773A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273517D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4BD45BE2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20633B8B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294978F2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35D83E6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6129BD40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699B58DB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60AE5F6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D669F0A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1DECADD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6AAB4104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2E47858A" w14:textId="77777777" w:rsidR="008C517F" w:rsidRPr="0046498C" w:rsidRDefault="008C517F" w:rsidP="0062473A">
      <w:pPr>
        <w:spacing w:line="276" w:lineRule="auto"/>
        <w:rPr>
          <w:sz w:val="26"/>
          <w:szCs w:val="26"/>
        </w:rPr>
      </w:pPr>
    </w:p>
    <w:p w14:paraId="2D0A04D6" w14:textId="77777777" w:rsidR="0062473A" w:rsidRPr="0046498C" w:rsidRDefault="0062473A" w:rsidP="0062473A">
      <w:pPr>
        <w:pStyle w:val="Ttulo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Tabla de Contenido</w:t>
      </w:r>
    </w:p>
    <w:p w14:paraId="74684E6B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6095666A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5E86E0F9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7771A2F2" w14:textId="1CF6AE4E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fldChar w:fldCharType="begin"/>
      </w:r>
      <w:r w:rsidRPr="0046498C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46498C">
        <w:rPr>
          <w:rFonts w:ascii="Segoe UI" w:hAnsi="Segoe UI" w:cs="Segoe UI"/>
          <w:b/>
          <w:sz w:val="26"/>
          <w:szCs w:val="26"/>
        </w:rPr>
        <w:fldChar w:fldCharType="separate"/>
      </w:r>
      <w:r w:rsidRPr="0046498C">
        <w:rPr>
          <w:rFonts w:ascii="Segoe UI" w:hAnsi="Segoe UI" w:cs="Segoe UI"/>
          <w:sz w:val="26"/>
          <w:szCs w:val="26"/>
        </w:rPr>
        <w:t>1.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 xml:space="preserve">Nombre del Caso de Uso: </w:t>
      </w:r>
      <w:r w:rsidR="00005111" w:rsidRPr="00005111">
        <w:rPr>
          <w:rFonts w:ascii="Segoe UI" w:hAnsi="Segoe UI" w:cs="Segoe UI"/>
          <w:sz w:val="26"/>
          <w:szCs w:val="26"/>
        </w:rPr>
        <w:t>Gestionar zonas arqueológicas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_Toc145578159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D850CBB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2.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Breve Descripción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44654A6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de Eventos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92A41AB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Básico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525FD09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_Toc145578163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D6919CA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_Toc145578164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340F13DB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Alterno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_Toc145578165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179783F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_Toc145578166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C06F1DC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_Toc145578167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179711E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4.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Pre-Condiciones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_Toc145578168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AF570D5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5.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Post-Condiciones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4F64232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Storyboard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6562F15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3593E4D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1B7EB9B" w14:textId="77777777" w:rsidR="0062473A" w:rsidRPr="0046498C" w:rsidRDefault="0062473A" w:rsidP="0062473A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37D69F22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FA39EB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30C914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42DE627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FE310BB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505A70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4E4BFBC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69C582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6EDB2B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7EF0B2C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88C834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F7BAAA5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64E599A" w14:textId="77777777" w:rsidR="0062473A" w:rsidRPr="0046498C" w:rsidRDefault="0062473A" w:rsidP="0062473A"/>
    <w:p w14:paraId="16D044BC" w14:textId="3779ADAE" w:rsidR="0062473A" w:rsidRPr="0046498C" w:rsidRDefault="00005111" w:rsidP="00005111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>
        <w:rPr>
          <w:rFonts w:ascii="Segoe UI" w:hAnsi="Segoe UI" w:cs="Segoe UI"/>
          <w:sz w:val="28"/>
          <w:szCs w:val="26"/>
        </w:rPr>
        <w:t>1.</w:t>
      </w:r>
      <w:r w:rsidR="0062473A" w:rsidRPr="0046498C">
        <w:rPr>
          <w:rFonts w:ascii="Segoe UI" w:hAnsi="Segoe UI" w:cs="Segoe UI"/>
          <w:sz w:val="28"/>
          <w:szCs w:val="26"/>
        </w:rPr>
        <w:t xml:space="preserve"> Nombre del Caso de Uso: </w:t>
      </w:r>
      <w:r w:rsidRPr="00005111">
        <w:rPr>
          <w:rFonts w:ascii="Segoe UI" w:hAnsi="Segoe UI" w:cs="Segoe UI"/>
          <w:sz w:val="28"/>
          <w:szCs w:val="26"/>
        </w:rPr>
        <w:t>Gestionar zonas arqueológicas</w:t>
      </w:r>
    </w:p>
    <w:p w14:paraId="4EE9A754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74C522D8" w14:textId="134CB0D8" w:rsidR="0062473A" w:rsidRPr="00005111" w:rsidRDefault="0062473A" w:rsidP="00005111">
      <w:pPr>
        <w:pStyle w:val="Ttulo1"/>
        <w:numPr>
          <w:ilvl w:val="0"/>
          <w:numId w:val="2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005111">
        <w:rPr>
          <w:rFonts w:ascii="Segoe UI" w:hAnsi="Segoe UI" w:cs="Segoe UI"/>
          <w:sz w:val="28"/>
          <w:szCs w:val="26"/>
        </w:rPr>
        <w:t>Breve Descripción</w:t>
      </w:r>
    </w:p>
    <w:p w14:paraId="49D6B6CC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353BF065" w14:textId="1766188D" w:rsidR="0062473A" w:rsidRPr="0046498C" w:rsidRDefault="00005111" w:rsidP="0062473A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</w:t>
      </w:r>
      <w:r w:rsidR="00F511D7">
        <w:rPr>
          <w:rFonts w:ascii="Segoe UI" w:hAnsi="Segoe UI" w:cs="Segoe UI"/>
          <w:sz w:val="26"/>
          <w:szCs w:val="26"/>
        </w:rPr>
        <w:t>administrador</w:t>
      </w:r>
      <w:r>
        <w:rPr>
          <w:rFonts w:ascii="Segoe UI" w:hAnsi="Segoe UI" w:cs="Segoe UI"/>
          <w:sz w:val="26"/>
          <w:szCs w:val="26"/>
        </w:rPr>
        <w:t xml:space="preserve"> </w:t>
      </w:r>
      <w:r w:rsidR="00F511D7">
        <w:rPr>
          <w:rFonts w:ascii="Segoe UI" w:hAnsi="Segoe UI" w:cs="Segoe UI"/>
          <w:sz w:val="26"/>
          <w:szCs w:val="26"/>
        </w:rPr>
        <w:t>podrá</w:t>
      </w:r>
      <w:r>
        <w:rPr>
          <w:rFonts w:ascii="Segoe UI" w:hAnsi="Segoe UI" w:cs="Segoe UI"/>
          <w:sz w:val="26"/>
          <w:szCs w:val="26"/>
        </w:rPr>
        <w:t xml:space="preserve"> editar, a</w:t>
      </w:r>
      <w:r w:rsidR="00F511D7">
        <w:rPr>
          <w:rFonts w:ascii="Segoe UI" w:hAnsi="Segoe UI" w:cs="Segoe UI"/>
          <w:sz w:val="26"/>
          <w:szCs w:val="26"/>
        </w:rPr>
        <w:t xml:space="preserve">gregar y eliminar zonas arqueológicas. Esta información aparecerá para otros usuarios para un fin informativo, permitiendo la consulta de datos sobre las zonas arqueológicas.  </w:t>
      </w:r>
    </w:p>
    <w:p w14:paraId="578235AC" w14:textId="77777777" w:rsidR="0062473A" w:rsidRPr="0046498C" w:rsidRDefault="0062473A" w:rsidP="0062473A">
      <w:pPr>
        <w:pStyle w:val="Ttulo1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de Eventos</w:t>
      </w:r>
    </w:p>
    <w:p w14:paraId="3951DF4D" w14:textId="77777777" w:rsidR="0062473A" w:rsidRPr="0046498C" w:rsidRDefault="0062473A" w:rsidP="0062473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4F06252" w14:textId="77777777" w:rsidR="0062473A" w:rsidRPr="0046498C" w:rsidRDefault="0062473A" w:rsidP="0062473A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Básico</w:t>
      </w:r>
    </w:p>
    <w:p w14:paraId="64F892FE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8A1C4F7" w14:textId="3023EE81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F511D7">
        <w:rPr>
          <w:rFonts w:ascii="Segoe UI" w:hAnsi="Segoe UI" w:cs="Segoe UI"/>
          <w:sz w:val="26"/>
          <w:szCs w:val="26"/>
        </w:rPr>
        <w:t xml:space="preserve"> El administrador accede al sistema autenticado.</w:t>
      </w:r>
    </w:p>
    <w:p w14:paraId="010E1E9C" w14:textId="0402338D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</w:t>
      </w:r>
      <w:r w:rsidRPr="00F511D7">
        <w:rPr>
          <w:rFonts w:ascii="Segoe UI" w:hAnsi="Segoe UI" w:cs="Segoe UI"/>
          <w:sz w:val="26"/>
          <w:szCs w:val="26"/>
        </w:rPr>
        <w:t>El administrador navega a la sección de gestión de zonas arqueológicas.</w:t>
      </w:r>
    </w:p>
    <w:p w14:paraId="15B90936" w14:textId="4E67E451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F511D7">
        <w:rPr>
          <w:rFonts w:ascii="Segoe UI" w:hAnsi="Segoe UI" w:cs="Segoe UI"/>
          <w:sz w:val="26"/>
          <w:szCs w:val="26"/>
        </w:rPr>
        <w:t xml:space="preserve">  El sistema muestra la lista de zonas arqueológicas existentes.</w:t>
      </w:r>
    </w:p>
    <w:p w14:paraId="76A31B7B" w14:textId="260F76C4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F511D7">
        <w:rPr>
          <w:rFonts w:ascii="Segoe UI" w:hAnsi="Segoe UI" w:cs="Segoe UI"/>
          <w:sz w:val="26"/>
          <w:szCs w:val="26"/>
        </w:rPr>
        <w:t xml:space="preserve">  El administrador selecciona una opción</w:t>
      </w:r>
      <w:r w:rsidRPr="00F511D7">
        <w:rPr>
          <w:rFonts w:ascii="Segoe UI" w:hAnsi="Segoe UI" w:cs="Segoe UI"/>
          <w:b/>
          <w:bCs/>
          <w:sz w:val="26"/>
          <w:szCs w:val="26"/>
        </w:rPr>
        <w:t>: agregar, editar o eliminar una zona</w:t>
      </w:r>
      <w:r w:rsidRPr="00F511D7">
        <w:rPr>
          <w:rFonts w:ascii="Segoe UI" w:hAnsi="Segoe UI" w:cs="Segoe UI"/>
          <w:sz w:val="26"/>
          <w:szCs w:val="26"/>
        </w:rPr>
        <w:t>.</w:t>
      </w:r>
    </w:p>
    <w:p w14:paraId="46D34673" w14:textId="36C02481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5. </w:t>
      </w:r>
      <w:r w:rsidRPr="00F511D7">
        <w:rPr>
          <w:rFonts w:ascii="Segoe UI" w:hAnsi="Segoe UI" w:cs="Segoe UI"/>
          <w:sz w:val="26"/>
          <w:szCs w:val="26"/>
        </w:rPr>
        <w:t xml:space="preserve">  El sistema confirma la acción realizada y actualiza la base de datos.</w:t>
      </w:r>
    </w:p>
    <w:p w14:paraId="2F2C04BF" w14:textId="227415D7" w:rsidR="0062473A" w:rsidRPr="0046498C" w:rsidRDefault="00F511D7" w:rsidP="00F511D7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F511D7">
        <w:rPr>
          <w:rFonts w:ascii="Segoe UI" w:hAnsi="Segoe UI" w:cs="Segoe UI"/>
          <w:sz w:val="26"/>
          <w:szCs w:val="26"/>
        </w:rPr>
        <w:t xml:space="preserve">  El sistema muestra un mensaje de éxito y refleja los cambios para que los usuarios los </w:t>
      </w:r>
      <w:proofErr w:type="gramStart"/>
      <w:r w:rsidRPr="00F511D7">
        <w:rPr>
          <w:rFonts w:ascii="Segoe UI" w:hAnsi="Segoe UI" w:cs="Segoe UI"/>
          <w:sz w:val="26"/>
          <w:szCs w:val="26"/>
        </w:rPr>
        <w:t>consulten.</w:t>
      </w:r>
      <w:r w:rsidR="0062473A" w:rsidRPr="0046498C">
        <w:rPr>
          <w:rFonts w:ascii="Segoe UI" w:hAnsi="Segoe UI" w:cs="Segoe UI"/>
          <w:sz w:val="26"/>
          <w:szCs w:val="26"/>
        </w:rPr>
        <w:t>.</w:t>
      </w:r>
      <w:proofErr w:type="gramEnd"/>
    </w:p>
    <w:p w14:paraId="46BEF17F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4D4352F" w14:textId="71779D96" w:rsidR="0062473A" w:rsidRPr="00F511D7" w:rsidRDefault="0062473A" w:rsidP="00AE7119">
      <w:pPr>
        <w:pStyle w:val="Ttulo3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511D7">
        <w:rPr>
          <w:rFonts w:ascii="Segoe UI" w:hAnsi="Segoe UI" w:cs="Segoe UI"/>
          <w:b/>
          <w:sz w:val="28"/>
          <w:szCs w:val="26"/>
        </w:rPr>
        <w:t>Subflujo</w:t>
      </w:r>
      <w:proofErr w:type="spellEnd"/>
      <w:r w:rsidRPr="00F511D7">
        <w:rPr>
          <w:rFonts w:ascii="Segoe UI" w:hAnsi="Segoe UI" w:cs="Segoe UI"/>
          <w:b/>
          <w:sz w:val="28"/>
          <w:szCs w:val="26"/>
        </w:rPr>
        <w:t xml:space="preserve"> </w:t>
      </w:r>
      <w:r w:rsidR="00F511D7" w:rsidRPr="00F511D7">
        <w:rPr>
          <w:rFonts w:ascii="Segoe UI" w:hAnsi="Segoe UI" w:cs="Segoe UI"/>
          <w:b/>
          <w:sz w:val="28"/>
          <w:szCs w:val="26"/>
        </w:rPr>
        <w:t>Agregar una zona arqueológica</w:t>
      </w:r>
    </w:p>
    <w:p w14:paraId="02EC8A60" w14:textId="6A2030B9" w:rsidR="00F511D7" w:rsidRPr="00F511D7" w:rsidRDefault="00F511D7" w:rsidP="00F511D7">
      <w:pPr>
        <w:pStyle w:val="Textoindependiente"/>
        <w:spacing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F511D7">
        <w:rPr>
          <w:rFonts w:ascii="Segoe UI" w:hAnsi="Segoe UI" w:cs="Segoe UI"/>
          <w:sz w:val="26"/>
          <w:szCs w:val="26"/>
        </w:rPr>
        <w:t xml:space="preserve"> El administrador selecciona la opción "Agregar zona arqueológica".</w:t>
      </w:r>
    </w:p>
    <w:p w14:paraId="478542B1" w14:textId="58E7EAD9" w:rsidR="00F511D7" w:rsidRPr="00F511D7" w:rsidRDefault="00F511D7" w:rsidP="00F511D7">
      <w:pPr>
        <w:pStyle w:val="Textoindependiente"/>
        <w:spacing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F511D7">
        <w:rPr>
          <w:rFonts w:ascii="Segoe UI" w:hAnsi="Segoe UI" w:cs="Segoe UI"/>
          <w:sz w:val="26"/>
          <w:szCs w:val="26"/>
        </w:rPr>
        <w:t xml:space="preserve">  El sistema muestra un formulario en el que el administrador introduce el nombre, ubicación, descripción, </w:t>
      </w:r>
      <w:r w:rsidR="00A16D2A">
        <w:rPr>
          <w:rFonts w:ascii="Segoe UI" w:hAnsi="Segoe UI" w:cs="Segoe UI"/>
          <w:sz w:val="26"/>
          <w:szCs w:val="26"/>
        </w:rPr>
        <w:t xml:space="preserve">acceso, horario, costo, </w:t>
      </w:r>
      <w:r w:rsidR="00EA18DC">
        <w:rPr>
          <w:rFonts w:ascii="Segoe UI" w:hAnsi="Segoe UI" w:cs="Segoe UI"/>
          <w:sz w:val="26"/>
          <w:szCs w:val="26"/>
        </w:rPr>
        <w:t>significado, y contactos</w:t>
      </w:r>
      <w:r w:rsidR="00B152E3">
        <w:rPr>
          <w:rFonts w:ascii="Segoe UI" w:hAnsi="Segoe UI" w:cs="Segoe UI"/>
          <w:sz w:val="26"/>
          <w:szCs w:val="26"/>
        </w:rPr>
        <w:t>.</w:t>
      </w:r>
    </w:p>
    <w:p w14:paraId="5E5C5485" w14:textId="6C5198A4" w:rsidR="00F511D7" w:rsidRPr="00F511D7" w:rsidRDefault="00F511D7" w:rsidP="00F511D7">
      <w:pPr>
        <w:pStyle w:val="Textoindependiente"/>
        <w:spacing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F511D7">
        <w:rPr>
          <w:rFonts w:ascii="Segoe UI" w:hAnsi="Segoe UI" w:cs="Segoe UI"/>
          <w:sz w:val="26"/>
          <w:szCs w:val="26"/>
        </w:rPr>
        <w:t xml:space="preserve">  El administrador llena todos los campos requeridos y confirma la acción.</w:t>
      </w:r>
    </w:p>
    <w:p w14:paraId="17236975" w14:textId="6C3EB950" w:rsidR="00F511D7" w:rsidRPr="00F511D7" w:rsidRDefault="00F511D7" w:rsidP="00F511D7">
      <w:pPr>
        <w:pStyle w:val="Textoindependiente"/>
        <w:spacing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4.</w:t>
      </w:r>
      <w:r w:rsidRPr="00F511D7">
        <w:rPr>
          <w:rFonts w:ascii="Segoe UI" w:hAnsi="Segoe UI" w:cs="Segoe UI"/>
          <w:sz w:val="26"/>
          <w:szCs w:val="26"/>
        </w:rPr>
        <w:t xml:space="preserve">  El sistema valida la información ingresada.</w:t>
      </w:r>
    </w:p>
    <w:p w14:paraId="449159A3" w14:textId="7A9CFC9F" w:rsidR="00F511D7" w:rsidRPr="00F511D7" w:rsidRDefault="00F511D7" w:rsidP="00F511D7">
      <w:pPr>
        <w:pStyle w:val="Textoindependiente"/>
        <w:spacing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</w:t>
      </w:r>
      <w:r w:rsidRPr="00F511D7">
        <w:rPr>
          <w:rFonts w:ascii="Segoe UI" w:hAnsi="Segoe UI" w:cs="Segoe UI"/>
          <w:sz w:val="26"/>
          <w:szCs w:val="26"/>
        </w:rPr>
        <w:t xml:space="preserve"> Si la información es válida, el sistema agrega la nueva zona a la base de datos.</w:t>
      </w:r>
    </w:p>
    <w:p w14:paraId="61B64515" w14:textId="6E093FD4" w:rsidR="0062473A" w:rsidRPr="0046498C" w:rsidRDefault="00F511D7" w:rsidP="00F511D7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F511D7">
        <w:rPr>
          <w:rFonts w:ascii="Segoe UI" w:hAnsi="Segoe UI" w:cs="Segoe UI"/>
          <w:sz w:val="26"/>
          <w:szCs w:val="26"/>
        </w:rPr>
        <w:t xml:space="preserve">  El sistema confirma la acción y actualiza la lista de zonas arqueológicas.</w:t>
      </w:r>
    </w:p>
    <w:p w14:paraId="2885115E" w14:textId="77777777" w:rsidR="0062473A" w:rsidRPr="0046498C" w:rsidRDefault="0062473A" w:rsidP="0062473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74AFE20" w14:textId="61F154F0" w:rsidR="00F511D7" w:rsidRDefault="0062473A" w:rsidP="00F511D7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F511D7" w:rsidRPr="00F511D7">
        <w:rPr>
          <w:rFonts w:ascii="Segoe UI" w:hAnsi="Segoe UI" w:cs="Segoe UI"/>
          <w:b/>
          <w:i w:val="0"/>
          <w:sz w:val="28"/>
          <w:szCs w:val="26"/>
        </w:rPr>
        <w:t xml:space="preserve">Editar una </w:t>
      </w:r>
      <w:proofErr w:type="gramStart"/>
      <w:r w:rsidR="00F511D7" w:rsidRPr="00F511D7">
        <w:rPr>
          <w:rFonts w:ascii="Segoe UI" w:hAnsi="Segoe UI" w:cs="Segoe UI"/>
          <w:b/>
          <w:i w:val="0"/>
          <w:sz w:val="28"/>
          <w:szCs w:val="26"/>
        </w:rPr>
        <w:t>zona arqueológic</w:t>
      </w:r>
      <w:r w:rsidR="00F511D7">
        <w:rPr>
          <w:rFonts w:ascii="Segoe UI" w:hAnsi="Segoe UI" w:cs="Segoe UI"/>
          <w:b/>
          <w:i w:val="0"/>
          <w:sz w:val="28"/>
          <w:szCs w:val="26"/>
        </w:rPr>
        <w:t>as</w:t>
      </w:r>
      <w:proofErr w:type="gramEnd"/>
      <w:r w:rsidR="00F511D7">
        <w:rPr>
          <w:rFonts w:ascii="Segoe UI" w:hAnsi="Segoe UI" w:cs="Segoe UI"/>
          <w:b/>
          <w:i w:val="0"/>
          <w:sz w:val="28"/>
          <w:szCs w:val="26"/>
        </w:rPr>
        <w:t>.</w:t>
      </w:r>
    </w:p>
    <w:p w14:paraId="78575ED3" w14:textId="32D6911B" w:rsidR="00F511D7" w:rsidRPr="00F511D7" w:rsidRDefault="00F511D7" w:rsidP="00F511D7"/>
    <w:p w14:paraId="54789684" w14:textId="1355CA37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F511D7">
        <w:rPr>
          <w:rFonts w:ascii="Segoe UI" w:hAnsi="Segoe UI" w:cs="Segoe UI"/>
          <w:sz w:val="26"/>
          <w:szCs w:val="26"/>
        </w:rPr>
        <w:t>El administrador selecciona una zona de la lista para editar.</w:t>
      </w:r>
    </w:p>
    <w:p w14:paraId="313318E6" w14:textId="0A542EE0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</w:t>
      </w:r>
      <w:r w:rsidRPr="00F511D7">
        <w:rPr>
          <w:rFonts w:ascii="Segoe UI" w:hAnsi="Segoe UI" w:cs="Segoe UI"/>
          <w:sz w:val="26"/>
          <w:szCs w:val="26"/>
        </w:rPr>
        <w:t>El sistema muestra los detalles de la zona seleccionada.</w:t>
      </w:r>
    </w:p>
    <w:p w14:paraId="104F0C52" w14:textId="6F65F4D5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F511D7">
        <w:rPr>
          <w:rFonts w:ascii="Segoe UI" w:hAnsi="Segoe UI" w:cs="Segoe UI"/>
          <w:sz w:val="26"/>
          <w:szCs w:val="26"/>
        </w:rPr>
        <w:t xml:space="preserve">El administrador modifica los campos deseados </w:t>
      </w:r>
      <w:r w:rsidR="00EA18DC" w:rsidRPr="00F511D7">
        <w:rPr>
          <w:rFonts w:ascii="Segoe UI" w:hAnsi="Segoe UI" w:cs="Segoe UI"/>
          <w:sz w:val="26"/>
          <w:szCs w:val="26"/>
        </w:rPr>
        <w:t xml:space="preserve">nombre, ubicación, descripción, </w:t>
      </w:r>
      <w:r w:rsidR="00EA18DC">
        <w:rPr>
          <w:rFonts w:ascii="Segoe UI" w:hAnsi="Segoe UI" w:cs="Segoe UI"/>
          <w:sz w:val="26"/>
          <w:szCs w:val="26"/>
        </w:rPr>
        <w:t>acceso, horario, costo, significado, y contactos</w:t>
      </w:r>
      <w:r w:rsidRPr="00F511D7">
        <w:rPr>
          <w:rFonts w:ascii="Segoe UI" w:hAnsi="Segoe UI" w:cs="Segoe UI"/>
          <w:sz w:val="26"/>
          <w:szCs w:val="26"/>
        </w:rPr>
        <w:t>).</w:t>
      </w:r>
    </w:p>
    <w:p w14:paraId="43985452" w14:textId="6A53F95D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4. </w:t>
      </w:r>
      <w:r w:rsidRPr="00F511D7">
        <w:rPr>
          <w:rFonts w:ascii="Segoe UI" w:hAnsi="Segoe UI" w:cs="Segoe UI"/>
          <w:sz w:val="26"/>
          <w:szCs w:val="26"/>
        </w:rPr>
        <w:t>El sistema valida las modificaciones realizadas.</w:t>
      </w:r>
    </w:p>
    <w:p w14:paraId="45E79FE9" w14:textId="49553A12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5. </w:t>
      </w:r>
      <w:r w:rsidRPr="00F511D7">
        <w:rPr>
          <w:rFonts w:ascii="Segoe UI" w:hAnsi="Segoe UI" w:cs="Segoe UI"/>
          <w:sz w:val="26"/>
          <w:szCs w:val="26"/>
        </w:rPr>
        <w:t>Si la información es válida, el sistema actualiza la zona en la base de datos.</w:t>
      </w:r>
    </w:p>
    <w:p w14:paraId="26FF770D" w14:textId="671FC854" w:rsidR="0062473A" w:rsidRDefault="00F511D7" w:rsidP="00F511D7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6. </w:t>
      </w:r>
      <w:r w:rsidRPr="00F511D7">
        <w:rPr>
          <w:rFonts w:ascii="Segoe UI" w:hAnsi="Segoe UI" w:cs="Segoe UI"/>
          <w:sz w:val="26"/>
          <w:szCs w:val="26"/>
        </w:rPr>
        <w:t>El sistema confirma la acción y actualiza la lista de zonas arqueológicas.</w:t>
      </w:r>
    </w:p>
    <w:p w14:paraId="0194FBCE" w14:textId="77777777" w:rsidR="00F511D7" w:rsidRDefault="00F511D7" w:rsidP="00F511D7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F62DABA" w14:textId="2C90DC7A" w:rsidR="00F511D7" w:rsidRDefault="00F511D7" w:rsidP="00F511D7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8"/>
          <w:szCs w:val="28"/>
        </w:rPr>
      </w:pPr>
      <w:r w:rsidRPr="00F511D7">
        <w:rPr>
          <w:rFonts w:ascii="Segoe UI" w:hAnsi="Segoe UI" w:cs="Segoe UI"/>
          <w:b/>
          <w:bCs/>
          <w:sz w:val="28"/>
          <w:szCs w:val="28"/>
        </w:rPr>
        <w:t xml:space="preserve">3.1.3 </w:t>
      </w:r>
      <w:proofErr w:type="spellStart"/>
      <w:r w:rsidRPr="00F511D7">
        <w:rPr>
          <w:rFonts w:ascii="Segoe UI" w:hAnsi="Segoe UI" w:cs="Segoe UI"/>
          <w:b/>
          <w:bCs/>
          <w:sz w:val="28"/>
          <w:szCs w:val="28"/>
        </w:rPr>
        <w:t>Subflujo</w:t>
      </w:r>
      <w:proofErr w:type="spellEnd"/>
      <w:r w:rsidRPr="00F511D7">
        <w:rPr>
          <w:rFonts w:ascii="Segoe UI" w:hAnsi="Segoe UI" w:cs="Segoe UI"/>
          <w:b/>
          <w:bCs/>
          <w:sz w:val="28"/>
          <w:szCs w:val="28"/>
        </w:rPr>
        <w:t xml:space="preserve">: Eliminar una zona arqueológica. </w:t>
      </w:r>
    </w:p>
    <w:p w14:paraId="1EA1CDC6" w14:textId="77777777" w:rsidR="00F511D7" w:rsidRDefault="00F511D7" w:rsidP="00F511D7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14A1DC46" w14:textId="289BC8B3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F511D7">
        <w:rPr>
          <w:rFonts w:ascii="Segoe UI" w:hAnsi="Segoe UI" w:cs="Segoe UI"/>
          <w:sz w:val="28"/>
          <w:szCs w:val="28"/>
        </w:rPr>
        <w:t>1. El administrador selecciona una zona de la lista para eliminar.</w:t>
      </w:r>
    </w:p>
    <w:p w14:paraId="208C25E6" w14:textId="65D79922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F511D7">
        <w:rPr>
          <w:rFonts w:ascii="Segoe UI" w:hAnsi="Segoe UI" w:cs="Segoe UI"/>
          <w:sz w:val="28"/>
          <w:szCs w:val="28"/>
        </w:rPr>
        <w:t>2. El sistema solicita confirmación antes de proceder.</w:t>
      </w:r>
    </w:p>
    <w:p w14:paraId="3B96B26F" w14:textId="218BACF5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F511D7">
        <w:rPr>
          <w:rFonts w:ascii="Segoe UI" w:hAnsi="Segoe UI" w:cs="Segoe UI"/>
          <w:sz w:val="28"/>
          <w:szCs w:val="28"/>
        </w:rPr>
        <w:t>3. El administrador confirma la eliminación.</w:t>
      </w:r>
    </w:p>
    <w:p w14:paraId="705F81A1" w14:textId="77777777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F511D7">
        <w:rPr>
          <w:rFonts w:ascii="Segoe UI" w:hAnsi="Segoe UI" w:cs="Segoe UI"/>
          <w:sz w:val="28"/>
          <w:szCs w:val="28"/>
        </w:rPr>
        <w:t>4. El sistema elimina la zona de la base de datos.</w:t>
      </w:r>
    </w:p>
    <w:p w14:paraId="73455BB2" w14:textId="1979E93D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F511D7">
        <w:rPr>
          <w:rFonts w:ascii="Segoe UI" w:hAnsi="Segoe UI" w:cs="Segoe UI"/>
          <w:sz w:val="28"/>
          <w:szCs w:val="28"/>
        </w:rPr>
        <w:t>5.</w:t>
      </w:r>
      <w:r w:rsidR="000963CB">
        <w:rPr>
          <w:rFonts w:ascii="Segoe UI" w:hAnsi="Segoe UI" w:cs="Segoe UI"/>
          <w:sz w:val="28"/>
          <w:szCs w:val="28"/>
        </w:rPr>
        <w:t xml:space="preserve"> </w:t>
      </w:r>
      <w:r w:rsidRPr="00F511D7">
        <w:rPr>
          <w:rFonts w:ascii="Segoe UI" w:hAnsi="Segoe UI" w:cs="Segoe UI"/>
          <w:sz w:val="28"/>
          <w:szCs w:val="28"/>
        </w:rPr>
        <w:t>El sistema confirma la acción y actualiza la lista de zonas arqueológicas.</w:t>
      </w:r>
    </w:p>
    <w:p w14:paraId="27C815E1" w14:textId="77777777" w:rsidR="00F511D7" w:rsidRPr="0046498C" w:rsidRDefault="00F511D7" w:rsidP="00F511D7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318705B1" w14:textId="77777777" w:rsidR="0062473A" w:rsidRPr="0046498C" w:rsidRDefault="0062473A" w:rsidP="0062473A">
      <w:pPr>
        <w:pStyle w:val="Ttulo2"/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Alterno</w:t>
      </w:r>
    </w:p>
    <w:p w14:paraId="23F21438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18FE75AC" w14:textId="09C5BF6B" w:rsidR="0062473A" w:rsidRPr="0046498C" w:rsidRDefault="0062473A" w:rsidP="0062473A">
      <w:pPr>
        <w:pStyle w:val="Ttulo3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lastRenderedPageBreak/>
        <w:t xml:space="preserve">Flujo Alterno </w:t>
      </w:r>
      <w:r w:rsidR="00F511D7" w:rsidRPr="00F511D7">
        <w:rPr>
          <w:rFonts w:ascii="Segoe UI" w:hAnsi="Segoe UI" w:cs="Segoe UI"/>
          <w:b/>
          <w:i w:val="0"/>
          <w:sz w:val="28"/>
          <w:szCs w:val="26"/>
        </w:rPr>
        <w:t>Error en la validación de datos</w:t>
      </w:r>
    </w:p>
    <w:p w14:paraId="32F4CE77" w14:textId="77777777" w:rsidR="00F511D7" w:rsidRDefault="00F511D7" w:rsidP="00F511D7">
      <w:pPr>
        <w:pStyle w:val="Textoindependiente"/>
        <w:spacing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2522B163" w14:textId="11606A30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F511D7">
        <w:rPr>
          <w:rFonts w:ascii="Segoe UI" w:hAnsi="Segoe UI" w:cs="Segoe UI"/>
          <w:sz w:val="26"/>
          <w:szCs w:val="26"/>
        </w:rPr>
        <w:t>El administrador intenta agregar o editar una zona, pero ingresa información incompleta o inválida (por ejemplo, un campo obligatorio sin rellenar).</w:t>
      </w:r>
    </w:p>
    <w:p w14:paraId="3EFBFAEE" w14:textId="14932BA9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F511D7">
        <w:rPr>
          <w:rFonts w:ascii="Segoe UI" w:hAnsi="Segoe UI" w:cs="Segoe UI"/>
          <w:sz w:val="26"/>
          <w:szCs w:val="26"/>
        </w:rPr>
        <w:t xml:space="preserve">  El sistema muestra un mensaje de error, señalando los campos que necesitan corrección.</w:t>
      </w:r>
    </w:p>
    <w:p w14:paraId="63D65FBD" w14:textId="2F850A50" w:rsidR="00F511D7" w:rsidRPr="00F511D7" w:rsidRDefault="00F511D7" w:rsidP="00F511D7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F511D7">
        <w:rPr>
          <w:rFonts w:ascii="Segoe UI" w:hAnsi="Segoe UI" w:cs="Segoe UI"/>
          <w:sz w:val="26"/>
          <w:szCs w:val="26"/>
        </w:rPr>
        <w:t xml:space="preserve">  El administrador corrige los errores y vuelve a confirmar la acción.</w:t>
      </w:r>
    </w:p>
    <w:p w14:paraId="02CF2CCF" w14:textId="6BCE0F13" w:rsidR="0062473A" w:rsidRDefault="00F511D7" w:rsidP="00F511D7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F511D7">
        <w:rPr>
          <w:rFonts w:ascii="Segoe UI" w:hAnsi="Segoe UI" w:cs="Segoe UI"/>
          <w:sz w:val="26"/>
          <w:szCs w:val="26"/>
        </w:rPr>
        <w:t xml:space="preserve">  El sistema valida nuevamente la información.</w:t>
      </w:r>
    </w:p>
    <w:p w14:paraId="3E47B7C3" w14:textId="77777777" w:rsidR="00F511D7" w:rsidRPr="0046498C" w:rsidRDefault="00F511D7" w:rsidP="00F511D7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9A6AB84" w14:textId="77777777" w:rsidR="00E26553" w:rsidRDefault="0062473A" w:rsidP="00E26553">
      <w:pPr>
        <w:pStyle w:val="Ttulo3"/>
        <w:spacing w:before="0" w:after="0" w:line="276" w:lineRule="auto"/>
        <w:jc w:val="both"/>
        <w:rPr>
          <w:rFonts w:ascii="Segoe UI" w:hAnsi="Segoe UI" w:cs="Segoe UI"/>
          <w:b/>
          <w:bCs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 w:rsidR="00F511D7" w:rsidRPr="00F511D7">
        <w:rPr>
          <w:rFonts w:ascii="Segoe UI" w:hAnsi="Segoe UI" w:cs="Segoe UI"/>
          <w:b/>
          <w:bCs/>
          <w:i w:val="0"/>
          <w:sz w:val="28"/>
          <w:szCs w:val="26"/>
        </w:rPr>
        <w:t>Cancelar acción</w:t>
      </w:r>
      <w:r w:rsidR="00E26553">
        <w:rPr>
          <w:rFonts w:ascii="Segoe UI" w:hAnsi="Segoe UI" w:cs="Segoe UI"/>
          <w:b/>
          <w:bCs/>
          <w:i w:val="0"/>
          <w:sz w:val="28"/>
          <w:szCs w:val="26"/>
        </w:rPr>
        <w:t xml:space="preserve"> </w:t>
      </w:r>
    </w:p>
    <w:p w14:paraId="14CA150C" w14:textId="53412B5C" w:rsidR="00E26553" w:rsidRPr="00E26553" w:rsidRDefault="00E26553" w:rsidP="00E26553">
      <w:pPr>
        <w:pStyle w:val="Ttulo3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>1.</w:t>
      </w:r>
      <w:r w:rsidRPr="00E26553">
        <w:t xml:space="preserve"> </w:t>
      </w:r>
      <w:r w:rsidRPr="00E26553">
        <w:rPr>
          <w:rFonts w:ascii="Segoe UI" w:hAnsi="Segoe UI" w:cs="Segoe UI"/>
          <w:i w:val="0"/>
          <w:sz w:val="28"/>
          <w:szCs w:val="26"/>
        </w:rPr>
        <w:t>El administrador selecciona la opción de agregar, editar o eliminar una zona, pero decide no completar la acción.</w:t>
      </w:r>
    </w:p>
    <w:p w14:paraId="2796184C" w14:textId="6B1AA608" w:rsidR="00E26553" w:rsidRPr="00E26553" w:rsidRDefault="00E26553" w:rsidP="00E26553">
      <w:pPr>
        <w:pStyle w:val="Ttulo3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 xml:space="preserve">2. </w:t>
      </w:r>
      <w:r w:rsidRPr="00E26553">
        <w:rPr>
          <w:rFonts w:ascii="Segoe UI" w:hAnsi="Segoe UI" w:cs="Segoe UI"/>
          <w:i w:val="0"/>
          <w:sz w:val="28"/>
          <w:szCs w:val="26"/>
        </w:rPr>
        <w:t>El administrador selecciona "Cancelar".</w:t>
      </w:r>
    </w:p>
    <w:p w14:paraId="2D34BAD0" w14:textId="58DB92B6" w:rsidR="00E26553" w:rsidRDefault="00E26553" w:rsidP="00E26553">
      <w:pPr>
        <w:pStyle w:val="Ttu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>3. E</w:t>
      </w:r>
      <w:r w:rsidRPr="00E26553">
        <w:rPr>
          <w:rFonts w:ascii="Segoe UI" w:hAnsi="Segoe UI" w:cs="Segoe UI"/>
          <w:i w:val="0"/>
          <w:sz w:val="28"/>
          <w:szCs w:val="26"/>
        </w:rPr>
        <w:t>l sistema detiene la operación y regresa a la lista de zonas arqueológicas sin realizar ningún cambio.</w:t>
      </w:r>
    </w:p>
    <w:p w14:paraId="3CC1D454" w14:textId="77777777" w:rsidR="00E26553" w:rsidRPr="00E26553" w:rsidRDefault="00E26553" w:rsidP="00E26553"/>
    <w:p w14:paraId="2C440558" w14:textId="77777777" w:rsidR="0062473A" w:rsidRPr="0046498C" w:rsidRDefault="0062473A" w:rsidP="00E26553">
      <w:pPr>
        <w:pStyle w:val="Ttulo1"/>
        <w:numPr>
          <w:ilvl w:val="0"/>
          <w:numId w:val="15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Pre-Condiciones</w:t>
      </w:r>
    </w:p>
    <w:p w14:paraId="488DBD5C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7B6844C" w14:textId="77777777" w:rsidR="00E26553" w:rsidRDefault="00E26553" w:rsidP="00E26553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E26553">
        <w:rPr>
          <w:rFonts w:ascii="Segoe UI" w:hAnsi="Segoe UI" w:cs="Segoe UI"/>
          <w:sz w:val="26"/>
          <w:szCs w:val="26"/>
        </w:rPr>
        <w:t>El administrador debe estar autenticado en el sistema.</w:t>
      </w:r>
    </w:p>
    <w:p w14:paraId="09189D60" w14:textId="49D878F8" w:rsidR="0062473A" w:rsidRPr="0046498C" w:rsidRDefault="00E26553" w:rsidP="00E26553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</w:t>
      </w:r>
      <w:r w:rsidRPr="00E26553">
        <w:rPr>
          <w:rFonts w:ascii="Segoe UI" w:hAnsi="Segoe UI" w:cs="Segoe UI"/>
          <w:sz w:val="26"/>
          <w:szCs w:val="26"/>
        </w:rPr>
        <w:t>El sistema debe tener acceso a la base de datos para permitir la consulta, edición, o eliminación de zonas arqueológicas.</w:t>
      </w:r>
    </w:p>
    <w:p w14:paraId="105A19F6" w14:textId="77777777" w:rsidR="0062473A" w:rsidRPr="0046498C" w:rsidRDefault="0062473A" w:rsidP="00E26553">
      <w:pPr>
        <w:pStyle w:val="Ttulo1"/>
        <w:numPr>
          <w:ilvl w:val="0"/>
          <w:numId w:val="15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46498C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6BA2A62E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EF76F96" w14:textId="2BBD1888" w:rsidR="00E26553" w:rsidRPr="00E26553" w:rsidRDefault="00E26553" w:rsidP="00E26553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E26553">
        <w:rPr>
          <w:rFonts w:ascii="Segoe UI" w:hAnsi="Segoe UI" w:cs="Segoe UI"/>
          <w:sz w:val="26"/>
          <w:szCs w:val="26"/>
        </w:rPr>
        <w:t xml:space="preserve"> Si la operación es exitosa </w:t>
      </w:r>
      <w:r>
        <w:rPr>
          <w:rFonts w:ascii="Segoe UI" w:hAnsi="Segoe UI" w:cs="Segoe UI"/>
          <w:sz w:val="26"/>
          <w:szCs w:val="26"/>
        </w:rPr>
        <w:t>.</w:t>
      </w:r>
      <w:r w:rsidRPr="00E26553">
        <w:rPr>
          <w:rFonts w:ascii="Segoe UI" w:hAnsi="Segoe UI" w:cs="Segoe UI"/>
          <w:sz w:val="26"/>
          <w:szCs w:val="26"/>
        </w:rPr>
        <w:t>la base de datos se actualiza y la información reflejada para los usuarios cambia en consecuencia.</w:t>
      </w:r>
    </w:p>
    <w:p w14:paraId="158082D8" w14:textId="1EDA6498" w:rsidR="00E26553" w:rsidRPr="00E26553" w:rsidRDefault="00E26553" w:rsidP="00E26553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E26553">
        <w:rPr>
          <w:rFonts w:ascii="Segoe UI" w:hAnsi="Segoe UI" w:cs="Segoe UI"/>
          <w:sz w:val="26"/>
          <w:szCs w:val="26"/>
        </w:rPr>
        <w:t xml:space="preserve">  El sistema muestra un mensaje de confirmación de la acción realizada.</w:t>
      </w:r>
    </w:p>
    <w:p w14:paraId="515E1816" w14:textId="7C4629BC" w:rsidR="0062473A" w:rsidRDefault="00E26553" w:rsidP="00E26553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E26553">
        <w:rPr>
          <w:rFonts w:ascii="Segoe UI" w:hAnsi="Segoe UI" w:cs="Segoe UI"/>
          <w:sz w:val="26"/>
          <w:szCs w:val="26"/>
        </w:rPr>
        <w:t xml:space="preserve">  En caso de error o cancelación, no se realizan cambios.</w:t>
      </w:r>
    </w:p>
    <w:p w14:paraId="4439E655" w14:textId="77777777" w:rsidR="00E26553" w:rsidRPr="0046498C" w:rsidRDefault="00E26553" w:rsidP="00E26553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1CEF18A" w14:textId="77777777" w:rsidR="0062473A" w:rsidRPr="0046498C" w:rsidRDefault="0062473A" w:rsidP="00E26553">
      <w:pPr>
        <w:pStyle w:val="Ttulo1"/>
        <w:numPr>
          <w:ilvl w:val="0"/>
          <w:numId w:val="15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Storyboard</w:t>
      </w:r>
    </w:p>
    <w:p w14:paraId="1B15040A" w14:textId="77777777" w:rsidR="0062473A" w:rsidRPr="0046498C" w:rsidRDefault="0062473A" w:rsidP="0062473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048C35C" w14:textId="77777777" w:rsidR="0062473A" w:rsidRPr="0046498C" w:rsidRDefault="0062473A" w:rsidP="00E26553">
      <w:pPr>
        <w:pStyle w:val="Ttulo2"/>
        <w:numPr>
          <w:ilvl w:val="1"/>
          <w:numId w:val="15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2F900E96" w14:textId="77777777" w:rsidR="0062473A" w:rsidRPr="00543D91" w:rsidRDefault="0062473A" w:rsidP="0062473A">
      <w:pPr>
        <w:spacing w:line="276" w:lineRule="auto"/>
        <w:rPr>
          <w:sz w:val="26"/>
          <w:szCs w:val="26"/>
        </w:rPr>
      </w:pPr>
    </w:p>
    <w:p w14:paraId="404B2E26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47320D99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523B3009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20E775FD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040D94F0" w14:textId="77777777" w:rsidR="0062473A" w:rsidRDefault="0062473A" w:rsidP="00FA6913">
      <w:pPr>
        <w:spacing w:line="276" w:lineRule="auto"/>
        <w:rPr>
          <w:sz w:val="26"/>
          <w:szCs w:val="26"/>
        </w:rPr>
      </w:pPr>
    </w:p>
    <w:p w14:paraId="400DA20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60CB5C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0A6CD6B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A233CD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4E1DC12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7C481D2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58B5229D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37FDCC42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1E91D70C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5F498F49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4C5CB517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4FBB25EB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D3B2452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C5B751C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99E7BA2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423EF5F8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3345292D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40E45127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2A5CD581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6EAC394B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99C2D54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2F3EE563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1ACFBC2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6F674E21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91D72CA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4FB6EE83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1431AF4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380AA46E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3AB561A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7210BECA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2A73546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9BA99B4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67FBA5D0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0D4027F2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1C5797E9" w14:textId="77777777" w:rsidR="008C517F" w:rsidRDefault="008C517F" w:rsidP="0062473A">
      <w:pPr>
        <w:spacing w:line="276" w:lineRule="auto"/>
        <w:rPr>
          <w:sz w:val="26"/>
          <w:szCs w:val="26"/>
        </w:rPr>
      </w:pPr>
    </w:p>
    <w:p w14:paraId="5BF39D62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2BE99105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A6D2D2E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96B18AD" w14:textId="77777777" w:rsidR="0062473A" w:rsidRPr="0046498C" w:rsidRDefault="0062473A" w:rsidP="0062473A">
      <w:pPr>
        <w:pStyle w:val="Ttulo"/>
        <w:jc w:val="right"/>
      </w:pPr>
      <w:r w:rsidRPr="0046498C">
        <w:rPr>
          <w:rFonts w:ascii="Segoe UI" w:hAnsi="Segoe UI" w:cs="Segoe UI"/>
          <w:sz w:val="48"/>
          <w:szCs w:val="48"/>
        </w:rPr>
        <w:t>Zonas arqueológicas de México</w:t>
      </w:r>
    </w:p>
    <w:p w14:paraId="6C9E6BF4" w14:textId="33E2A621" w:rsidR="0062473A" w:rsidRPr="0046498C" w:rsidRDefault="0062473A" w:rsidP="0062473A">
      <w:pPr>
        <w:pStyle w:val="Ttulo"/>
        <w:jc w:val="righ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Especificación de Casos de Uso:</w:t>
      </w:r>
      <w:r w:rsidR="00292061">
        <w:rPr>
          <w:rFonts w:ascii="Segoe UI" w:hAnsi="Segoe UI" w:cs="Segoe UI"/>
        </w:rPr>
        <w:t xml:space="preserve"> Gestionar estados de la republica </w:t>
      </w:r>
    </w:p>
    <w:p w14:paraId="14A057F2" w14:textId="77777777" w:rsidR="0062473A" w:rsidRPr="0046498C" w:rsidRDefault="0062473A" w:rsidP="0062473A">
      <w:pPr>
        <w:pStyle w:val="Ttulo"/>
        <w:jc w:val="right"/>
        <w:rPr>
          <w:rFonts w:ascii="Segoe UI" w:hAnsi="Segoe UI" w:cs="Segoe UI"/>
          <w:sz w:val="40"/>
        </w:rPr>
      </w:pPr>
    </w:p>
    <w:p w14:paraId="665A8C65" w14:textId="77777777" w:rsidR="0062473A" w:rsidRPr="0046498C" w:rsidRDefault="0062473A" w:rsidP="0062473A">
      <w:pPr>
        <w:pStyle w:val="Ttulo"/>
        <w:jc w:val="right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sz w:val="32"/>
        </w:rPr>
        <w:t>Versión &lt;1.0&gt;</w:t>
      </w:r>
    </w:p>
    <w:p w14:paraId="3AC8E25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7A03A2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8E3275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D68C0D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6BA031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91487C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3AAC18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8CE394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A77E9F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557000C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5A98DFE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4B94DFA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3F1174E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631800F9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7122C7C5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E56BC16" w14:textId="77777777" w:rsidR="0062473A" w:rsidRPr="0046498C" w:rsidRDefault="0062473A" w:rsidP="0062473A">
      <w:pPr>
        <w:pStyle w:val="Ttulo"/>
        <w:rPr>
          <w:rFonts w:ascii="Calibri" w:hAnsi="Calibri" w:cs="Calibri"/>
          <w:sz w:val="40"/>
        </w:rPr>
      </w:pPr>
    </w:p>
    <w:p w14:paraId="198C0DCD" w14:textId="5989ECD2" w:rsidR="00656AAA" w:rsidRPr="00656AAA" w:rsidRDefault="0062473A" w:rsidP="00656AAA">
      <w:pPr>
        <w:pStyle w:val="Ttulo"/>
        <w:rPr>
          <w:rFonts w:ascii="Segoe UI" w:hAnsi="Segoe UI" w:cs="Segoe UI"/>
          <w:sz w:val="40"/>
        </w:rPr>
      </w:pPr>
      <w:r w:rsidRPr="0046498C">
        <w:rPr>
          <w:rFonts w:ascii="Segoe UI" w:hAnsi="Segoe UI" w:cs="Segoe UI"/>
          <w:sz w:val="40"/>
        </w:rPr>
        <w:t>Bitácora</w:t>
      </w:r>
    </w:p>
    <w:p w14:paraId="2CFA3D74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171445AA" w14:textId="77777777" w:rsidR="00656AAA" w:rsidRPr="0046498C" w:rsidRDefault="00656AAA" w:rsidP="00656AAA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6AAA" w:rsidRPr="0046498C" w14:paraId="4A4CF060" w14:textId="77777777" w:rsidTr="00D22F76">
        <w:tc>
          <w:tcPr>
            <w:tcW w:w="2304" w:type="dxa"/>
          </w:tcPr>
          <w:p w14:paraId="7FC138E9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32B13EA7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54BD57D2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7EDEF43E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656AAA" w:rsidRPr="0046498C" w14:paraId="61BC2682" w14:textId="77777777" w:rsidTr="00D22F76">
        <w:tc>
          <w:tcPr>
            <w:tcW w:w="2304" w:type="dxa"/>
          </w:tcPr>
          <w:p w14:paraId="04AE647A" w14:textId="1ED49C4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2</w:t>
            </w:r>
            <w:r w:rsidR="00D27E84">
              <w:rPr>
                <w:rFonts w:ascii="Segoe UI" w:hAnsi="Segoe UI" w:cs="Segoe UI"/>
                <w:sz w:val="26"/>
                <w:szCs w:val="26"/>
              </w:rPr>
              <w:t>5</w:t>
            </w:r>
            <w:r w:rsidRPr="0046498C">
              <w:rPr>
                <w:rFonts w:ascii="Segoe UI" w:hAnsi="Segoe UI" w:cs="Segoe UI"/>
                <w:sz w:val="26"/>
                <w:szCs w:val="26"/>
              </w:rPr>
              <w:t>/09/24</w:t>
            </w:r>
          </w:p>
        </w:tc>
        <w:tc>
          <w:tcPr>
            <w:tcW w:w="1152" w:type="dxa"/>
          </w:tcPr>
          <w:p w14:paraId="31514861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16528396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768EDCDE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46498C"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 w:rsidRPr="0046498C"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656AAA" w:rsidRPr="0046498C" w14:paraId="1A220D1C" w14:textId="77777777" w:rsidTr="00D22F76">
        <w:tc>
          <w:tcPr>
            <w:tcW w:w="2304" w:type="dxa"/>
          </w:tcPr>
          <w:p w14:paraId="0A1E3ECB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455BA4FF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67D5ADC4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0B781DF6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6ED013E0" w14:textId="77777777" w:rsidTr="00D22F76">
        <w:tc>
          <w:tcPr>
            <w:tcW w:w="2304" w:type="dxa"/>
          </w:tcPr>
          <w:p w14:paraId="275D9B21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4D14FE0E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39633A59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2EC24B50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2E9B2197" w14:textId="77777777" w:rsidTr="00D22F76">
        <w:tc>
          <w:tcPr>
            <w:tcW w:w="2304" w:type="dxa"/>
          </w:tcPr>
          <w:p w14:paraId="3F977415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304D1F46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19B58B83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64B5D437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10646F02" w14:textId="77777777" w:rsidR="00656AAA" w:rsidRPr="0046498C" w:rsidRDefault="00656AAA" w:rsidP="00656AAA"/>
    <w:p w14:paraId="389E951A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6CAD532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E61B555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576536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769470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CD646B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362866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5CC288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43B21C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B8B904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429F9F6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9671ED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41815F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B0EC2F3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1059BC8C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5DA2F949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504248B9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19ECCDEE" w14:textId="77777777" w:rsidR="0062473A" w:rsidRDefault="0062473A" w:rsidP="0062473A">
      <w:pPr>
        <w:spacing w:line="276" w:lineRule="auto"/>
        <w:rPr>
          <w:sz w:val="26"/>
          <w:szCs w:val="26"/>
        </w:rPr>
      </w:pPr>
    </w:p>
    <w:p w14:paraId="2CA4EC71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9B3CB8A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30A61157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DF40474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55BCBC7" w14:textId="77777777" w:rsidR="0062473A" w:rsidRPr="0046498C" w:rsidRDefault="0062473A" w:rsidP="0062473A">
      <w:pPr>
        <w:pStyle w:val="Ttulo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Tabla de Contenido</w:t>
      </w:r>
    </w:p>
    <w:p w14:paraId="6DA57206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7F143D1F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4679D2A9" w14:textId="77777777" w:rsidR="0062473A" w:rsidRPr="0046498C" w:rsidRDefault="0062473A" w:rsidP="0062473A">
      <w:pPr>
        <w:rPr>
          <w:rFonts w:ascii="Segoe UI" w:hAnsi="Segoe UI" w:cs="Segoe UI"/>
        </w:rPr>
      </w:pPr>
    </w:p>
    <w:p w14:paraId="4A9375BC" w14:textId="036AA5C3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fldChar w:fldCharType="begin"/>
      </w:r>
      <w:r w:rsidRPr="0046498C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46498C">
        <w:rPr>
          <w:rFonts w:ascii="Segoe UI" w:hAnsi="Segoe UI" w:cs="Segoe UI"/>
          <w:b/>
          <w:sz w:val="26"/>
          <w:szCs w:val="26"/>
        </w:rPr>
        <w:fldChar w:fldCharType="separate"/>
      </w:r>
      <w:r w:rsidRPr="0046498C">
        <w:rPr>
          <w:rFonts w:ascii="Segoe UI" w:hAnsi="Segoe UI" w:cs="Segoe UI"/>
          <w:sz w:val="26"/>
          <w:szCs w:val="26"/>
        </w:rPr>
        <w:t>1.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 xml:space="preserve">Nombre del Caso de Uso: </w:t>
      </w:r>
      <w:r w:rsidR="007D675A">
        <w:rPr>
          <w:rFonts w:ascii="Segoe UI" w:hAnsi="Segoe UI" w:cs="Segoe UI"/>
          <w:sz w:val="26"/>
          <w:szCs w:val="26"/>
        </w:rPr>
        <w:t xml:space="preserve">Gestionar estados de la republica 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_Toc145578159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6188D0F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2.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Breve Descripción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6E8312B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de Eventos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4B32BB7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Básico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8A0F74D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_Toc145578163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23C2D6C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_Toc145578164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9A76A2A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Alterno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_Toc145578165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6A0B69B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_Toc145578166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E8A40FB" w14:textId="77777777" w:rsidR="0062473A" w:rsidRPr="0046498C" w:rsidRDefault="0062473A" w:rsidP="0062473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_Toc145578167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8EBD3DF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4.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Pre-Condiciones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_Toc145578168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A2BE110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5.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Post-Condiciones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065EE7E" w14:textId="77777777" w:rsidR="0062473A" w:rsidRPr="0046498C" w:rsidRDefault="0062473A" w:rsidP="0062473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Storyboard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17B1CC9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B0C09A8" w14:textId="77777777" w:rsidR="0062473A" w:rsidRPr="0046498C" w:rsidRDefault="0062473A" w:rsidP="0062473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7DB6C8A" w14:textId="77777777" w:rsidR="0062473A" w:rsidRPr="0046498C" w:rsidRDefault="0062473A" w:rsidP="0062473A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47DFCEE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011A63F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023A469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22675525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713A2FCD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048B0A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FACCC5B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03289DEC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83F1890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47F6FCAE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6948827D" w14:textId="77777777" w:rsidR="0062473A" w:rsidRPr="0046498C" w:rsidRDefault="0062473A" w:rsidP="0062473A">
      <w:pPr>
        <w:spacing w:line="276" w:lineRule="auto"/>
        <w:rPr>
          <w:sz w:val="26"/>
          <w:szCs w:val="26"/>
        </w:rPr>
      </w:pPr>
    </w:p>
    <w:p w14:paraId="59754F4E" w14:textId="77777777" w:rsidR="0062473A" w:rsidRPr="0046498C" w:rsidRDefault="0062473A" w:rsidP="0062473A"/>
    <w:p w14:paraId="5B5F18F6" w14:textId="718B511F" w:rsidR="00E26553" w:rsidRDefault="0062473A" w:rsidP="007944D0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 xml:space="preserve"> Nombre del Caso de Uso: </w:t>
      </w:r>
      <w:r w:rsidR="00E26553" w:rsidRPr="00E26553">
        <w:rPr>
          <w:rFonts w:ascii="Segoe UI" w:hAnsi="Segoe UI" w:cs="Segoe UI"/>
          <w:sz w:val="28"/>
          <w:szCs w:val="26"/>
        </w:rPr>
        <w:t xml:space="preserve">Gestionar estados de la </w:t>
      </w:r>
      <w:proofErr w:type="spellStart"/>
      <w:r w:rsidR="00E26553" w:rsidRPr="00E26553">
        <w:rPr>
          <w:rFonts w:ascii="Segoe UI" w:hAnsi="Segoe UI" w:cs="Segoe UI"/>
          <w:sz w:val="28"/>
          <w:szCs w:val="26"/>
        </w:rPr>
        <w:t>republica</w:t>
      </w:r>
      <w:proofErr w:type="spellEnd"/>
      <w:r w:rsidR="00E26553" w:rsidRPr="00E26553">
        <w:rPr>
          <w:rFonts w:ascii="Segoe UI" w:hAnsi="Segoe UI" w:cs="Segoe UI"/>
          <w:sz w:val="28"/>
          <w:szCs w:val="26"/>
        </w:rPr>
        <w:t xml:space="preserve"> mexicana</w:t>
      </w:r>
    </w:p>
    <w:p w14:paraId="44848040" w14:textId="355D67AD" w:rsidR="0062473A" w:rsidRPr="00E26553" w:rsidRDefault="0062473A" w:rsidP="007944D0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Breve Descripción</w:t>
      </w:r>
    </w:p>
    <w:p w14:paraId="2A38FDFA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70FFF820" w14:textId="3A2F6EC6" w:rsidR="0062473A" w:rsidRPr="0046498C" w:rsidRDefault="00E26553" w:rsidP="0062473A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administrador podrá agregar, eliminar y editar cualquiera estado de la republica y sus datos correspondientes. </w:t>
      </w:r>
    </w:p>
    <w:p w14:paraId="26DECBED" w14:textId="49F0E153" w:rsidR="0062473A" w:rsidRPr="00E26553" w:rsidRDefault="0062473A" w:rsidP="00E26553">
      <w:pPr>
        <w:pStyle w:val="Ttulo1"/>
        <w:numPr>
          <w:ilvl w:val="0"/>
          <w:numId w:val="23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Flujo de Eventos</w:t>
      </w:r>
    </w:p>
    <w:p w14:paraId="4C4216F1" w14:textId="77777777" w:rsidR="0062473A" w:rsidRPr="0046498C" w:rsidRDefault="0062473A" w:rsidP="0062473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E76FF35" w14:textId="21213770" w:rsidR="0062473A" w:rsidRPr="00E26553" w:rsidRDefault="0062473A" w:rsidP="00E26553">
      <w:pPr>
        <w:pStyle w:val="Ttulo2"/>
        <w:numPr>
          <w:ilvl w:val="1"/>
          <w:numId w:val="23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Flujo Básico</w:t>
      </w:r>
    </w:p>
    <w:p w14:paraId="56295E0F" w14:textId="77777777" w:rsidR="0062473A" w:rsidRPr="0046498C" w:rsidRDefault="0062473A" w:rsidP="0062473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E0876BA" w14:textId="64D36105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656AAA">
        <w:rPr>
          <w:rFonts w:ascii="Segoe UI" w:hAnsi="Segoe UI" w:cs="Segoe UI"/>
          <w:sz w:val="26"/>
          <w:szCs w:val="26"/>
        </w:rPr>
        <w:t xml:space="preserve"> El administrador inicia sesión en el sistema.</w:t>
      </w:r>
    </w:p>
    <w:p w14:paraId="15BF9145" w14:textId="322BEDD3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656AAA">
        <w:rPr>
          <w:rFonts w:ascii="Segoe UI" w:hAnsi="Segoe UI" w:cs="Segoe UI"/>
          <w:sz w:val="26"/>
          <w:szCs w:val="26"/>
        </w:rPr>
        <w:t xml:space="preserve">  El administrador accede a la sección de gestión de estados de la República Mexicana.</w:t>
      </w:r>
    </w:p>
    <w:p w14:paraId="7134B36B" w14:textId="117364EB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656AAA">
        <w:rPr>
          <w:rFonts w:ascii="Segoe UI" w:hAnsi="Segoe UI" w:cs="Segoe UI"/>
          <w:sz w:val="26"/>
          <w:szCs w:val="26"/>
        </w:rPr>
        <w:t xml:space="preserve">  El sistema muestra una lista con los estados registrados.</w:t>
      </w:r>
    </w:p>
    <w:p w14:paraId="0DD40849" w14:textId="011BEBC0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656AAA">
        <w:rPr>
          <w:rFonts w:ascii="Segoe UI" w:hAnsi="Segoe UI" w:cs="Segoe UI"/>
          <w:sz w:val="26"/>
          <w:szCs w:val="26"/>
        </w:rPr>
        <w:t xml:space="preserve">  El administrador selecciona una opción: </w:t>
      </w:r>
      <w:r w:rsidRPr="00656AAA">
        <w:rPr>
          <w:rFonts w:ascii="Segoe UI" w:hAnsi="Segoe UI" w:cs="Segoe UI"/>
          <w:b/>
          <w:bCs/>
          <w:sz w:val="26"/>
          <w:szCs w:val="26"/>
        </w:rPr>
        <w:t>agregar, editar o eliminar un estado</w:t>
      </w:r>
      <w:r w:rsidRPr="00656AAA">
        <w:rPr>
          <w:rFonts w:ascii="Segoe UI" w:hAnsi="Segoe UI" w:cs="Segoe UI"/>
          <w:sz w:val="26"/>
          <w:szCs w:val="26"/>
        </w:rPr>
        <w:t>.</w:t>
      </w:r>
    </w:p>
    <w:p w14:paraId="62C1E509" w14:textId="260C0EAC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</w:t>
      </w:r>
      <w:r w:rsidRPr="00656AAA">
        <w:rPr>
          <w:rFonts w:ascii="Segoe UI" w:hAnsi="Segoe UI" w:cs="Segoe UI"/>
          <w:sz w:val="26"/>
          <w:szCs w:val="26"/>
        </w:rPr>
        <w:t xml:space="preserve">  El sistema realiza la acción y actualiza la lista de estados.</w:t>
      </w:r>
    </w:p>
    <w:p w14:paraId="7FAF311D" w14:textId="6371F5D4" w:rsidR="0062473A" w:rsidRPr="0046498C" w:rsidRDefault="00656AAA" w:rsidP="00656AA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656AAA">
        <w:rPr>
          <w:rFonts w:ascii="Segoe UI" w:hAnsi="Segoe UI" w:cs="Segoe UI"/>
          <w:sz w:val="26"/>
          <w:szCs w:val="26"/>
        </w:rPr>
        <w:t xml:space="preserve">  El sistema confirma la acción realizada y notifica al administrador del éxito de la operación.</w:t>
      </w:r>
    </w:p>
    <w:p w14:paraId="7EFC16AC" w14:textId="6D5D786D" w:rsidR="0062473A" w:rsidRPr="0046498C" w:rsidRDefault="0062473A" w:rsidP="00E26553">
      <w:pPr>
        <w:pStyle w:val="Ttulo3"/>
        <w:numPr>
          <w:ilvl w:val="2"/>
          <w:numId w:val="23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656AAA">
        <w:rPr>
          <w:rFonts w:ascii="Segoe UI" w:hAnsi="Segoe UI" w:cs="Segoe UI"/>
          <w:b/>
          <w:i w:val="0"/>
          <w:sz w:val="28"/>
          <w:szCs w:val="26"/>
        </w:rPr>
        <w:t>Agregar estado</w:t>
      </w:r>
    </w:p>
    <w:p w14:paraId="27FECF7A" w14:textId="77777777" w:rsidR="0062473A" w:rsidRPr="0046498C" w:rsidRDefault="0062473A" w:rsidP="0062473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34ABC7AB" w14:textId="182103B8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656AAA">
        <w:rPr>
          <w:rFonts w:hAnsi="Symbol"/>
          <w:sz w:val="24"/>
          <w:szCs w:val="24"/>
        </w:rPr>
        <w:t xml:space="preserve"> </w:t>
      </w:r>
      <w:r w:rsidRPr="00656AAA">
        <w:rPr>
          <w:rFonts w:ascii="Segoe UI" w:hAnsi="Segoe UI" w:cs="Segoe UI"/>
          <w:sz w:val="26"/>
          <w:szCs w:val="26"/>
        </w:rPr>
        <w:t>El administrador selecciona la opción "Agregar estado".</w:t>
      </w:r>
    </w:p>
    <w:p w14:paraId="3D17B9DF" w14:textId="01BD6BD7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656AAA">
        <w:rPr>
          <w:rFonts w:ascii="Segoe UI" w:hAnsi="Segoe UI" w:cs="Segoe UI"/>
          <w:sz w:val="26"/>
          <w:szCs w:val="26"/>
        </w:rPr>
        <w:t xml:space="preserve"> </w:t>
      </w:r>
      <w:r w:rsidR="00E21FF7" w:rsidRPr="00E21FF7">
        <w:rPr>
          <w:rFonts w:ascii="Segoe UI" w:hAnsi="Segoe UI" w:cs="Segoe UI"/>
          <w:sz w:val="26"/>
          <w:szCs w:val="26"/>
        </w:rPr>
        <w:t>El sistema presenta un formulario para que el administrador ingrese la información del estado, incluyendo su nombre, capital, fotografías, videos, así como guías y trípticos, los cuales cuentan con sus especificaciones correspondientes.</w:t>
      </w:r>
    </w:p>
    <w:p w14:paraId="5242762E" w14:textId="75E0B282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656AAA">
        <w:rPr>
          <w:rFonts w:ascii="Segoe UI" w:hAnsi="Segoe UI" w:cs="Segoe UI"/>
          <w:sz w:val="26"/>
          <w:szCs w:val="26"/>
        </w:rPr>
        <w:t xml:space="preserve">  El administrador completa los campos y confirma la acción.</w:t>
      </w:r>
    </w:p>
    <w:p w14:paraId="5ABC9834" w14:textId="6D867CE1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656AAA">
        <w:rPr>
          <w:rFonts w:ascii="Segoe UI" w:hAnsi="Segoe UI" w:cs="Segoe UI"/>
          <w:sz w:val="26"/>
          <w:szCs w:val="26"/>
        </w:rPr>
        <w:t xml:space="preserve">  El sistema valida los datos ingresados.</w:t>
      </w:r>
    </w:p>
    <w:p w14:paraId="1027E666" w14:textId="4D04FED5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5.</w:t>
      </w:r>
      <w:r w:rsidRPr="00656AAA">
        <w:rPr>
          <w:rFonts w:ascii="Segoe UI" w:hAnsi="Segoe UI" w:cs="Segoe UI"/>
          <w:sz w:val="26"/>
          <w:szCs w:val="26"/>
        </w:rPr>
        <w:t xml:space="preserve">  Si la información es correcta, el sistema agrega el nuevo estado a la base de datos.</w:t>
      </w:r>
    </w:p>
    <w:p w14:paraId="0B015B31" w14:textId="4D8D2F30" w:rsidR="0062473A" w:rsidRPr="00656AAA" w:rsidRDefault="00656AAA" w:rsidP="00656AA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656AAA">
        <w:rPr>
          <w:rFonts w:ascii="Segoe UI" w:hAnsi="Segoe UI" w:cs="Segoe UI"/>
          <w:sz w:val="26"/>
          <w:szCs w:val="26"/>
        </w:rPr>
        <w:t xml:space="preserve">  El sistema muestra un mensaje de confirmación y actualiza la lista de estados.</w:t>
      </w:r>
    </w:p>
    <w:p w14:paraId="4E141A47" w14:textId="77777777" w:rsidR="0062473A" w:rsidRPr="0046498C" w:rsidRDefault="0062473A" w:rsidP="0062473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440E776" w14:textId="2E53D650" w:rsidR="0062473A" w:rsidRPr="0046498C" w:rsidRDefault="0062473A" w:rsidP="00E26553">
      <w:pPr>
        <w:pStyle w:val="Ttulo3"/>
        <w:numPr>
          <w:ilvl w:val="2"/>
          <w:numId w:val="23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656AAA">
        <w:rPr>
          <w:rFonts w:ascii="Segoe UI" w:hAnsi="Segoe UI" w:cs="Segoe UI"/>
          <w:b/>
          <w:i w:val="0"/>
          <w:sz w:val="28"/>
          <w:szCs w:val="26"/>
        </w:rPr>
        <w:t>Editar estado</w:t>
      </w:r>
    </w:p>
    <w:p w14:paraId="78FC999E" w14:textId="77777777" w:rsidR="0062473A" w:rsidRPr="0046498C" w:rsidRDefault="0062473A" w:rsidP="0062473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4EEA1D97" w14:textId="28DA6214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656AAA">
        <w:rPr>
          <w:rFonts w:hAnsi="Symbol"/>
          <w:sz w:val="24"/>
          <w:szCs w:val="24"/>
        </w:rPr>
        <w:t xml:space="preserve"> </w:t>
      </w:r>
      <w:r w:rsidRPr="00656AAA">
        <w:rPr>
          <w:rFonts w:ascii="Segoe UI" w:hAnsi="Segoe UI" w:cs="Segoe UI"/>
          <w:sz w:val="26"/>
          <w:szCs w:val="26"/>
        </w:rPr>
        <w:t>El administrador selecciona un estado de la lista para editar.</w:t>
      </w:r>
    </w:p>
    <w:p w14:paraId="067DFC21" w14:textId="20EC2B33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656AAA">
        <w:rPr>
          <w:rFonts w:ascii="Segoe UI" w:hAnsi="Segoe UI" w:cs="Segoe UI"/>
          <w:sz w:val="26"/>
          <w:szCs w:val="26"/>
        </w:rPr>
        <w:t xml:space="preserve"> El sistema muestra los datos actuales del estado.</w:t>
      </w:r>
    </w:p>
    <w:p w14:paraId="2A3E4266" w14:textId="4BA70459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656AAA">
        <w:rPr>
          <w:rFonts w:ascii="Segoe UI" w:hAnsi="Segoe UI" w:cs="Segoe UI"/>
          <w:sz w:val="26"/>
          <w:szCs w:val="26"/>
        </w:rPr>
        <w:t xml:space="preserve">  El administrador modifica los campos necesarios (</w:t>
      </w:r>
      <w:r w:rsidR="00E21FF7" w:rsidRPr="00E21FF7">
        <w:rPr>
          <w:rFonts w:ascii="Segoe UI" w:hAnsi="Segoe UI" w:cs="Segoe UI"/>
          <w:sz w:val="26"/>
          <w:szCs w:val="26"/>
        </w:rPr>
        <w:t>nombre, capital, fotografías, videos, así como guías y trípticos, los cuales cuentan con sus especificaciones correspondientes</w:t>
      </w:r>
      <w:r w:rsidR="00E21FF7">
        <w:rPr>
          <w:rFonts w:ascii="Segoe UI" w:hAnsi="Segoe UI" w:cs="Segoe UI"/>
          <w:sz w:val="26"/>
          <w:szCs w:val="26"/>
        </w:rPr>
        <w:t>)</w:t>
      </w:r>
      <w:r w:rsidR="00E21FF7" w:rsidRPr="00E21FF7">
        <w:rPr>
          <w:rFonts w:ascii="Segoe UI" w:hAnsi="Segoe UI" w:cs="Segoe UI"/>
          <w:sz w:val="26"/>
          <w:szCs w:val="26"/>
        </w:rPr>
        <w:t>.</w:t>
      </w:r>
    </w:p>
    <w:p w14:paraId="318616AD" w14:textId="7B28D67D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656AAA">
        <w:rPr>
          <w:rFonts w:ascii="Segoe UI" w:hAnsi="Segoe UI" w:cs="Segoe UI"/>
          <w:sz w:val="26"/>
          <w:szCs w:val="26"/>
        </w:rPr>
        <w:t xml:space="preserve">  El sistema valida los cambios.</w:t>
      </w:r>
    </w:p>
    <w:p w14:paraId="0020B99A" w14:textId="1DF1BD0D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</w:t>
      </w:r>
      <w:r w:rsidRPr="00656AAA">
        <w:rPr>
          <w:rFonts w:ascii="Segoe UI" w:hAnsi="Segoe UI" w:cs="Segoe UI"/>
          <w:sz w:val="26"/>
          <w:szCs w:val="26"/>
        </w:rPr>
        <w:t xml:space="preserve">  Si la información es válida, el sistema actualiza el estado en la base de datos.</w:t>
      </w:r>
    </w:p>
    <w:p w14:paraId="09B3339D" w14:textId="2748BE23" w:rsidR="0062473A" w:rsidRDefault="00656AAA" w:rsidP="00656AA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656AAA">
        <w:rPr>
          <w:rFonts w:ascii="Segoe UI" w:hAnsi="Segoe UI" w:cs="Segoe UI"/>
          <w:sz w:val="26"/>
          <w:szCs w:val="26"/>
        </w:rPr>
        <w:t xml:space="preserve">  El sistema muestra un mensaje de confirmación y actualiza la lista de estados.</w:t>
      </w:r>
    </w:p>
    <w:p w14:paraId="6882AB0E" w14:textId="2AAA19F8" w:rsidR="00656AAA" w:rsidRPr="0046498C" w:rsidRDefault="00656AAA" w:rsidP="00656AAA">
      <w:pPr>
        <w:pStyle w:val="Ttulo3"/>
        <w:numPr>
          <w:ilvl w:val="2"/>
          <w:numId w:val="23"/>
        </w:numPr>
        <w:tabs>
          <w:tab w:val="num" w:pos="360"/>
        </w:tabs>
        <w:ind w:left="360" w:hanging="360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>
        <w:rPr>
          <w:rFonts w:ascii="Segoe UI" w:hAnsi="Segoe UI" w:cs="Segoe UI"/>
          <w:b/>
          <w:i w:val="0"/>
          <w:sz w:val="28"/>
          <w:szCs w:val="26"/>
        </w:rPr>
        <w:t>E</w:t>
      </w:r>
      <w:r w:rsidR="00E21FF7">
        <w:rPr>
          <w:rFonts w:ascii="Segoe UI" w:hAnsi="Segoe UI" w:cs="Segoe UI"/>
          <w:b/>
          <w:i w:val="0"/>
          <w:sz w:val="28"/>
          <w:szCs w:val="26"/>
        </w:rPr>
        <w:t>liminar</w:t>
      </w:r>
      <w:r>
        <w:rPr>
          <w:rFonts w:ascii="Segoe UI" w:hAnsi="Segoe UI" w:cs="Segoe UI"/>
          <w:b/>
          <w:i w:val="0"/>
          <w:sz w:val="28"/>
          <w:szCs w:val="26"/>
        </w:rPr>
        <w:t xml:space="preserve"> estado</w:t>
      </w:r>
    </w:p>
    <w:p w14:paraId="77E91478" w14:textId="77777777" w:rsidR="00656AAA" w:rsidRPr="0046498C" w:rsidRDefault="00656AAA" w:rsidP="00656AA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0F45AFA6" w14:textId="5A277F67" w:rsid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656AAA">
        <w:rPr>
          <w:rFonts w:hAnsi="Symbol"/>
          <w:sz w:val="24"/>
          <w:szCs w:val="24"/>
        </w:rPr>
        <w:t xml:space="preserve"> </w:t>
      </w:r>
      <w:r w:rsidRPr="00656AAA">
        <w:rPr>
          <w:rFonts w:ascii="Segoe UI" w:hAnsi="Segoe UI" w:cs="Segoe UI"/>
          <w:sz w:val="26"/>
          <w:szCs w:val="26"/>
        </w:rPr>
        <w:t>El administrador selecciona un estado de la lista para eliminar.</w:t>
      </w:r>
    </w:p>
    <w:p w14:paraId="10B2B986" w14:textId="27A1E347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 El sistema le arroja una alarma, para ver si el usuario desea cancelarlo</w:t>
      </w:r>
    </w:p>
    <w:p w14:paraId="7F703DC8" w14:textId="6B1C687E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656AAA">
        <w:rPr>
          <w:rFonts w:ascii="Segoe UI" w:hAnsi="Segoe UI" w:cs="Segoe UI"/>
          <w:sz w:val="26"/>
          <w:szCs w:val="26"/>
        </w:rPr>
        <w:t xml:space="preserve"> El sistema solicita confirmación antes de proceder con la eliminación.</w:t>
      </w:r>
    </w:p>
    <w:p w14:paraId="0FFF10A1" w14:textId="552EF4AE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656AAA">
        <w:rPr>
          <w:rFonts w:ascii="Segoe UI" w:hAnsi="Segoe UI" w:cs="Segoe UI"/>
          <w:sz w:val="26"/>
          <w:szCs w:val="26"/>
        </w:rPr>
        <w:t xml:space="preserve">  El administrador confirma la eliminación.</w:t>
      </w:r>
    </w:p>
    <w:p w14:paraId="472DA46A" w14:textId="5ACC4A14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</w:t>
      </w:r>
      <w:r w:rsidRPr="00656AAA">
        <w:rPr>
          <w:rFonts w:ascii="Segoe UI" w:hAnsi="Segoe UI" w:cs="Segoe UI"/>
          <w:sz w:val="26"/>
          <w:szCs w:val="26"/>
        </w:rPr>
        <w:t xml:space="preserve">  El sistema elimina el estado de la base de datos.</w:t>
      </w:r>
    </w:p>
    <w:p w14:paraId="4508DDA4" w14:textId="1EF9767F" w:rsidR="00656AAA" w:rsidRPr="0046498C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656AAA">
        <w:rPr>
          <w:rFonts w:ascii="Segoe UI" w:hAnsi="Segoe UI" w:cs="Segoe UI"/>
          <w:sz w:val="26"/>
          <w:szCs w:val="26"/>
        </w:rPr>
        <w:t xml:space="preserve">  El sistema muestra un mensaje de confirmación y actualiza la lista de estados.</w:t>
      </w:r>
    </w:p>
    <w:p w14:paraId="3ACFB67F" w14:textId="77777777" w:rsidR="0062473A" w:rsidRPr="0046498C" w:rsidRDefault="0062473A" w:rsidP="00E21FF7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4D990346" w14:textId="77777777" w:rsidR="0062473A" w:rsidRPr="0046498C" w:rsidRDefault="0062473A" w:rsidP="00E26553">
      <w:pPr>
        <w:pStyle w:val="Ttulo2"/>
        <w:numPr>
          <w:ilvl w:val="1"/>
          <w:numId w:val="23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lastRenderedPageBreak/>
        <w:t>Flujo Alterno</w:t>
      </w:r>
    </w:p>
    <w:p w14:paraId="021F65CE" w14:textId="77777777" w:rsidR="0062473A" w:rsidRPr="0046498C" w:rsidRDefault="0062473A" w:rsidP="0062473A">
      <w:pPr>
        <w:jc w:val="both"/>
        <w:rPr>
          <w:rFonts w:ascii="Segoe UI" w:hAnsi="Segoe UI" w:cs="Segoe UI"/>
          <w:sz w:val="26"/>
          <w:szCs w:val="26"/>
        </w:rPr>
      </w:pPr>
    </w:p>
    <w:p w14:paraId="1B92E901" w14:textId="77777777" w:rsidR="00656AAA" w:rsidRDefault="0062473A" w:rsidP="00656AAA">
      <w:pPr>
        <w:pStyle w:val="Ttulo3"/>
        <w:spacing w:before="0" w:after="0" w:line="276" w:lineRule="auto"/>
        <w:jc w:val="both"/>
        <w:rPr>
          <w:rFonts w:ascii="Segoe UI" w:hAnsi="Segoe UI" w:cs="Segoe UI"/>
          <w:b/>
          <w:bCs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 w:rsidR="00656AAA" w:rsidRPr="0046498C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 w:rsidR="00656AAA" w:rsidRPr="00F511D7">
        <w:rPr>
          <w:rFonts w:ascii="Segoe UI" w:hAnsi="Segoe UI" w:cs="Segoe UI"/>
          <w:b/>
          <w:bCs/>
          <w:i w:val="0"/>
          <w:sz w:val="28"/>
          <w:szCs w:val="26"/>
        </w:rPr>
        <w:t>Cancelar acción</w:t>
      </w:r>
      <w:r w:rsidR="00656AAA">
        <w:rPr>
          <w:rFonts w:ascii="Segoe UI" w:hAnsi="Segoe UI" w:cs="Segoe UI"/>
          <w:b/>
          <w:bCs/>
          <w:i w:val="0"/>
          <w:sz w:val="28"/>
          <w:szCs w:val="26"/>
        </w:rPr>
        <w:t xml:space="preserve"> </w:t>
      </w:r>
    </w:p>
    <w:p w14:paraId="6E017EFD" w14:textId="77777777" w:rsidR="00656AAA" w:rsidRPr="00E26553" w:rsidRDefault="00656AAA" w:rsidP="00656AAA">
      <w:pPr>
        <w:pStyle w:val="Ttulo3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>1.</w:t>
      </w:r>
      <w:r w:rsidRPr="00E26553">
        <w:t xml:space="preserve"> </w:t>
      </w:r>
      <w:r w:rsidRPr="00E26553">
        <w:rPr>
          <w:rFonts w:ascii="Segoe UI" w:hAnsi="Segoe UI" w:cs="Segoe UI"/>
          <w:i w:val="0"/>
          <w:sz w:val="28"/>
          <w:szCs w:val="26"/>
        </w:rPr>
        <w:t>El administrador selecciona la opción de agregar, editar o eliminar una zona, pero decide no completar la acción.</w:t>
      </w:r>
    </w:p>
    <w:p w14:paraId="4A718F85" w14:textId="77777777" w:rsidR="00656AAA" w:rsidRPr="00E26553" w:rsidRDefault="00656AAA" w:rsidP="00656AAA">
      <w:pPr>
        <w:pStyle w:val="Ttulo3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 xml:space="preserve">2. </w:t>
      </w:r>
      <w:r w:rsidRPr="00E26553">
        <w:rPr>
          <w:rFonts w:ascii="Segoe UI" w:hAnsi="Segoe UI" w:cs="Segoe UI"/>
          <w:i w:val="0"/>
          <w:sz w:val="28"/>
          <w:szCs w:val="26"/>
        </w:rPr>
        <w:t>El administrador selecciona "Cancelar".</w:t>
      </w:r>
    </w:p>
    <w:p w14:paraId="019BB278" w14:textId="77777777" w:rsidR="00656AAA" w:rsidRDefault="00656AAA" w:rsidP="00656AAA">
      <w:pPr>
        <w:pStyle w:val="Ttu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>3. E</w:t>
      </w:r>
      <w:r w:rsidRPr="00E26553">
        <w:rPr>
          <w:rFonts w:ascii="Segoe UI" w:hAnsi="Segoe UI" w:cs="Segoe UI"/>
          <w:i w:val="0"/>
          <w:sz w:val="28"/>
          <w:szCs w:val="26"/>
        </w:rPr>
        <w:t>l sistema detiene la operación y regresa a la lista de zonas arqueológicas sin realizar ningún cambio.</w:t>
      </w:r>
    </w:p>
    <w:p w14:paraId="7AEE23A7" w14:textId="4D1A4E34" w:rsidR="0062473A" w:rsidRPr="0046498C" w:rsidRDefault="0062473A" w:rsidP="00656AAA">
      <w:pPr>
        <w:pStyle w:val="Ttulo3"/>
        <w:numPr>
          <w:ilvl w:val="0"/>
          <w:numId w:val="0"/>
        </w:numPr>
        <w:jc w:val="both"/>
        <w:rPr>
          <w:rFonts w:ascii="Segoe UI" w:hAnsi="Segoe UI" w:cs="Segoe UI"/>
          <w:sz w:val="26"/>
          <w:szCs w:val="26"/>
        </w:rPr>
      </w:pPr>
    </w:p>
    <w:p w14:paraId="299C34F3" w14:textId="4E0EF200" w:rsidR="0062473A" w:rsidRDefault="0062473A" w:rsidP="00656AAA">
      <w:pPr>
        <w:pStyle w:val="Ttulo3"/>
        <w:numPr>
          <w:ilvl w:val="2"/>
          <w:numId w:val="23"/>
        </w:numPr>
        <w:spacing w:before="0" w:after="0" w:line="276" w:lineRule="auto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>Flujo Alterno</w:t>
      </w:r>
      <w:r w:rsidR="00656AAA">
        <w:rPr>
          <w:rFonts w:ascii="Segoe UI" w:hAnsi="Segoe UI" w:cs="Segoe UI"/>
          <w:b/>
          <w:i w:val="0"/>
          <w:sz w:val="28"/>
          <w:szCs w:val="26"/>
        </w:rPr>
        <w:t>: Error en la validación de datos</w:t>
      </w:r>
    </w:p>
    <w:p w14:paraId="6A4865CF" w14:textId="77777777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</w:t>
      </w:r>
      <w:r w:rsidRPr="00656AAA">
        <w:rPr>
          <w:rFonts w:ascii="Segoe UI" w:hAnsi="Segoe UI" w:cs="Segoe UI"/>
          <w:sz w:val="26"/>
          <w:szCs w:val="26"/>
        </w:rPr>
        <w:t xml:space="preserve"> </w:t>
      </w:r>
      <w:proofErr w:type="gramStart"/>
      <w:r w:rsidRPr="00656AAA">
        <w:rPr>
          <w:rFonts w:ascii="Segoe UI" w:hAnsi="Segoe UI" w:cs="Segoe UI"/>
          <w:sz w:val="26"/>
          <w:szCs w:val="26"/>
        </w:rPr>
        <w:t>El</w:t>
      </w:r>
      <w:proofErr w:type="gramEnd"/>
      <w:r w:rsidRPr="00656AAA">
        <w:rPr>
          <w:rFonts w:ascii="Segoe UI" w:hAnsi="Segoe UI" w:cs="Segoe UI"/>
          <w:sz w:val="26"/>
          <w:szCs w:val="26"/>
        </w:rPr>
        <w:t xml:space="preserve"> administrador intenta agregar o editar un estado, pero ingresa información incompleta o incorrecta.</w:t>
      </w:r>
    </w:p>
    <w:p w14:paraId="7676B367" w14:textId="77777777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656AAA">
        <w:rPr>
          <w:rFonts w:ascii="Segoe UI" w:hAnsi="Segoe UI" w:cs="Segoe UI"/>
          <w:sz w:val="26"/>
          <w:szCs w:val="26"/>
        </w:rPr>
        <w:t xml:space="preserve">  El sistema muestra un mensaje de error indicando qué campos deben corregirse.</w:t>
      </w:r>
    </w:p>
    <w:p w14:paraId="42CD6443" w14:textId="77777777" w:rsidR="00656AAA" w:rsidRPr="00656AAA" w:rsidRDefault="00656AAA" w:rsidP="00656AAA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656AAA">
        <w:rPr>
          <w:rFonts w:ascii="Segoe UI" w:hAnsi="Segoe UI" w:cs="Segoe UI"/>
          <w:sz w:val="26"/>
          <w:szCs w:val="26"/>
        </w:rPr>
        <w:t xml:space="preserve">  El administrador corrige los errores y confirma nuevamente la acción.</w:t>
      </w:r>
    </w:p>
    <w:p w14:paraId="5C8C4344" w14:textId="77777777" w:rsidR="00656AAA" w:rsidRPr="0046498C" w:rsidRDefault="00656AAA" w:rsidP="00656AA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656AAA">
        <w:rPr>
          <w:rFonts w:ascii="Segoe UI" w:hAnsi="Segoe UI" w:cs="Segoe UI"/>
          <w:sz w:val="26"/>
          <w:szCs w:val="26"/>
        </w:rPr>
        <w:t xml:space="preserve">  El sistema valida los datos nuevamente.</w:t>
      </w:r>
    </w:p>
    <w:p w14:paraId="76F9DAB6" w14:textId="77777777" w:rsidR="00656AAA" w:rsidRPr="00656AAA" w:rsidRDefault="00656AAA" w:rsidP="00656AAA"/>
    <w:p w14:paraId="68A81455" w14:textId="77777777" w:rsidR="0062473A" w:rsidRPr="0046498C" w:rsidRDefault="0062473A" w:rsidP="00E26553">
      <w:pPr>
        <w:pStyle w:val="Ttulo1"/>
        <w:numPr>
          <w:ilvl w:val="0"/>
          <w:numId w:val="23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Pre-Condiciones</w:t>
      </w:r>
    </w:p>
    <w:p w14:paraId="6828F692" w14:textId="08F816F5" w:rsidR="00656AA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1. El administrador debe estar autenticado en el sistema.</w:t>
      </w:r>
    </w:p>
    <w:p w14:paraId="52D4BEA8" w14:textId="38D9BF8F" w:rsidR="0062473A" w:rsidRPr="00656AAA" w:rsidRDefault="00656AAA" w:rsidP="00656AAA">
      <w:pPr>
        <w:pStyle w:val="Textoindependiente"/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656AAA">
        <w:rPr>
          <w:rFonts w:ascii="Arial" w:hAnsi="Arial" w:cs="Arial"/>
          <w:sz w:val="24"/>
          <w:szCs w:val="24"/>
        </w:rPr>
        <w:t>2. El sistema debe tener acceso a la base de datos para permitir la gestión de los estados.</w:t>
      </w:r>
    </w:p>
    <w:p w14:paraId="46A307C6" w14:textId="77777777" w:rsidR="0062473A" w:rsidRPr="0046498C" w:rsidRDefault="0062473A" w:rsidP="00E26553">
      <w:pPr>
        <w:pStyle w:val="Ttulo1"/>
        <w:numPr>
          <w:ilvl w:val="0"/>
          <w:numId w:val="23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46498C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0BD4E49B" w14:textId="6F66DDBE" w:rsidR="00656AA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1. Si la operación es exitosa, la base de datos se actualiza con la información correspondiente (agregar, editar o eliminar).</w:t>
      </w:r>
    </w:p>
    <w:p w14:paraId="3DCC063A" w14:textId="438B6977" w:rsidR="00656AA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2. El sistema muestra un mensaje de confirmación y actualiza la lista de estados reflejando los cambios.</w:t>
      </w:r>
    </w:p>
    <w:p w14:paraId="48F2663E" w14:textId="208DB538" w:rsidR="0062473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3. En caso de error o cancelación, no se realizan cambios en la base de datos.</w:t>
      </w:r>
    </w:p>
    <w:p w14:paraId="67121CFE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7CE359B7" w14:textId="3D61E6E5" w:rsidR="00656AAA" w:rsidRDefault="00D27E84" w:rsidP="00E21FF7">
      <w:pPr>
        <w:widowControl/>
        <w:spacing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F68F795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38EED989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3E1C1E68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57C75A1D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15D8FEAD" w14:textId="77777777" w:rsidR="00656AAA" w:rsidRPr="0046498C" w:rsidRDefault="00656AAA" w:rsidP="00656AAA">
      <w:pPr>
        <w:pStyle w:val="Ttulo"/>
        <w:jc w:val="right"/>
      </w:pPr>
      <w:r w:rsidRPr="0046498C">
        <w:rPr>
          <w:rFonts w:ascii="Segoe UI" w:hAnsi="Segoe UI" w:cs="Segoe UI"/>
          <w:sz w:val="48"/>
          <w:szCs w:val="48"/>
        </w:rPr>
        <w:t>Zonas arqueológicas de México</w:t>
      </w:r>
    </w:p>
    <w:p w14:paraId="40AEFB27" w14:textId="4BB2F8D7" w:rsidR="00656AAA" w:rsidRPr="0046498C" w:rsidRDefault="00656AAA" w:rsidP="00656AAA">
      <w:pPr>
        <w:pStyle w:val="Ttulo"/>
        <w:jc w:val="righ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Especificación de Casos de Uso</w:t>
      </w:r>
      <w:r w:rsidR="00292061">
        <w:rPr>
          <w:rFonts w:ascii="Segoe UI" w:hAnsi="Segoe UI" w:cs="Segoe UI"/>
        </w:rPr>
        <w:t xml:space="preserve">: Gestionar </w:t>
      </w:r>
      <w:proofErr w:type="spellStart"/>
      <w:r w:rsidR="00292061">
        <w:rPr>
          <w:rFonts w:ascii="Segoe UI" w:hAnsi="Segoe UI" w:cs="Segoe UI"/>
        </w:rPr>
        <w:t>Quizees</w:t>
      </w:r>
      <w:proofErr w:type="spellEnd"/>
    </w:p>
    <w:p w14:paraId="13E5EBE0" w14:textId="77777777" w:rsidR="00656AAA" w:rsidRPr="0046498C" w:rsidRDefault="00656AAA" w:rsidP="00656AAA">
      <w:pPr>
        <w:pStyle w:val="Ttulo"/>
        <w:jc w:val="right"/>
        <w:rPr>
          <w:rFonts w:ascii="Segoe UI" w:hAnsi="Segoe UI" w:cs="Segoe UI"/>
          <w:sz w:val="40"/>
        </w:rPr>
      </w:pPr>
    </w:p>
    <w:p w14:paraId="7696A8A5" w14:textId="77777777" w:rsidR="00656AAA" w:rsidRPr="0046498C" w:rsidRDefault="00656AAA" w:rsidP="00656AAA">
      <w:pPr>
        <w:pStyle w:val="Ttulo"/>
        <w:jc w:val="right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sz w:val="32"/>
        </w:rPr>
        <w:t>Versión &lt;1.0&gt;</w:t>
      </w:r>
    </w:p>
    <w:p w14:paraId="0CD0AB98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C539E31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6EE88B93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6A3F7512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1F7B1852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5060C107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4A68C5E2" w14:textId="61733FCD" w:rsidR="00EE578D" w:rsidRDefault="00EE578D" w:rsidP="00E21FF7">
      <w:pPr>
        <w:widowControl/>
        <w:spacing w:line="240" w:lineRule="auto"/>
        <w:rPr>
          <w:sz w:val="26"/>
          <w:szCs w:val="26"/>
        </w:rPr>
      </w:pPr>
    </w:p>
    <w:p w14:paraId="6555D328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1A15AFB1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5A0E14F9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738D54B8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3A9EE449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67FBCD31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72603E1F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2B5F515C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4171C4D8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4AA3D4FB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3452056E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2B6BC4F3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2D352188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3A638D0E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2E0FBFD6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6F54EBB5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58F2A3B8" w14:textId="77777777" w:rsidR="00E21FF7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105DCF3D" w14:textId="77777777" w:rsidR="00E21FF7" w:rsidRPr="0046498C" w:rsidRDefault="00E21FF7" w:rsidP="00E21FF7">
      <w:pPr>
        <w:widowControl/>
        <w:spacing w:line="240" w:lineRule="auto"/>
        <w:rPr>
          <w:sz w:val="26"/>
          <w:szCs w:val="26"/>
        </w:rPr>
      </w:pPr>
    </w:p>
    <w:p w14:paraId="2ADA0F13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55812F95" w14:textId="77777777" w:rsidR="00656AAA" w:rsidRDefault="00656AAA" w:rsidP="00292061">
      <w:pPr>
        <w:pStyle w:val="Ttulo"/>
        <w:jc w:val="left"/>
        <w:rPr>
          <w:rFonts w:ascii="Calibri" w:hAnsi="Calibri" w:cs="Calibri"/>
          <w:sz w:val="40"/>
        </w:rPr>
      </w:pPr>
    </w:p>
    <w:p w14:paraId="461A1EE9" w14:textId="77777777" w:rsidR="00292061" w:rsidRPr="00292061" w:rsidRDefault="00292061" w:rsidP="00292061"/>
    <w:p w14:paraId="580B4131" w14:textId="77777777" w:rsidR="00656AAA" w:rsidRPr="00656AAA" w:rsidRDefault="00656AAA" w:rsidP="00656AAA">
      <w:pPr>
        <w:pStyle w:val="Ttulo"/>
        <w:rPr>
          <w:rFonts w:ascii="Segoe UI" w:hAnsi="Segoe UI" w:cs="Segoe UI"/>
          <w:sz w:val="40"/>
        </w:rPr>
      </w:pPr>
      <w:r w:rsidRPr="0046498C">
        <w:rPr>
          <w:rFonts w:ascii="Segoe UI" w:hAnsi="Segoe UI" w:cs="Segoe UI"/>
          <w:sz w:val="40"/>
        </w:rPr>
        <w:lastRenderedPageBreak/>
        <w:t>Bitácora</w:t>
      </w:r>
    </w:p>
    <w:p w14:paraId="42D0DB61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617CE543" w14:textId="77777777" w:rsidR="00656AAA" w:rsidRPr="0046498C" w:rsidRDefault="00656AAA" w:rsidP="00656AAA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6AAA" w:rsidRPr="0046498C" w14:paraId="211AF064" w14:textId="77777777" w:rsidTr="00D22F76">
        <w:tc>
          <w:tcPr>
            <w:tcW w:w="2304" w:type="dxa"/>
          </w:tcPr>
          <w:p w14:paraId="0F74310E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778AA745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1D400352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3BCC2101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656AAA" w:rsidRPr="0046498C" w14:paraId="4653DD25" w14:textId="77777777" w:rsidTr="00D22F76">
        <w:tc>
          <w:tcPr>
            <w:tcW w:w="2304" w:type="dxa"/>
          </w:tcPr>
          <w:p w14:paraId="2184FBAE" w14:textId="4D2EE844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2</w:t>
            </w:r>
            <w:r w:rsidR="00D27E84">
              <w:rPr>
                <w:rFonts w:ascii="Segoe UI" w:hAnsi="Segoe UI" w:cs="Segoe UI"/>
                <w:sz w:val="26"/>
                <w:szCs w:val="26"/>
              </w:rPr>
              <w:t>5</w:t>
            </w:r>
            <w:r w:rsidRPr="0046498C">
              <w:rPr>
                <w:rFonts w:ascii="Segoe UI" w:hAnsi="Segoe UI" w:cs="Segoe UI"/>
                <w:sz w:val="26"/>
                <w:szCs w:val="26"/>
              </w:rPr>
              <w:t>/09/24</w:t>
            </w:r>
          </w:p>
        </w:tc>
        <w:tc>
          <w:tcPr>
            <w:tcW w:w="1152" w:type="dxa"/>
          </w:tcPr>
          <w:p w14:paraId="05B80367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7F673AF0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364D160E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46498C"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 w:rsidRPr="0046498C"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656AAA" w:rsidRPr="0046498C" w14:paraId="62A10D1D" w14:textId="77777777" w:rsidTr="00D22F76">
        <w:tc>
          <w:tcPr>
            <w:tcW w:w="2304" w:type="dxa"/>
          </w:tcPr>
          <w:p w14:paraId="1A57A7EA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2FD17CD2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12AE62B4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470D41C5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6D86496B" w14:textId="77777777" w:rsidTr="00D22F76">
        <w:tc>
          <w:tcPr>
            <w:tcW w:w="2304" w:type="dxa"/>
          </w:tcPr>
          <w:p w14:paraId="5780F69D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981C027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1B546D9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26BD2E4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7BBC11DC" w14:textId="77777777" w:rsidTr="00D22F76">
        <w:tc>
          <w:tcPr>
            <w:tcW w:w="2304" w:type="dxa"/>
          </w:tcPr>
          <w:p w14:paraId="53BB90D8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5DB09BCA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B556EBF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77867178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79061C21" w14:textId="77777777" w:rsidR="00656AAA" w:rsidRPr="0046498C" w:rsidRDefault="00656AAA" w:rsidP="00656AAA"/>
    <w:p w14:paraId="7A721DE3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06F19012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C30A6BA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1792381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4F540878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65D5C021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54389857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1A392018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1C90EE12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F09E899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3D9E13B2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18B1BD78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23D7EA1B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144AA015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3401ECFA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481A0BEE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3AF331DF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386CD552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40A5A0BB" w14:textId="77777777" w:rsidR="00E21FF7" w:rsidRPr="0046498C" w:rsidRDefault="00E21FF7" w:rsidP="00656AAA">
      <w:pPr>
        <w:spacing w:line="276" w:lineRule="auto"/>
        <w:rPr>
          <w:sz w:val="26"/>
          <w:szCs w:val="26"/>
        </w:rPr>
      </w:pPr>
    </w:p>
    <w:p w14:paraId="3A2D4166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24AE6E30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41F27B28" w14:textId="77777777" w:rsidR="00E21FF7" w:rsidRPr="0046498C" w:rsidRDefault="00E21FF7" w:rsidP="00656AAA">
      <w:pPr>
        <w:spacing w:line="276" w:lineRule="auto"/>
        <w:rPr>
          <w:sz w:val="26"/>
          <w:szCs w:val="26"/>
        </w:rPr>
      </w:pPr>
    </w:p>
    <w:p w14:paraId="52C5F284" w14:textId="77777777" w:rsidR="00656AAA" w:rsidRPr="0046498C" w:rsidRDefault="00656AAA" w:rsidP="00656AAA">
      <w:pPr>
        <w:pStyle w:val="Ttulo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lastRenderedPageBreak/>
        <w:t>Tabla de Contenido</w:t>
      </w:r>
    </w:p>
    <w:p w14:paraId="0EF58BF2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7D067C28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7CD6020A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39192F0C" w14:textId="4EA65AA0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fldChar w:fldCharType="begin"/>
      </w:r>
      <w:r w:rsidRPr="0046498C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46498C">
        <w:rPr>
          <w:rFonts w:ascii="Segoe UI" w:hAnsi="Segoe UI" w:cs="Segoe UI"/>
          <w:b/>
          <w:sz w:val="26"/>
          <w:szCs w:val="26"/>
        </w:rPr>
        <w:fldChar w:fldCharType="separate"/>
      </w:r>
      <w:r w:rsidRPr="0046498C">
        <w:rPr>
          <w:rFonts w:ascii="Segoe UI" w:hAnsi="Segoe UI" w:cs="Segoe UI"/>
          <w:sz w:val="26"/>
          <w:szCs w:val="26"/>
        </w:rPr>
        <w:t>1.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 xml:space="preserve">Nombre del Caso de Uso: </w:t>
      </w:r>
      <w:r w:rsidR="007D675A">
        <w:rPr>
          <w:rFonts w:ascii="Segoe UI" w:hAnsi="Segoe UI" w:cs="Segoe UI"/>
          <w:sz w:val="26"/>
          <w:szCs w:val="26"/>
        </w:rPr>
        <w:t>Gestionar Quizes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_Toc145578159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62EAB1D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2.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Breve Descripción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7674384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de Eventos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F95D978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Básico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2C4CB79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_Toc145578163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32BEDCF7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_Toc145578164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F2FBACF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Alterno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_Toc145578165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51E7130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_Toc145578166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3BE91E0C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_Toc145578167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9328381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4.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Pre-Condiciones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_Toc145578168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1EBE134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5.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Post-Condiciones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12B4CBF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Storyboard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52C38D2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C8C8677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ACB59D7" w14:textId="1B9167AD" w:rsidR="00656AAA" w:rsidRPr="00D27E84" w:rsidRDefault="00656AAA" w:rsidP="00D27E84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46427A47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7045C342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7BB1F433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0A818647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43BCF27F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6D08C94D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23D924B9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4A8224A6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0513715D" w14:textId="77777777" w:rsidR="00E21FF7" w:rsidRDefault="00E21FF7" w:rsidP="00656AAA">
      <w:pPr>
        <w:spacing w:line="276" w:lineRule="auto"/>
        <w:rPr>
          <w:sz w:val="26"/>
          <w:szCs w:val="26"/>
        </w:rPr>
      </w:pPr>
    </w:p>
    <w:p w14:paraId="0D61CF1E" w14:textId="77777777" w:rsidR="00E21FF7" w:rsidRPr="0046498C" w:rsidRDefault="00E21FF7" w:rsidP="00656AAA">
      <w:pPr>
        <w:spacing w:line="276" w:lineRule="auto"/>
        <w:rPr>
          <w:sz w:val="26"/>
          <w:szCs w:val="26"/>
        </w:rPr>
      </w:pPr>
    </w:p>
    <w:p w14:paraId="7F59C237" w14:textId="77777777" w:rsidR="00656AAA" w:rsidRPr="0046498C" w:rsidRDefault="00656AAA" w:rsidP="00656AAA"/>
    <w:p w14:paraId="317CC2AD" w14:textId="7FE5FDAF" w:rsidR="00656AAA" w:rsidRPr="00292061" w:rsidRDefault="00656AAA" w:rsidP="00292061">
      <w:pPr>
        <w:pStyle w:val="Ttulo1"/>
        <w:numPr>
          <w:ilvl w:val="0"/>
          <w:numId w:val="26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292061">
        <w:rPr>
          <w:rFonts w:ascii="Segoe UI" w:hAnsi="Segoe UI" w:cs="Segoe UI"/>
          <w:sz w:val="28"/>
          <w:szCs w:val="26"/>
        </w:rPr>
        <w:lastRenderedPageBreak/>
        <w:t xml:space="preserve"> Nombre del Caso de Uso: Gestionar </w:t>
      </w:r>
      <w:proofErr w:type="spellStart"/>
      <w:r w:rsidR="00292061" w:rsidRPr="00292061">
        <w:rPr>
          <w:rFonts w:ascii="Segoe UI" w:hAnsi="Segoe UI" w:cs="Segoe UI"/>
          <w:sz w:val="28"/>
          <w:szCs w:val="26"/>
        </w:rPr>
        <w:t>Quizees</w:t>
      </w:r>
      <w:proofErr w:type="spellEnd"/>
    </w:p>
    <w:p w14:paraId="1A4522B8" w14:textId="77777777" w:rsidR="00656AAA" w:rsidRPr="00E26553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b w:val="0"/>
          <w:sz w:val="26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Breve Descripción</w:t>
      </w:r>
    </w:p>
    <w:p w14:paraId="6951A556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7C40D2CB" w14:textId="1B3A80A1" w:rsidR="00656AAA" w:rsidRDefault="00656AAA" w:rsidP="00656AAA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administrador podrá agregar, eliminar y editar</w:t>
      </w:r>
      <w:r w:rsidR="00292061">
        <w:rPr>
          <w:rFonts w:ascii="Segoe UI" w:hAnsi="Segoe UI" w:cs="Segoe UI"/>
          <w:sz w:val="26"/>
          <w:szCs w:val="26"/>
        </w:rPr>
        <w:t xml:space="preserve"> las preguntas del juego interactivo sobre las culturas, zonas y la información de la </w:t>
      </w:r>
      <w:proofErr w:type="spellStart"/>
      <w:r w:rsidR="00292061">
        <w:rPr>
          <w:rFonts w:ascii="Segoe UI" w:hAnsi="Segoe UI" w:cs="Segoe UI"/>
          <w:sz w:val="26"/>
          <w:szCs w:val="26"/>
        </w:rPr>
        <w:t>pagina</w:t>
      </w:r>
      <w:proofErr w:type="spellEnd"/>
      <w:r w:rsidR="00292061">
        <w:rPr>
          <w:rFonts w:ascii="Segoe UI" w:hAnsi="Segoe UI" w:cs="Segoe UI"/>
          <w:sz w:val="26"/>
          <w:szCs w:val="26"/>
        </w:rPr>
        <w:t xml:space="preserve">. </w:t>
      </w:r>
      <w:r>
        <w:rPr>
          <w:rFonts w:ascii="Segoe UI" w:hAnsi="Segoe UI" w:cs="Segoe UI"/>
          <w:sz w:val="26"/>
          <w:szCs w:val="26"/>
        </w:rPr>
        <w:t xml:space="preserve"> </w:t>
      </w:r>
    </w:p>
    <w:p w14:paraId="442BEA40" w14:textId="77777777" w:rsidR="00292061" w:rsidRPr="0046498C" w:rsidRDefault="00292061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5DE3ADEE" w14:textId="77777777" w:rsidR="00656AAA" w:rsidRPr="00E26553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Flujo de Eventos</w:t>
      </w:r>
    </w:p>
    <w:p w14:paraId="02946ACB" w14:textId="77777777" w:rsidR="00656AAA" w:rsidRPr="0046498C" w:rsidRDefault="00656AAA" w:rsidP="00656AA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2D18D5E" w14:textId="77777777" w:rsidR="00656AAA" w:rsidRPr="00E26553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Flujo Básico</w:t>
      </w:r>
    </w:p>
    <w:p w14:paraId="0C291BA8" w14:textId="77777777" w:rsidR="00656AAA" w:rsidRPr="0046498C" w:rsidRDefault="00656AAA" w:rsidP="00656AA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142D05A" w14:textId="58E00878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292061">
        <w:rPr>
          <w:rFonts w:ascii="Segoe UI" w:hAnsi="Segoe UI" w:cs="Segoe UI"/>
          <w:sz w:val="26"/>
          <w:szCs w:val="26"/>
        </w:rPr>
        <w:t xml:space="preserve">  El administrador inicia sesión en el sistema.</w:t>
      </w:r>
    </w:p>
    <w:p w14:paraId="3B3FE94F" w14:textId="16166BB5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292061">
        <w:rPr>
          <w:rFonts w:ascii="Segoe UI" w:hAnsi="Segoe UI" w:cs="Segoe UI"/>
          <w:sz w:val="26"/>
          <w:szCs w:val="26"/>
        </w:rPr>
        <w:t xml:space="preserve">  El administrador accede a la sección de gestión de </w:t>
      </w:r>
      <w:proofErr w:type="spellStart"/>
      <w:r w:rsidRPr="00292061">
        <w:rPr>
          <w:rFonts w:ascii="Segoe UI" w:hAnsi="Segoe UI" w:cs="Segoe UI"/>
          <w:sz w:val="26"/>
          <w:szCs w:val="26"/>
        </w:rPr>
        <w:t>quizzes</w:t>
      </w:r>
      <w:proofErr w:type="spellEnd"/>
      <w:r w:rsidRPr="00292061">
        <w:rPr>
          <w:rFonts w:ascii="Segoe UI" w:hAnsi="Segoe UI" w:cs="Segoe UI"/>
          <w:sz w:val="26"/>
          <w:szCs w:val="26"/>
        </w:rPr>
        <w:t>.</w:t>
      </w:r>
    </w:p>
    <w:p w14:paraId="1DE642A9" w14:textId="70E159A8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292061">
        <w:rPr>
          <w:rFonts w:ascii="Segoe UI" w:hAnsi="Segoe UI" w:cs="Segoe UI"/>
          <w:sz w:val="26"/>
          <w:szCs w:val="26"/>
        </w:rPr>
        <w:t xml:space="preserve">  El sistema muestra una lista con los </w:t>
      </w:r>
      <w:proofErr w:type="spellStart"/>
      <w:r w:rsidRPr="00292061">
        <w:rPr>
          <w:rFonts w:ascii="Segoe UI" w:hAnsi="Segoe UI" w:cs="Segoe UI"/>
          <w:sz w:val="26"/>
          <w:szCs w:val="26"/>
        </w:rPr>
        <w:t>quizzes</w:t>
      </w:r>
      <w:proofErr w:type="spellEnd"/>
      <w:r w:rsidRPr="00292061">
        <w:rPr>
          <w:rFonts w:ascii="Segoe UI" w:hAnsi="Segoe UI" w:cs="Segoe UI"/>
          <w:sz w:val="26"/>
          <w:szCs w:val="26"/>
        </w:rPr>
        <w:t xml:space="preserve"> actuales y sus preguntas correspondientes</w:t>
      </w:r>
      <w:r>
        <w:rPr>
          <w:rFonts w:ascii="Segoe UI" w:hAnsi="Segoe UI" w:cs="Segoe UI"/>
          <w:sz w:val="26"/>
          <w:szCs w:val="26"/>
        </w:rPr>
        <w:t xml:space="preserve"> o bien dependiendo el caso un formulario</w:t>
      </w:r>
      <w:r w:rsidRPr="00292061">
        <w:rPr>
          <w:rFonts w:ascii="Segoe UI" w:hAnsi="Segoe UI" w:cs="Segoe UI"/>
          <w:sz w:val="26"/>
          <w:szCs w:val="26"/>
        </w:rPr>
        <w:t>.</w:t>
      </w:r>
    </w:p>
    <w:p w14:paraId="25980166" w14:textId="6561C727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292061">
        <w:rPr>
          <w:rFonts w:ascii="Segoe UI" w:hAnsi="Segoe UI" w:cs="Segoe UI"/>
          <w:sz w:val="26"/>
          <w:szCs w:val="26"/>
        </w:rPr>
        <w:t xml:space="preserve">  El administrador selecciona una opción: agregar, editar o eliminar una pregunta de un quiz.</w:t>
      </w:r>
    </w:p>
    <w:p w14:paraId="1B8CA158" w14:textId="741C5E69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</w:t>
      </w:r>
      <w:r w:rsidRPr="00292061">
        <w:rPr>
          <w:rFonts w:ascii="Segoe UI" w:hAnsi="Segoe UI" w:cs="Segoe UI"/>
          <w:sz w:val="26"/>
          <w:szCs w:val="26"/>
        </w:rPr>
        <w:t xml:space="preserve">  El sistema realiza la acción solicitada y actualiza la lista de preguntas en el quiz correspondiente.</w:t>
      </w:r>
    </w:p>
    <w:p w14:paraId="5A7AF532" w14:textId="77777777" w:rsidR="00BD6C9D" w:rsidRDefault="00292061" w:rsidP="00BD6C9D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292061">
        <w:rPr>
          <w:rFonts w:ascii="Segoe UI" w:hAnsi="Segoe UI" w:cs="Segoe UI"/>
          <w:sz w:val="26"/>
          <w:szCs w:val="26"/>
        </w:rPr>
        <w:t xml:space="preserve">  El sistema confirma la acción realizada y notifica al administrador del éxito de la operación</w:t>
      </w:r>
      <w:r w:rsidR="00656AAA" w:rsidRPr="00656AAA">
        <w:rPr>
          <w:rFonts w:ascii="Segoe UI" w:hAnsi="Segoe UI" w:cs="Segoe UI"/>
          <w:sz w:val="26"/>
          <w:szCs w:val="26"/>
        </w:rPr>
        <w:t>.</w:t>
      </w:r>
    </w:p>
    <w:p w14:paraId="575E9378" w14:textId="1795375E" w:rsidR="00656AAA" w:rsidRPr="00BD6C9D" w:rsidRDefault="00BD6C9D" w:rsidP="00BD6C9D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7.</w:t>
      </w:r>
      <w:r w:rsidR="00656AAA" w:rsidRPr="00BD6C9D">
        <w:rPr>
          <w:rFonts w:ascii="Segoe UI" w:hAnsi="Segoe UI" w:cs="Segoe UI"/>
          <w:i/>
          <w:iCs/>
          <w:sz w:val="26"/>
          <w:szCs w:val="26"/>
        </w:rPr>
        <w:t xml:space="preserve">  </w:t>
      </w:r>
      <w:r w:rsidR="00656AAA" w:rsidRPr="00BD6C9D">
        <w:rPr>
          <w:rFonts w:ascii="Segoe UI" w:hAnsi="Segoe UI" w:cs="Segoe UI"/>
          <w:sz w:val="26"/>
          <w:szCs w:val="26"/>
        </w:rPr>
        <w:t>El sistema muestra un mensaje de confirmación y actualiza la lista de estados.</w:t>
      </w:r>
    </w:p>
    <w:p w14:paraId="624C4127" w14:textId="77777777" w:rsidR="00656AAA" w:rsidRPr="0046498C" w:rsidRDefault="00656AAA" w:rsidP="00656AA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26C57DA" w14:textId="262692C6" w:rsidR="00656AAA" w:rsidRPr="0046498C" w:rsidRDefault="00656AAA" w:rsidP="00656AAA">
      <w:pPr>
        <w:pStyle w:val="Ttulo3"/>
        <w:numPr>
          <w:ilvl w:val="2"/>
          <w:numId w:val="23"/>
        </w:numPr>
        <w:tabs>
          <w:tab w:val="num" w:pos="360"/>
        </w:tabs>
        <w:ind w:left="360" w:hanging="360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292061">
        <w:rPr>
          <w:rFonts w:ascii="Segoe UI" w:hAnsi="Segoe UI" w:cs="Segoe UI"/>
          <w:b/>
          <w:i w:val="0"/>
          <w:sz w:val="28"/>
          <w:szCs w:val="26"/>
        </w:rPr>
        <w:t>Agregar una pregunta al quiz</w:t>
      </w:r>
    </w:p>
    <w:p w14:paraId="31730224" w14:textId="77777777" w:rsidR="00656AAA" w:rsidRPr="0046498C" w:rsidRDefault="00656AAA" w:rsidP="00656AA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55C798F5" w14:textId="6F98BA57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292061">
        <w:rPr>
          <w:rFonts w:ascii="Segoe UI" w:hAnsi="Segoe UI" w:cs="Segoe UI"/>
          <w:sz w:val="26"/>
          <w:szCs w:val="26"/>
        </w:rPr>
        <w:t xml:space="preserve"> El administrador selecciona la opción "Agregar pregunta".</w:t>
      </w:r>
    </w:p>
    <w:p w14:paraId="6543D308" w14:textId="20656DCB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292061">
        <w:rPr>
          <w:rFonts w:ascii="Segoe UI" w:hAnsi="Segoe UI" w:cs="Segoe UI"/>
          <w:sz w:val="26"/>
          <w:szCs w:val="26"/>
        </w:rPr>
        <w:t xml:space="preserve">  El sistema muestra un formulario donde el administrador introduce la pregunta, las opciones de respuesta y marca la respuesta correcta.</w:t>
      </w:r>
    </w:p>
    <w:p w14:paraId="7603C68D" w14:textId="7D9CC468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3.</w:t>
      </w:r>
      <w:r w:rsidRPr="00292061">
        <w:rPr>
          <w:rFonts w:ascii="Segoe UI" w:hAnsi="Segoe UI" w:cs="Segoe UI"/>
          <w:sz w:val="26"/>
          <w:szCs w:val="26"/>
        </w:rPr>
        <w:t xml:space="preserve">  El administrador completa todos los campos requeridos y confirma la acción.</w:t>
      </w:r>
    </w:p>
    <w:p w14:paraId="09E4F79A" w14:textId="567EFAAD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292061">
        <w:rPr>
          <w:rFonts w:ascii="Segoe UI" w:hAnsi="Segoe UI" w:cs="Segoe UI"/>
          <w:sz w:val="26"/>
          <w:szCs w:val="26"/>
        </w:rPr>
        <w:t xml:space="preserve">  El sistema valida la información ingresada.</w:t>
      </w:r>
    </w:p>
    <w:p w14:paraId="2FFB8379" w14:textId="3535F06F" w:rsidR="00292061" w:rsidRPr="00292061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</w:t>
      </w:r>
      <w:r w:rsidRPr="00292061">
        <w:rPr>
          <w:rFonts w:ascii="Segoe UI" w:hAnsi="Segoe UI" w:cs="Segoe UI"/>
          <w:sz w:val="26"/>
          <w:szCs w:val="26"/>
        </w:rPr>
        <w:t xml:space="preserve">  Si los datos son válidos, el sistema agrega la nueva pregunta al quiz seleccionado.</w:t>
      </w:r>
    </w:p>
    <w:p w14:paraId="6832F1AA" w14:textId="660A28D3" w:rsidR="00656AAA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6.</w:t>
      </w:r>
      <w:r w:rsidRPr="00292061">
        <w:rPr>
          <w:rFonts w:ascii="Segoe UI" w:hAnsi="Segoe UI" w:cs="Segoe UI"/>
          <w:sz w:val="26"/>
          <w:szCs w:val="26"/>
        </w:rPr>
        <w:t xml:space="preserve">  El sistema muestra un mensaje de confirmación y actualiza la</w:t>
      </w:r>
      <w:r>
        <w:rPr>
          <w:rFonts w:ascii="Segoe UI" w:hAnsi="Segoe UI" w:cs="Segoe UI"/>
          <w:sz w:val="26"/>
          <w:szCs w:val="26"/>
        </w:rPr>
        <w:t>s</w:t>
      </w:r>
      <w:r w:rsidRPr="00292061">
        <w:rPr>
          <w:rFonts w:ascii="Segoe UI" w:hAnsi="Segoe UI" w:cs="Segoe UI"/>
          <w:sz w:val="26"/>
          <w:szCs w:val="26"/>
        </w:rPr>
        <w:t xml:space="preserve"> preguntas.</w:t>
      </w:r>
    </w:p>
    <w:p w14:paraId="0B8FBCD1" w14:textId="77777777" w:rsidR="00292061" w:rsidRPr="00656AAA" w:rsidRDefault="00292061" w:rsidP="00292061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75610D3" w14:textId="4D6B508C" w:rsidR="00656AAA" w:rsidRPr="0046498C" w:rsidRDefault="00656AAA" w:rsidP="00656AAA">
      <w:pPr>
        <w:pStyle w:val="Ttulo3"/>
        <w:numPr>
          <w:ilvl w:val="2"/>
          <w:numId w:val="23"/>
        </w:numPr>
        <w:tabs>
          <w:tab w:val="num" w:pos="360"/>
        </w:tabs>
        <w:ind w:left="360" w:hanging="360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>
        <w:rPr>
          <w:rFonts w:ascii="Segoe UI" w:hAnsi="Segoe UI" w:cs="Segoe UI"/>
          <w:b/>
          <w:i w:val="0"/>
          <w:sz w:val="28"/>
          <w:szCs w:val="26"/>
        </w:rPr>
        <w:t xml:space="preserve">Editar </w:t>
      </w:r>
      <w:proofErr w:type="spellStart"/>
      <w:r w:rsidR="00E92F7F">
        <w:rPr>
          <w:rFonts w:ascii="Segoe UI" w:hAnsi="Segoe UI" w:cs="Segoe UI"/>
          <w:b/>
          <w:i w:val="0"/>
          <w:sz w:val="28"/>
          <w:szCs w:val="26"/>
        </w:rPr>
        <w:t>preguunta</w:t>
      </w:r>
      <w:proofErr w:type="spellEnd"/>
    </w:p>
    <w:p w14:paraId="6BD058C0" w14:textId="77777777" w:rsidR="00656AAA" w:rsidRPr="0046498C" w:rsidRDefault="00656AAA" w:rsidP="00656AA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520D7D7D" w14:textId="77777777" w:rsidR="00292061" w:rsidRPr="00E92F7F" w:rsidRDefault="00656AAA" w:rsidP="00292061">
      <w:pPr>
        <w:pStyle w:val="Textoindependiente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92F7F">
        <w:rPr>
          <w:rFonts w:ascii="Arial" w:hAnsi="Arial" w:cs="Arial"/>
          <w:sz w:val="26"/>
          <w:szCs w:val="26"/>
        </w:rPr>
        <w:t>1.</w:t>
      </w:r>
      <w:r w:rsidRPr="00E92F7F">
        <w:rPr>
          <w:rFonts w:ascii="Arial" w:hAnsi="Arial" w:cs="Arial"/>
          <w:sz w:val="24"/>
          <w:szCs w:val="24"/>
        </w:rPr>
        <w:t xml:space="preserve"> </w:t>
      </w:r>
      <w:r w:rsidR="00292061" w:rsidRPr="00E92F7F">
        <w:rPr>
          <w:rFonts w:ascii="Arial" w:hAnsi="Arial" w:cs="Arial"/>
          <w:sz w:val="24"/>
          <w:szCs w:val="24"/>
        </w:rPr>
        <w:t>El administrador selecciona una pregunta existente para editarla.</w:t>
      </w:r>
    </w:p>
    <w:p w14:paraId="6A940344" w14:textId="6EFC7F87" w:rsidR="00292061" w:rsidRPr="00E92F7F" w:rsidRDefault="00E92F7F" w:rsidP="00292061">
      <w:pPr>
        <w:pStyle w:val="Textoindependiente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92F7F">
        <w:rPr>
          <w:rFonts w:ascii="Arial" w:hAnsi="Arial" w:cs="Arial"/>
          <w:sz w:val="24"/>
          <w:szCs w:val="24"/>
        </w:rPr>
        <w:t xml:space="preserve">2. </w:t>
      </w:r>
      <w:r w:rsidR="00292061" w:rsidRPr="00E92F7F">
        <w:rPr>
          <w:rFonts w:ascii="Arial" w:hAnsi="Arial" w:cs="Arial"/>
          <w:sz w:val="24"/>
          <w:szCs w:val="24"/>
        </w:rPr>
        <w:t>El sistema muestra los detalles de la pregunta, incluyendo el texto de la pregunta, las opciones de respuesta y la respuesta correcta.</w:t>
      </w:r>
    </w:p>
    <w:p w14:paraId="4B4E4642" w14:textId="33692E95" w:rsidR="00292061" w:rsidRPr="00E92F7F" w:rsidRDefault="00E92F7F" w:rsidP="00292061">
      <w:pPr>
        <w:pStyle w:val="Textoindependiente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92F7F">
        <w:rPr>
          <w:rFonts w:ascii="Arial" w:hAnsi="Arial" w:cs="Arial"/>
          <w:sz w:val="24"/>
          <w:szCs w:val="24"/>
        </w:rPr>
        <w:t>3.</w:t>
      </w:r>
      <w:r w:rsidR="00292061" w:rsidRPr="00E92F7F">
        <w:rPr>
          <w:rFonts w:ascii="Arial" w:hAnsi="Arial" w:cs="Arial"/>
          <w:sz w:val="24"/>
          <w:szCs w:val="24"/>
        </w:rPr>
        <w:t>El administrador modifica los campos deseados y confirma los cambios.</w:t>
      </w:r>
    </w:p>
    <w:p w14:paraId="14EA23CD" w14:textId="6617365C" w:rsidR="00292061" w:rsidRPr="00E92F7F" w:rsidRDefault="00E92F7F" w:rsidP="00292061">
      <w:pPr>
        <w:pStyle w:val="Textoindependiente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92F7F">
        <w:rPr>
          <w:rFonts w:ascii="Arial" w:hAnsi="Arial" w:cs="Arial"/>
          <w:sz w:val="24"/>
          <w:szCs w:val="24"/>
        </w:rPr>
        <w:t xml:space="preserve">4. </w:t>
      </w:r>
      <w:r w:rsidR="00292061" w:rsidRPr="00E92F7F">
        <w:rPr>
          <w:rFonts w:ascii="Arial" w:hAnsi="Arial" w:cs="Arial"/>
          <w:sz w:val="24"/>
          <w:szCs w:val="24"/>
        </w:rPr>
        <w:t>El sistema valida las modificaciones realizadas.</w:t>
      </w:r>
    </w:p>
    <w:p w14:paraId="756C306F" w14:textId="08AA0745" w:rsidR="00292061" w:rsidRPr="00E92F7F" w:rsidRDefault="00E92F7F" w:rsidP="00292061">
      <w:pPr>
        <w:pStyle w:val="Textoindependiente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92F7F">
        <w:rPr>
          <w:rFonts w:ascii="Arial" w:hAnsi="Arial" w:cs="Arial"/>
          <w:sz w:val="24"/>
          <w:szCs w:val="24"/>
        </w:rPr>
        <w:t xml:space="preserve">5. </w:t>
      </w:r>
      <w:r w:rsidR="00292061" w:rsidRPr="00E92F7F">
        <w:rPr>
          <w:rFonts w:ascii="Arial" w:hAnsi="Arial" w:cs="Arial"/>
          <w:sz w:val="24"/>
          <w:szCs w:val="24"/>
        </w:rPr>
        <w:t>Si los datos son válidos, el sistema actualiza la pregunta en la base de datos.</w:t>
      </w:r>
    </w:p>
    <w:p w14:paraId="5ABE356F" w14:textId="55388F4A" w:rsidR="00656AAA" w:rsidRDefault="00E92F7F" w:rsidP="00292061">
      <w:pPr>
        <w:pStyle w:val="Textoindependiente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92F7F">
        <w:rPr>
          <w:rFonts w:ascii="Arial" w:hAnsi="Arial" w:cs="Arial"/>
          <w:sz w:val="24"/>
          <w:szCs w:val="24"/>
        </w:rPr>
        <w:t xml:space="preserve">6. </w:t>
      </w:r>
      <w:r w:rsidR="00292061" w:rsidRPr="00E92F7F">
        <w:rPr>
          <w:rFonts w:ascii="Arial" w:hAnsi="Arial" w:cs="Arial"/>
          <w:sz w:val="24"/>
          <w:szCs w:val="24"/>
        </w:rPr>
        <w:t xml:space="preserve">El sistema muestra un mensaje de </w:t>
      </w:r>
      <w:r w:rsidRPr="00E92F7F">
        <w:rPr>
          <w:rFonts w:ascii="Arial" w:hAnsi="Arial" w:cs="Arial"/>
          <w:sz w:val="24"/>
          <w:szCs w:val="24"/>
        </w:rPr>
        <w:t>confirmación</w:t>
      </w:r>
      <w:r w:rsidR="00292061" w:rsidRPr="00E92F7F">
        <w:rPr>
          <w:rFonts w:ascii="Arial" w:hAnsi="Arial" w:cs="Arial"/>
          <w:sz w:val="24"/>
          <w:szCs w:val="24"/>
        </w:rPr>
        <w:t xml:space="preserve"> y actualiza la lista de preguntas.</w:t>
      </w:r>
    </w:p>
    <w:p w14:paraId="53AA95B7" w14:textId="77777777" w:rsidR="00E92F7F" w:rsidRPr="0046498C" w:rsidRDefault="00E92F7F" w:rsidP="00E92F7F">
      <w:pPr>
        <w:pStyle w:val="Ttulo3"/>
        <w:numPr>
          <w:ilvl w:val="2"/>
          <w:numId w:val="23"/>
        </w:numPr>
        <w:tabs>
          <w:tab w:val="num" w:pos="360"/>
        </w:tabs>
        <w:ind w:left="360" w:hanging="360"/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46498C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46498C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>
        <w:rPr>
          <w:rFonts w:ascii="Segoe UI" w:hAnsi="Segoe UI" w:cs="Segoe UI"/>
          <w:b/>
          <w:i w:val="0"/>
          <w:sz w:val="28"/>
          <w:szCs w:val="26"/>
        </w:rPr>
        <w:t xml:space="preserve">Editar </w:t>
      </w:r>
      <w:proofErr w:type="spellStart"/>
      <w:r>
        <w:rPr>
          <w:rFonts w:ascii="Segoe UI" w:hAnsi="Segoe UI" w:cs="Segoe UI"/>
          <w:b/>
          <w:i w:val="0"/>
          <w:sz w:val="28"/>
          <w:szCs w:val="26"/>
        </w:rPr>
        <w:t>preguunta</w:t>
      </w:r>
      <w:proofErr w:type="spellEnd"/>
    </w:p>
    <w:p w14:paraId="523E6166" w14:textId="77777777" w:rsidR="00E92F7F" w:rsidRPr="0046498C" w:rsidRDefault="00E92F7F" w:rsidP="00E92F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3FE63F04" w14:textId="7CFEEB6B" w:rsidR="00E92F7F" w:rsidRPr="00E92F7F" w:rsidRDefault="00E92F7F" w:rsidP="00E92F7F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</w:t>
      </w:r>
      <w:r w:rsidRPr="00E92F7F">
        <w:rPr>
          <w:rFonts w:ascii="Segoe UI" w:hAnsi="Segoe UI" w:cs="Segoe UI"/>
          <w:sz w:val="26"/>
          <w:szCs w:val="26"/>
        </w:rPr>
        <w:t xml:space="preserve"> l administrador selecciona una pregunta para eliminarla.</w:t>
      </w:r>
    </w:p>
    <w:p w14:paraId="7F0C5C48" w14:textId="1EE0AD09" w:rsidR="00E92F7F" w:rsidRPr="00E92F7F" w:rsidRDefault="00E92F7F" w:rsidP="00E92F7F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E92F7F">
        <w:rPr>
          <w:rFonts w:ascii="Segoe UI" w:hAnsi="Segoe UI" w:cs="Segoe UI"/>
          <w:sz w:val="26"/>
          <w:szCs w:val="26"/>
        </w:rPr>
        <w:t xml:space="preserve">  El sistema solicita confirmación antes de proceder con la eliminación.</w:t>
      </w:r>
    </w:p>
    <w:p w14:paraId="183D4293" w14:textId="12B80577" w:rsidR="00E92F7F" w:rsidRPr="00E92F7F" w:rsidRDefault="00E92F7F" w:rsidP="00E92F7F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</w:t>
      </w:r>
      <w:r w:rsidRPr="00E92F7F">
        <w:rPr>
          <w:rFonts w:ascii="Segoe UI" w:hAnsi="Segoe UI" w:cs="Segoe UI"/>
          <w:sz w:val="26"/>
          <w:szCs w:val="26"/>
        </w:rPr>
        <w:t xml:space="preserve">  El administrador confirma la eliminación de la pregunta.</w:t>
      </w:r>
    </w:p>
    <w:p w14:paraId="1B9A5AE7" w14:textId="77777777" w:rsidR="00E92F7F" w:rsidRDefault="00E92F7F" w:rsidP="00E92F7F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4.</w:t>
      </w:r>
      <w:r w:rsidRPr="00E92F7F">
        <w:rPr>
          <w:rFonts w:ascii="Segoe UI" w:hAnsi="Segoe UI" w:cs="Segoe UI"/>
          <w:sz w:val="26"/>
          <w:szCs w:val="26"/>
        </w:rPr>
        <w:t xml:space="preserve">  El sistema elimina la pregunta de la base de datos.</w:t>
      </w:r>
    </w:p>
    <w:p w14:paraId="4E14D8F6" w14:textId="49BB36EE" w:rsidR="00656AAA" w:rsidRPr="0046498C" w:rsidRDefault="00E92F7F" w:rsidP="00E92F7F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</w:t>
      </w:r>
      <w:r w:rsidRPr="00E92F7F">
        <w:rPr>
          <w:rFonts w:ascii="Segoe UI" w:hAnsi="Segoe UI" w:cs="Segoe UI"/>
          <w:sz w:val="26"/>
          <w:szCs w:val="26"/>
        </w:rPr>
        <w:t xml:space="preserve"> El sistema muestra un mensaje de confirmación y actualiza la lista de preguntas.</w:t>
      </w:r>
    </w:p>
    <w:p w14:paraId="10D435F4" w14:textId="77777777" w:rsidR="00656AAA" w:rsidRPr="0046498C" w:rsidRDefault="00656AAA" w:rsidP="00656AA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38268A4A" w14:textId="77777777" w:rsidR="00656AAA" w:rsidRPr="0046498C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Alterno</w:t>
      </w:r>
    </w:p>
    <w:p w14:paraId="3993F8A6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7CB6C1E2" w14:textId="77777777" w:rsidR="00656AAA" w:rsidRDefault="00656AAA" w:rsidP="00656AAA">
      <w:pPr>
        <w:pStyle w:val="Ttulo3"/>
        <w:spacing w:before="0" w:after="0" w:line="276" w:lineRule="auto"/>
        <w:jc w:val="both"/>
        <w:rPr>
          <w:rFonts w:ascii="Segoe UI" w:hAnsi="Segoe UI" w:cs="Segoe UI"/>
          <w:b/>
          <w:bCs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lastRenderedPageBreak/>
        <w:t xml:space="preserve">Flujo Alterno Flujo Alterno </w:t>
      </w:r>
      <w:r w:rsidRPr="00F511D7">
        <w:rPr>
          <w:rFonts w:ascii="Segoe UI" w:hAnsi="Segoe UI" w:cs="Segoe UI"/>
          <w:b/>
          <w:bCs/>
          <w:i w:val="0"/>
          <w:sz w:val="28"/>
          <w:szCs w:val="26"/>
        </w:rPr>
        <w:t>Cancelar acción</w:t>
      </w:r>
      <w:r>
        <w:rPr>
          <w:rFonts w:ascii="Segoe UI" w:hAnsi="Segoe UI" w:cs="Segoe UI"/>
          <w:b/>
          <w:bCs/>
          <w:i w:val="0"/>
          <w:sz w:val="28"/>
          <w:szCs w:val="26"/>
        </w:rPr>
        <w:t xml:space="preserve"> </w:t>
      </w:r>
    </w:p>
    <w:p w14:paraId="0A38E32E" w14:textId="1609FC72" w:rsidR="00656AAA" w:rsidRPr="00E26553" w:rsidRDefault="00656AAA" w:rsidP="00656AAA">
      <w:pPr>
        <w:pStyle w:val="Ttulo3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>1.</w:t>
      </w:r>
      <w:r w:rsidRPr="00E26553">
        <w:t xml:space="preserve"> </w:t>
      </w:r>
      <w:r w:rsidRPr="00E26553">
        <w:rPr>
          <w:rFonts w:ascii="Segoe UI" w:hAnsi="Segoe UI" w:cs="Segoe UI"/>
          <w:i w:val="0"/>
          <w:sz w:val="28"/>
          <w:szCs w:val="26"/>
        </w:rPr>
        <w:t xml:space="preserve">El administrador selecciona la opción de agregar, editar o </w:t>
      </w:r>
      <w:proofErr w:type="gramStart"/>
      <w:r w:rsidRPr="00E26553">
        <w:rPr>
          <w:rFonts w:ascii="Segoe UI" w:hAnsi="Segoe UI" w:cs="Segoe UI"/>
          <w:i w:val="0"/>
          <w:sz w:val="28"/>
          <w:szCs w:val="26"/>
        </w:rPr>
        <w:t>eliminar  pero</w:t>
      </w:r>
      <w:proofErr w:type="gramEnd"/>
      <w:r w:rsidRPr="00E26553">
        <w:rPr>
          <w:rFonts w:ascii="Segoe UI" w:hAnsi="Segoe UI" w:cs="Segoe UI"/>
          <w:i w:val="0"/>
          <w:sz w:val="28"/>
          <w:szCs w:val="26"/>
        </w:rPr>
        <w:t xml:space="preserve"> decide no completar la acción.</w:t>
      </w:r>
    </w:p>
    <w:p w14:paraId="43701ABA" w14:textId="77777777" w:rsidR="00656AAA" w:rsidRPr="00E26553" w:rsidRDefault="00656AAA" w:rsidP="00656AAA">
      <w:pPr>
        <w:pStyle w:val="Ttulo3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 xml:space="preserve">2. </w:t>
      </w:r>
      <w:r w:rsidRPr="00E26553">
        <w:rPr>
          <w:rFonts w:ascii="Segoe UI" w:hAnsi="Segoe UI" w:cs="Segoe UI"/>
          <w:i w:val="0"/>
          <w:sz w:val="28"/>
          <w:szCs w:val="26"/>
        </w:rPr>
        <w:t>El administrador selecciona "Cancelar".</w:t>
      </w:r>
    </w:p>
    <w:p w14:paraId="3EBE2232" w14:textId="3348B1E8" w:rsidR="00656AAA" w:rsidRDefault="00656AAA" w:rsidP="00656AAA">
      <w:pPr>
        <w:pStyle w:val="Ttu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Segoe UI" w:hAnsi="Segoe UI" w:cs="Segoe UI"/>
          <w:i w:val="0"/>
          <w:sz w:val="28"/>
          <w:szCs w:val="26"/>
        </w:rPr>
      </w:pPr>
      <w:r>
        <w:rPr>
          <w:rFonts w:ascii="Segoe UI" w:hAnsi="Segoe UI" w:cs="Segoe UI"/>
          <w:i w:val="0"/>
          <w:sz w:val="28"/>
          <w:szCs w:val="26"/>
        </w:rPr>
        <w:t>3. E</w:t>
      </w:r>
      <w:r w:rsidRPr="00E26553">
        <w:rPr>
          <w:rFonts w:ascii="Segoe UI" w:hAnsi="Segoe UI" w:cs="Segoe UI"/>
          <w:i w:val="0"/>
          <w:sz w:val="28"/>
          <w:szCs w:val="26"/>
        </w:rPr>
        <w:t xml:space="preserve">l sistema detiene la operación y </w:t>
      </w:r>
      <w:proofErr w:type="gramStart"/>
      <w:r w:rsidRPr="00E26553">
        <w:rPr>
          <w:rFonts w:ascii="Segoe UI" w:hAnsi="Segoe UI" w:cs="Segoe UI"/>
          <w:i w:val="0"/>
          <w:sz w:val="28"/>
          <w:szCs w:val="26"/>
        </w:rPr>
        <w:t>regresa  sin</w:t>
      </w:r>
      <w:proofErr w:type="gramEnd"/>
      <w:r w:rsidRPr="00E26553">
        <w:rPr>
          <w:rFonts w:ascii="Segoe UI" w:hAnsi="Segoe UI" w:cs="Segoe UI"/>
          <w:i w:val="0"/>
          <w:sz w:val="28"/>
          <w:szCs w:val="26"/>
        </w:rPr>
        <w:t xml:space="preserve"> realizar ningún cambio.</w:t>
      </w:r>
    </w:p>
    <w:p w14:paraId="1F329CBA" w14:textId="77777777" w:rsidR="00656AAA" w:rsidRPr="0046498C" w:rsidRDefault="00656AAA" w:rsidP="00656AAA">
      <w:pPr>
        <w:pStyle w:val="Ttulo3"/>
        <w:numPr>
          <w:ilvl w:val="0"/>
          <w:numId w:val="0"/>
        </w:numPr>
        <w:jc w:val="both"/>
        <w:rPr>
          <w:rFonts w:ascii="Segoe UI" w:hAnsi="Segoe UI" w:cs="Segoe UI"/>
          <w:sz w:val="26"/>
          <w:szCs w:val="26"/>
        </w:rPr>
      </w:pPr>
    </w:p>
    <w:p w14:paraId="27335EC2" w14:textId="77777777" w:rsidR="00656AAA" w:rsidRPr="00656AAA" w:rsidRDefault="00656AAA" w:rsidP="00656AAA"/>
    <w:p w14:paraId="78C6F790" w14:textId="77777777" w:rsidR="00656AAA" w:rsidRPr="0046498C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Pre-Condiciones</w:t>
      </w:r>
    </w:p>
    <w:p w14:paraId="04144D45" w14:textId="77777777" w:rsidR="00656AA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1. El administrador debe estar autenticado en el sistema.</w:t>
      </w:r>
    </w:p>
    <w:p w14:paraId="19E51095" w14:textId="643E5A87" w:rsidR="00656AAA" w:rsidRDefault="00656AAA" w:rsidP="00656AAA">
      <w:pPr>
        <w:pStyle w:val="Textoindependiente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2. El sistema debe tener acceso a la base de datos para permitir la gestión</w:t>
      </w:r>
      <w:r w:rsidR="00E92F7F">
        <w:rPr>
          <w:rFonts w:ascii="Arial" w:hAnsi="Arial" w:cs="Arial"/>
          <w:sz w:val="24"/>
          <w:szCs w:val="24"/>
        </w:rPr>
        <w:t>.</w:t>
      </w:r>
    </w:p>
    <w:p w14:paraId="474327B7" w14:textId="77777777" w:rsidR="00E92F7F" w:rsidRPr="00656AAA" w:rsidRDefault="00E92F7F" w:rsidP="00656AAA">
      <w:pPr>
        <w:pStyle w:val="Textoindependiente"/>
        <w:spacing w:after="0" w:line="276" w:lineRule="auto"/>
        <w:jc w:val="both"/>
        <w:rPr>
          <w:rFonts w:ascii="Arial" w:hAnsi="Arial" w:cs="Arial"/>
          <w:sz w:val="26"/>
          <w:szCs w:val="26"/>
        </w:rPr>
      </w:pPr>
    </w:p>
    <w:p w14:paraId="03B9E6AB" w14:textId="4C013D61" w:rsidR="00656AAA" w:rsidRPr="0046498C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46498C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0DD2ECFD" w14:textId="77777777" w:rsidR="00656AA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1. Si la operación es exitosa, la base de datos se actualiza con la información correspondiente (agregar, editar o eliminar).</w:t>
      </w:r>
    </w:p>
    <w:p w14:paraId="6FDA6898" w14:textId="1421A2C6" w:rsidR="00656AA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2. El sistema muestra un mensaje de confirmación y actualiza la lista</w:t>
      </w:r>
      <w:r w:rsidR="00E92F7F">
        <w:rPr>
          <w:rFonts w:ascii="Arial" w:hAnsi="Arial" w:cs="Arial"/>
          <w:sz w:val="24"/>
          <w:szCs w:val="24"/>
        </w:rPr>
        <w:t>.</w:t>
      </w:r>
    </w:p>
    <w:p w14:paraId="28EB8263" w14:textId="77777777" w:rsidR="00656AAA" w:rsidRPr="00656AAA" w:rsidRDefault="00656AAA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>3. En caso de error o cancelación, no se realizan cambios en la base de datos.</w:t>
      </w:r>
    </w:p>
    <w:p w14:paraId="6DF5CA7B" w14:textId="77777777" w:rsidR="00656AAA" w:rsidRPr="0046498C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Storyboard</w:t>
      </w:r>
    </w:p>
    <w:p w14:paraId="0965CB92" w14:textId="77777777" w:rsidR="00656AAA" w:rsidRPr="0046498C" w:rsidRDefault="00656AAA" w:rsidP="00656AA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13F4F52" w14:textId="77777777" w:rsidR="00656AAA" w:rsidRPr="0046498C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14D2C7DF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754A69A2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42C371D3" w14:textId="77777777" w:rsidR="00656AAA" w:rsidRPr="0046498C" w:rsidRDefault="00656AAA" w:rsidP="00656AAA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5EF27CCC" w14:textId="77777777" w:rsidR="00656AAA" w:rsidRPr="0046498C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17AA9373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05E7677E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1979EF8B" w14:textId="77777777" w:rsidR="00656AAA" w:rsidRPr="00543D91" w:rsidRDefault="00656AAA" w:rsidP="00656AAA">
      <w:pPr>
        <w:spacing w:line="276" w:lineRule="auto"/>
        <w:rPr>
          <w:sz w:val="26"/>
          <w:szCs w:val="26"/>
        </w:rPr>
      </w:pPr>
    </w:p>
    <w:p w14:paraId="75E765C2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4937C181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7B075FC8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570F1BE2" w14:textId="77777777" w:rsidR="00656AAA" w:rsidRDefault="00656AAA" w:rsidP="00FA6913">
      <w:pPr>
        <w:spacing w:line="276" w:lineRule="auto"/>
        <w:rPr>
          <w:sz w:val="26"/>
          <w:szCs w:val="26"/>
        </w:rPr>
      </w:pPr>
    </w:p>
    <w:p w14:paraId="32CBE5A1" w14:textId="77777777" w:rsidR="00656AAA" w:rsidRDefault="00656AAA" w:rsidP="00FA6913">
      <w:pPr>
        <w:spacing w:line="276" w:lineRule="auto"/>
        <w:rPr>
          <w:sz w:val="26"/>
          <w:szCs w:val="26"/>
        </w:rPr>
      </w:pPr>
    </w:p>
    <w:p w14:paraId="4E50C920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0C40A3F3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26DE5428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A4F42D2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0DC34649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176C29C0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2B8A6C50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86A106D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18051DDC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175748EE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0A959B4B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28735501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6B90C926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0FC1230A" w14:textId="77777777" w:rsidR="00EE578D" w:rsidRDefault="00EE578D" w:rsidP="007E77E7">
      <w:pPr>
        <w:pStyle w:val="Ttulo"/>
        <w:jc w:val="left"/>
        <w:rPr>
          <w:rFonts w:ascii="Segoe UI" w:hAnsi="Segoe UI" w:cs="Segoe UI"/>
          <w:sz w:val="48"/>
          <w:szCs w:val="48"/>
        </w:rPr>
      </w:pPr>
    </w:p>
    <w:p w14:paraId="1F7A6C80" w14:textId="77777777" w:rsidR="00EE578D" w:rsidRDefault="00EE578D" w:rsidP="00656AAA">
      <w:pPr>
        <w:pStyle w:val="Ttulo"/>
        <w:jc w:val="right"/>
        <w:rPr>
          <w:rFonts w:ascii="Segoe UI" w:hAnsi="Segoe UI" w:cs="Segoe UI"/>
          <w:sz w:val="48"/>
          <w:szCs w:val="48"/>
        </w:rPr>
      </w:pPr>
    </w:p>
    <w:p w14:paraId="0459FBE1" w14:textId="7F69F8CA" w:rsidR="00656AAA" w:rsidRPr="0046498C" w:rsidRDefault="00656AAA" w:rsidP="00656AAA">
      <w:pPr>
        <w:pStyle w:val="Ttulo"/>
        <w:jc w:val="right"/>
      </w:pPr>
      <w:r w:rsidRPr="0046498C">
        <w:rPr>
          <w:rFonts w:ascii="Segoe UI" w:hAnsi="Segoe UI" w:cs="Segoe UI"/>
          <w:sz w:val="48"/>
          <w:szCs w:val="48"/>
        </w:rPr>
        <w:t>Zonas arqueológicas de México</w:t>
      </w:r>
    </w:p>
    <w:p w14:paraId="0B209067" w14:textId="1D513545" w:rsidR="00656AAA" w:rsidRPr="0046498C" w:rsidRDefault="00656AAA" w:rsidP="00656AAA">
      <w:pPr>
        <w:pStyle w:val="Ttulo"/>
        <w:jc w:val="right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t>Especificación de Casos de Uso:</w:t>
      </w:r>
      <w:r w:rsidR="00A74321">
        <w:rPr>
          <w:rFonts w:ascii="Segoe UI" w:hAnsi="Segoe UI" w:cs="Segoe UI"/>
        </w:rPr>
        <w:t xml:space="preserve"> Consultar foro </w:t>
      </w:r>
    </w:p>
    <w:p w14:paraId="7B507297" w14:textId="77777777" w:rsidR="00656AAA" w:rsidRPr="0046498C" w:rsidRDefault="00656AAA" w:rsidP="00656AAA">
      <w:pPr>
        <w:pStyle w:val="Ttulo"/>
        <w:jc w:val="right"/>
        <w:rPr>
          <w:rFonts w:ascii="Segoe UI" w:hAnsi="Segoe UI" w:cs="Segoe UI"/>
          <w:sz w:val="40"/>
        </w:rPr>
      </w:pPr>
    </w:p>
    <w:p w14:paraId="58490D61" w14:textId="77777777" w:rsidR="00656AAA" w:rsidRPr="0046498C" w:rsidRDefault="00656AAA" w:rsidP="00656AAA">
      <w:pPr>
        <w:pStyle w:val="Ttulo"/>
        <w:jc w:val="right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sz w:val="32"/>
        </w:rPr>
        <w:t>Versión &lt;1.0&gt;</w:t>
      </w:r>
    </w:p>
    <w:p w14:paraId="05932C44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A15E100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465B4F6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CDC13DD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61F2DE99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D528134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213377C4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4E8665CE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14FC743E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4043149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5DABD5A1" w14:textId="77777777" w:rsidR="00EE578D" w:rsidRDefault="00EE578D" w:rsidP="00656AAA">
      <w:pPr>
        <w:spacing w:line="276" w:lineRule="auto"/>
        <w:rPr>
          <w:sz w:val="26"/>
          <w:szCs w:val="26"/>
        </w:rPr>
      </w:pPr>
    </w:p>
    <w:p w14:paraId="4A421AFE" w14:textId="77777777" w:rsidR="00EE578D" w:rsidRDefault="00EE578D" w:rsidP="00656AAA">
      <w:pPr>
        <w:spacing w:line="276" w:lineRule="auto"/>
        <w:rPr>
          <w:sz w:val="26"/>
          <w:szCs w:val="26"/>
        </w:rPr>
      </w:pPr>
    </w:p>
    <w:p w14:paraId="0FABF072" w14:textId="77777777" w:rsidR="00EE578D" w:rsidRPr="0046498C" w:rsidRDefault="00EE578D" w:rsidP="00656AAA">
      <w:pPr>
        <w:spacing w:line="276" w:lineRule="auto"/>
        <w:rPr>
          <w:sz w:val="26"/>
          <w:szCs w:val="26"/>
        </w:rPr>
      </w:pPr>
    </w:p>
    <w:p w14:paraId="5A6379C1" w14:textId="77777777" w:rsidR="00656AAA" w:rsidRPr="0046498C" w:rsidRDefault="00656AAA" w:rsidP="00656AAA">
      <w:pPr>
        <w:pStyle w:val="Ttulo"/>
        <w:rPr>
          <w:rFonts w:ascii="Calibri" w:hAnsi="Calibri" w:cs="Calibri"/>
          <w:sz w:val="40"/>
        </w:rPr>
      </w:pPr>
    </w:p>
    <w:p w14:paraId="3542C3B8" w14:textId="77777777" w:rsidR="00656AAA" w:rsidRPr="00656AAA" w:rsidRDefault="00656AAA" w:rsidP="00656AAA">
      <w:pPr>
        <w:pStyle w:val="Ttulo"/>
        <w:rPr>
          <w:rFonts w:ascii="Segoe UI" w:hAnsi="Segoe UI" w:cs="Segoe UI"/>
          <w:sz w:val="40"/>
        </w:rPr>
      </w:pPr>
      <w:r w:rsidRPr="0046498C">
        <w:rPr>
          <w:rFonts w:ascii="Segoe UI" w:hAnsi="Segoe UI" w:cs="Segoe UI"/>
          <w:sz w:val="40"/>
        </w:rPr>
        <w:lastRenderedPageBreak/>
        <w:t>Bitácora</w:t>
      </w:r>
    </w:p>
    <w:p w14:paraId="5D5B452E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1179DFAA" w14:textId="77777777" w:rsidR="00656AAA" w:rsidRPr="0046498C" w:rsidRDefault="00656AAA" w:rsidP="00656AAA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6AAA" w:rsidRPr="0046498C" w14:paraId="2C44D76D" w14:textId="77777777" w:rsidTr="00D22F76">
        <w:tc>
          <w:tcPr>
            <w:tcW w:w="2304" w:type="dxa"/>
          </w:tcPr>
          <w:p w14:paraId="0B862A18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35098A13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4A02CCF3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687D5C25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656AAA" w:rsidRPr="0046498C" w14:paraId="1A7402FE" w14:textId="77777777" w:rsidTr="00D22F76">
        <w:tc>
          <w:tcPr>
            <w:tcW w:w="2304" w:type="dxa"/>
          </w:tcPr>
          <w:p w14:paraId="68093E39" w14:textId="0B24A02E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2</w:t>
            </w:r>
            <w:r w:rsidR="00D27E84">
              <w:rPr>
                <w:rFonts w:ascii="Segoe UI" w:hAnsi="Segoe UI" w:cs="Segoe UI"/>
                <w:sz w:val="26"/>
                <w:szCs w:val="26"/>
              </w:rPr>
              <w:t>5</w:t>
            </w:r>
            <w:r w:rsidRPr="0046498C">
              <w:rPr>
                <w:rFonts w:ascii="Segoe UI" w:hAnsi="Segoe UI" w:cs="Segoe UI"/>
                <w:sz w:val="26"/>
                <w:szCs w:val="26"/>
              </w:rPr>
              <w:t>/09/24</w:t>
            </w:r>
          </w:p>
        </w:tc>
        <w:tc>
          <w:tcPr>
            <w:tcW w:w="1152" w:type="dxa"/>
          </w:tcPr>
          <w:p w14:paraId="45A4F170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63CF42A2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213C1EBD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46498C"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 w:rsidRPr="0046498C"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656AAA" w:rsidRPr="0046498C" w14:paraId="7D46AF85" w14:textId="77777777" w:rsidTr="00D22F76">
        <w:tc>
          <w:tcPr>
            <w:tcW w:w="2304" w:type="dxa"/>
          </w:tcPr>
          <w:p w14:paraId="6FA384F1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6F2FF401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1DB0BE48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208083A2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41C9D345" w14:textId="77777777" w:rsidTr="00D22F76">
        <w:tc>
          <w:tcPr>
            <w:tcW w:w="2304" w:type="dxa"/>
          </w:tcPr>
          <w:p w14:paraId="1BC88112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760C5DD6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378D3D3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5D6333DF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56AAA" w:rsidRPr="0046498C" w14:paraId="5E9C856F" w14:textId="77777777" w:rsidTr="00D22F76">
        <w:tc>
          <w:tcPr>
            <w:tcW w:w="2304" w:type="dxa"/>
          </w:tcPr>
          <w:p w14:paraId="76BACF10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77A68036" w14:textId="77777777" w:rsidR="00656AAA" w:rsidRPr="0046498C" w:rsidRDefault="00656AAA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49918AEE" w14:textId="77777777" w:rsidR="00656AAA" w:rsidRPr="0046498C" w:rsidRDefault="00656AAA" w:rsidP="00D22F76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304" w:type="dxa"/>
          </w:tcPr>
          <w:p w14:paraId="6F8BBB47" w14:textId="77777777" w:rsidR="00656AAA" w:rsidRPr="0046498C" w:rsidRDefault="00656AAA" w:rsidP="00D22F76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35B7C9DE" w14:textId="77777777" w:rsidR="00656AAA" w:rsidRPr="0046498C" w:rsidRDefault="00656AAA" w:rsidP="00656AAA"/>
    <w:p w14:paraId="66C81B9E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25D871AA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B8D447F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589AFC0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E283D14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28BC0A80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50EB88FF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6F376D3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46240ADD" w14:textId="77777777" w:rsidR="00E92F7F" w:rsidRPr="0046498C" w:rsidRDefault="00E92F7F" w:rsidP="00656AAA">
      <w:pPr>
        <w:spacing w:line="276" w:lineRule="auto"/>
        <w:rPr>
          <w:sz w:val="26"/>
          <w:szCs w:val="26"/>
        </w:rPr>
      </w:pPr>
    </w:p>
    <w:p w14:paraId="752274D6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45E91D11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1B0D0199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6B77C5F0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6CF189A9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16203095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1C91C780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3AFA288F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61DE1847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2AF4A43E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093B13CE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BF338DE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CD99B81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032F6B46" w14:textId="77777777" w:rsidR="00656AAA" w:rsidRPr="0046498C" w:rsidRDefault="00656AAA" w:rsidP="00656AAA">
      <w:pPr>
        <w:pStyle w:val="Ttulo"/>
        <w:rPr>
          <w:rFonts w:ascii="Segoe UI" w:hAnsi="Segoe UI" w:cs="Segoe UI"/>
        </w:rPr>
      </w:pPr>
      <w:r w:rsidRPr="0046498C">
        <w:rPr>
          <w:rFonts w:ascii="Segoe UI" w:hAnsi="Segoe UI" w:cs="Segoe UI"/>
        </w:rPr>
        <w:lastRenderedPageBreak/>
        <w:t>Tabla de Contenido</w:t>
      </w:r>
    </w:p>
    <w:p w14:paraId="4D3313E0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3B8E621A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6056553D" w14:textId="77777777" w:rsidR="00656AAA" w:rsidRPr="0046498C" w:rsidRDefault="00656AAA" w:rsidP="00656AAA">
      <w:pPr>
        <w:rPr>
          <w:rFonts w:ascii="Segoe UI" w:hAnsi="Segoe UI" w:cs="Segoe UI"/>
        </w:rPr>
      </w:pPr>
    </w:p>
    <w:p w14:paraId="6B10DE2C" w14:textId="3A1329F4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fldChar w:fldCharType="begin"/>
      </w:r>
      <w:r w:rsidRPr="0046498C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46498C">
        <w:rPr>
          <w:rFonts w:ascii="Segoe UI" w:hAnsi="Segoe UI" w:cs="Segoe UI"/>
          <w:b/>
          <w:sz w:val="26"/>
          <w:szCs w:val="26"/>
        </w:rPr>
        <w:fldChar w:fldCharType="separate"/>
      </w:r>
      <w:r w:rsidRPr="0046498C">
        <w:rPr>
          <w:rFonts w:ascii="Segoe UI" w:hAnsi="Segoe UI" w:cs="Segoe UI"/>
          <w:sz w:val="26"/>
          <w:szCs w:val="26"/>
        </w:rPr>
        <w:t>1.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Nombre del Caso de Uso:</w:t>
      </w:r>
      <w:r w:rsidR="00974D95">
        <w:rPr>
          <w:rFonts w:ascii="Segoe UI" w:hAnsi="Segoe UI" w:cs="Segoe UI"/>
          <w:sz w:val="26"/>
          <w:szCs w:val="26"/>
        </w:rPr>
        <w:t xml:space="preserve"> Consultar foro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_Toc145578159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1283619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2.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Breve Descripción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EB01726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de Eventos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475043E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Básico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8309211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_Toc145578163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5A608452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3.1.2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Subflujo &lt;&lt;Nombre del escenario&gt;&gt;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_Toc145578164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3C11814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3.2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Flujo Alterno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_Toc145578165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1C58C62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_Toc145578166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2A772A0" w14:textId="77777777" w:rsidR="00656AAA" w:rsidRPr="0046498C" w:rsidRDefault="00656AAA" w:rsidP="00656AAA">
      <w:pPr>
        <w:pStyle w:val="TDC3"/>
        <w:tabs>
          <w:tab w:val="left" w:pos="1628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b/>
          <w:sz w:val="26"/>
          <w:szCs w:val="26"/>
        </w:rPr>
        <w:t>3.2.2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b/>
          <w:sz w:val="26"/>
          <w:szCs w:val="26"/>
        </w:rPr>
        <w:t>Flujo Alterno &lt;&lt;Nombre de la excepción&gt;&gt;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_Toc145578167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1CE55AF7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4.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Pre-Condiciones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_Toc145578168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25DF6C81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5.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Post-Condiciones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_Toc145578169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0752623D" w14:textId="77777777" w:rsidR="00656AAA" w:rsidRPr="0046498C" w:rsidRDefault="00656AAA" w:rsidP="00656AAA">
      <w:pPr>
        <w:pStyle w:val="TDC1"/>
        <w:tabs>
          <w:tab w:val="left" w:pos="432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Storyboard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_Toc145578170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7E8F7BAC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6.1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_Toc145578171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61887A8E" w14:textId="77777777" w:rsidR="00656AAA" w:rsidRPr="0046498C" w:rsidRDefault="00656AAA" w:rsidP="00656AAA">
      <w:pPr>
        <w:pStyle w:val="TDC2"/>
        <w:tabs>
          <w:tab w:val="left" w:pos="1000"/>
        </w:tabs>
        <w:rPr>
          <w:rFonts w:ascii="Calibri" w:hAnsi="Calibr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6.2</w:t>
      </w:r>
      <w:r w:rsidRPr="0046498C">
        <w:rPr>
          <w:rFonts w:ascii="Calibri" w:hAnsi="Calibri"/>
          <w:sz w:val="26"/>
          <w:szCs w:val="26"/>
        </w:rPr>
        <w:tab/>
      </w:r>
      <w:r w:rsidRPr="0046498C">
        <w:rPr>
          <w:rFonts w:ascii="Segoe UI" w:hAnsi="Segoe UI" w:cs="Segoe UI"/>
          <w:sz w:val="26"/>
          <w:szCs w:val="26"/>
        </w:rPr>
        <w:t>Interfaz de Usuario &lt;&lt;Nombre&gt;&gt;</w:t>
      </w:r>
      <w:r w:rsidRPr="0046498C">
        <w:rPr>
          <w:sz w:val="26"/>
          <w:szCs w:val="26"/>
        </w:rPr>
        <w:tab/>
      </w:r>
      <w:r w:rsidRPr="0046498C">
        <w:rPr>
          <w:sz w:val="26"/>
          <w:szCs w:val="26"/>
        </w:rPr>
        <w:fldChar w:fldCharType="begin"/>
      </w:r>
      <w:r w:rsidRPr="0046498C">
        <w:rPr>
          <w:sz w:val="26"/>
          <w:szCs w:val="26"/>
        </w:rPr>
        <w:instrText xml:space="preserve"> PAGEREF _Toc145578172 \h </w:instrText>
      </w:r>
      <w:r w:rsidRPr="0046498C">
        <w:rPr>
          <w:sz w:val="26"/>
          <w:szCs w:val="26"/>
        </w:rPr>
      </w:r>
      <w:r w:rsidRPr="0046498C">
        <w:rPr>
          <w:sz w:val="26"/>
          <w:szCs w:val="26"/>
        </w:rPr>
        <w:fldChar w:fldCharType="separate"/>
      </w:r>
      <w:r w:rsidRPr="0046498C">
        <w:rPr>
          <w:sz w:val="26"/>
          <w:szCs w:val="26"/>
        </w:rPr>
        <w:t>3</w:t>
      </w:r>
      <w:r w:rsidRPr="0046498C">
        <w:rPr>
          <w:sz w:val="26"/>
          <w:szCs w:val="26"/>
        </w:rPr>
        <w:fldChar w:fldCharType="end"/>
      </w:r>
    </w:p>
    <w:p w14:paraId="4BD28A34" w14:textId="77777777" w:rsidR="00656AAA" w:rsidRPr="0046498C" w:rsidRDefault="00656AAA" w:rsidP="00656AAA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46498C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670CC6F4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70396537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64ECE25E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6EB525DC" w14:textId="77777777" w:rsidR="00656AAA" w:rsidRPr="0046498C" w:rsidRDefault="00656AAA" w:rsidP="00656AAA">
      <w:pPr>
        <w:spacing w:line="276" w:lineRule="auto"/>
        <w:rPr>
          <w:sz w:val="26"/>
          <w:szCs w:val="26"/>
        </w:rPr>
      </w:pPr>
    </w:p>
    <w:p w14:paraId="367A5079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43E4760C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2077FF78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5A13A96D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1DFA7D75" w14:textId="77777777" w:rsidR="007E77E7" w:rsidRPr="0046498C" w:rsidRDefault="007E77E7" w:rsidP="00656AAA">
      <w:pPr>
        <w:spacing w:line="276" w:lineRule="auto"/>
        <w:rPr>
          <w:sz w:val="26"/>
          <w:szCs w:val="26"/>
        </w:rPr>
      </w:pPr>
    </w:p>
    <w:p w14:paraId="476FF1A3" w14:textId="77777777" w:rsidR="00656AAA" w:rsidRPr="0046498C" w:rsidRDefault="00656AAA" w:rsidP="00656AAA"/>
    <w:p w14:paraId="2C95E7FC" w14:textId="3EAC5ECC" w:rsidR="00656AAA" w:rsidRPr="00292061" w:rsidRDefault="00656AAA" w:rsidP="00292061">
      <w:pPr>
        <w:pStyle w:val="Ttulo1"/>
        <w:numPr>
          <w:ilvl w:val="0"/>
          <w:numId w:val="25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292061">
        <w:rPr>
          <w:rFonts w:ascii="Segoe UI" w:hAnsi="Segoe UI" w:cs="Segoe UI"/>
          <w:sz w:val="28"/>
          <w:szCs w:val="26"/>
        </w:rPr>
        <w:lastRenderedPageBreak/>
        <w:t xml:space="preserve"> Nombre del Caso de Uso: </w:t>
      </w:r>
      <w:r w:rsidR="00A74321">
        <w:rPr>
          <w:rFonts w:ascii="Segoe UI" w:hAnsi="Segoe UI" w:cs="Segoe UI"/>
          <w:sz w:val="28"/>
          <w:szCs w:val="26"/>
        </w:rPr>
        <w:t xml:space="preserve">Consultar foro </w:t>
      </w:r>
    </w:p>
    <w:p w14:paraId="0DF18C5C" w14:textId="77777777" w:rsidR="00656AAA" w:rsidRPr="00E26553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b w:val="0"/>
          <w:sz w:val="26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Breve Descripción</w:t>
      </w:r>
    </w:p>
    <w:p w14:paraId="1F9AA5D0" w14:textId="45266796" w:rsidR="00656AAA" w:rsidRDefault="00974D95" w:rsidP="00656AAA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podrá consultar de un foro, donde podrá ver reseñas de las zonas arqueologías y podrá subir reseñas propias.</w:t>
      </w:r>
    </w:p>
    <w:p w14:paraId="359E5A46" w14:textId="77777777" w:rsidR="00974D95" w:rsidRPr="0046498C" w:rsidRDefault="00974D95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0AD7D849" w14:textId="77777777" w:rsidR="00656AAA" w:rsidRPr="00E26553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Flujo de Eventos</w:t>
      </w:r>
    </w:p>
    <w:p w14:paraId="15911315" w14:textId="77777777" w:rsidR="00656AAA" w:rsidRPr="0046498C" w:rsidRDefault="00656AAA" w:rsidP="00656AA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995C6B2" w14:textId="77777777" w:rsidR="00656AAA" w:rsidRPr="00E26553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E26553">
        <w:rPr>
          <w:rFonts w:ascii="Segoe UI" w:hAnsi="Segoe UI" w:cs="Segoe UI"/>
          <w:sz w:val="28"/>
          <w:szCs w:val="26"/>
        </w:rPr>
        <w:t>Flujo Básico</w:t>
      </w:r>
    </w:p>
    <w:p w14:paraId="01F4921B" w14:textId="77777777" w:rsidR="00656AAA" w:rsidRPr="0046498C" w:rsidRDefault="00656AAA" w:rsidP="00656AAA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F5D3EAD" w14:textId="77777777" w:rsidR="008231CC" w:rsidRDefault="00F23FAB" w:rsidP="007E77E7">
      <w:pPr>
        <w:pStyle w:val="Textoindependiente"/>
        <w:spacing w:line="276" w:lineRule="auto"/>
        <w:ind w:left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</w:t>
      </w:r>
      <w:r w:rsidR="007E77E7">
        <w:rPr>
          <w:rFonts w:ascii="Segoe UI" w:hAnsi="Segoe UI" w:cs="Segoe UI"/>
          <w:sz w:val="26"/>
          <w:szCs w:val="26"/>
        </w:rPr>
        <w:t>.</w:t>
      </w:r>
      <w:r w:rsidR="008231CC">
        <w:rPr>
          <w:rFonts w:ascii="Segoe UI" w:hAnsi="Segoe UI" w:cs="Segoe UI"/>
          <w:sz w:val="26"/>
          <w:szCs w:val="26"/>
        </w:rPr>
        <w:t xml:space="preserve">El usuario selecciona de la barra de navegación y da </w:t>
      </w:r>
      <w:proofErr w:type="spellStart"/>
      <w:r w:rsidR="008231CC">
        <w:rPr>
          <w:rFonts w:ascii="Segoe UI" w:hAnsi="Segoe UI" w:cs="Segoe UI"/>
          <w:sz w:val="26"/>
          <w:szCs w:val="26"/>
        </w:rPr>
        <w:t>clik</w:t>
      </w:r>
      <w:proofErr w:type="spellEnd"/>
      <w:r w:rsidR="008231CC">
        <w:rPr>
          <w:rFonts w:ascii="Segoe UI" w:hAnsi="Segoe UI" w:cs="Segoe UI"/>
          <w:sz w:val="26"/>
          <w:szCs w:val="26"/>
        </w:rPr>
        <w:t xml:space="preserve"> en foro.  O también </w:t>
      </w:r>
      <w:r w:rsidR="007E77E7">
        <w:rPr>
          <w:rFonts w:ascii="Segoe UI" w:hAnsi="Segoe UI" w:cs="Segoe UI"/>
          <w:sz w:val="26"/>
          <w:szCs w:val="26"/>
        </w:rPr>
        <w:t>El usuario selecciona una zona arqueológica</w:t>
      </w:r>
      <w:r w:rsidR="008231CC">
        <w:rPr>
          <w:rFonts w:ascii="Segoe UI" w:hAnsi="Segoe UI" w:cs="Segoe UI"/>
          <w:sz w:val="26"/>
          <w:szCs w:val="26"/>
        </w:rPr>
        <w:t>, s</w:t>
      </w:r>
      <w:r w:rsidR="007E77E7">
        <w:rPr>
          <w:rFonts w:ascii="Segoe UI" w:hAnsi="Segoe UI" w:cs="Segoe UI"/>
          <w:sz w:val="26"/>
          <w:szCs w:val="26"/>
        </w:rPr>
        <w:t xml:space="preserve">e desplaza a la parte inferior de la </w:t>
      </w:r>
      <w:r w:rsidR="002F781A">
        <w:rPr>
          <w:rFonts w:ascii="Segoe UI" w:hAnsi="Segoe UI" w:cs="Segoe UI"/>
          <w:sz w:val="26"/>
          <w:szCs w:val="26"/>
        </w:rPr>
        <w:t>página</w:t>
      </w:r>
      <w:r w:rsidR="007E77E7">
        <w:rPr>
          <w:rFonts w:ascii="Segoe UI" w:hAnsi="Segoe UI" w:cs="Segoe UI"/>
          <w:sz w:val="26"/>
          <w:szCs w:val="26"/>
        </w:rPr>
        <w:t>.</w:t>
      </w:r>
    </w:p>
    <w:p w14:paraId="00D0813B" w14:textId="4DA0FD60" w:rsidR="00656AAA" w:rsidRPr="0046498C" w:rsidRDefault="008231CC" w:rsidP="007E77E7">
      <w:pPr>
        <w:pStyle w:val="Textoindependiente"/>
        <w:spacing w:line="276" w:lineRule="auto"/>
        <w:ind w:left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="00974D9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P</w:t>
      </w:r>
      <w:r w:rsidR="00974D95">
        <w:rPr>
          <w:rFonts w:ascii="Segoe UI" w:hAnsi="Segoe UI" w:cs="Segoe UI"/>
          <w:sz w:val="26"/>
          <w:szCs w:val="26"/>
        </w:rPr>
        <w:t>odrá ver diversas</w:t>
      </w:r>
      <w:r w:rsidR="007E77E7">
        <w:rPr>
          <w:rFonts w:ascii="Segoe UI" w:hAnsi="Segoe UI" w:cs="Segoe UI"/>
          <w:sz w:val="26"/>
          <w:szCs w:val="26"/>
        </w:rPr>
        <w:t xml:space="preserve"> opiniones</w:t>
      </w:r>
      <w:r w:rsidR="00974D95">
        <w:rPr>
          <w:rFonts w:ascii="Segoe UI" w:hAnsi="Segoe UI" w:cs="Segoe UI"/>
          <w:sz w:val="26"/>
          <w:szCs w:val="26"/>
        </w:rPr>
        <w:t xml:space="preserve"> de las zonas arqueológicas</w:t>
      </w:r>
    </w:p>
    <w:p w14:paraId="59FA6429" w14:textId="77777777" w:rsidR="00656AAA" w:rsidRPr="0046498C" w:rsidRDefault="00656AAA" w:rsidP="00656AAA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75E16DC8" w14:textId="77777777" w:rsidR="00656AAA" w:rsidRPr="0046498C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Flujo Alterno</w:t>
      </w:r>
    </w:p>
    <w:p w14:paraId="643D84BF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2AA70F3F" w14:textId="5ADACECE" w:rsidR="002824C4" w:rsidRDefault="00656AAA" w:rsidP="002824C4">
      <w:pPr>
        <w:pStyle w:val="Ttulo3"/>
        <w:spacing w:before="0" w:after="0" w:line="276" w:lineRule="auto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>Flujo Alterno Flujo</w:t>
      </w:r>
      <w:r w:rsidR="002824C4">
        <w:rPr>
          <w:rFonts w:ascii="Segoe UI" w:hAnsi="Segoe UI" w:cs="Segoe UI"/>
          <w:b/>
          <w:i w:val="0"/>
          <w:sz w:val="28"/>
          <w:szCs w:val="26"/>
        </w:rPr>
        <w:t xml:space="preserve"> No hay reseñas en el foro</w:t>
      </w:r>
    </w:p>
    <w:p w14:paraId="71BAF5F9" w14:textId="7F74F009" w:rsidR="002824C4" w:rsidRDefault="002824C4" w:rsidP="002824C4"/>
    <w:p w14:paraId="2D7E385E" w14:textId="3391D4E3" w:rsidR="002824C4" w:rsidRDefault="002824C4" w:rsidP="002824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1.</w:t>
      </w:r>
      <w:r w:rsidRPr="002824C4">
        <w:rPr>
          <w:rFonts w:ascii="Segoe UI" w:hAnsi="Segoe UI" w:cs="Segoe UI"/>
          <w:sz w:val="24"/>
          <w:szCs w:val="24"/>
        </w:rPr>
        <w:t>El usuario no encuentra ninguna publicación sobre la zona arqueológica</w:t>
      </w:r>
      <w:r>
        <w:rPr>
          <w:rFonts w:ascii="Segoe UI" w:hAnsi="Segoe UI" w:cs="Segoe UI"/>
          <w:sz w:val="24"/>
          <w:szCs w:val="24"/>
        </w:rPr>
        <w:t>.</w:t>
      </w:r>
    </w:p>
    <w:p w14:paraId="71740E35" w14:textId="77777777" w:rsidR="002824C4" w:rsidRDefault="002824C4" w:rsidP="002824C4">
      <w:pPr>
        <w:rPr>
          <w:rFonts w:ascii="Segoe UI" w:hAnsi="Segoe UI" w:cs="Segoe UI"/>
          <w:sz w:val="24"/>
          <w:szCs w:val="24"/>
        </w:rPr>
      </w:pPr>
    </w:p>
    <w:p w14:paraId="2FD7C0A2" w14:textId="520AE413" w:rsidR="002824C4" w:rsidRDefault="002824C4" w:rsidP="002824C4">
      <w:pPr>
        <w:pStyle w:val="Ttulo3"/>
        <w:spacing w:before="0" w:after="0" w:line="276" w:lineRule="auto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46498C">
        <w:rPr>
          <w:rFonts w:ascii="Segoe UI" w:hAnsi="Segoe UI" w:cs="Segoe UI"/>
          <w:b/>
          <w:i w:val="0"/>
          <w:sz w:val="28"/>
          <w:szCs w:val="26"/>
        </w:rPr>
        <w:t>Flujo Alterno Flujo</w:t>
      </w:r>
      <w:r>
        <w:rPr>
          <w:rFonts w:ascii="Segoe UI" w:hAnsi="Segoe UI" w:cs="Segoe UI"/>
          <w:b/>
          <w:i w:val="0"/>
          <w:sz w:val="28"/>
          <w:szCs w:val="26"/>
        </w:rPr>
        <w:t xml:space="preserve"> No hay conexión a internet </w:t>
      </w:r>
    </w:p>
    <w:p w14:paraId="0305D96D" w14:textId="77777777" w:rsidR="002824C4" w:rsidRDefault="002824C4" w:rsidP="002824C4"/>
    <w:p w14:paraId="1272E485" w14:textId="0892C702" w:rsidR="002824C4" w:rsidRPr="002824C4" w:rsidRDefault="002824C4" w:rsidP="002824C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1.</w:t>
      </w:r>
      <w:r w:rsidR="002F781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El usuario no cuenta con una señal wifi. </w:t>
      </w:r>
      <w:r w:rsidRPr="002824C4">
        <w:rPr>
          <w:rFonts w:ascii="Segoe UI" w:hAnsi="Segoe UI" w:cs="Segoe UI"/>
          <w:sz w:val="24"/>
          <w:szCs w:val="24"/>
        </w:rPr>
        <w:t xml:space="preserve"> </w:t>
      </w:r>
    </w:p>
    <w:p w14:paraId="5ECE6A7A" w14:textId="77777777" w:rsidR="002824C4" w:rsidRPr="002824C4" w:rsidRDefault="002824C4" w:rsidP="002824C4">
      <w:pPr>
        <w:rPr>
          <w:rFonts w:ascii="Segoe UI" w:hAnsi="Segoe UI" w:cs="Segoe UI"/>
          <w:sz w:val="24"/>
          <w:szCs w:val="24"/>
        </w:rPr>
      </w:pPr>
    </w:p>
    <w:p w14:paraId="09DD72D5" w14:textId="77777777" w:rsidR="00656AAA" w:rsidRPr="00656AAA" w:rsidRDefault="00656AAA" w:rsidP="00656AAA"/>
    <w:p w14:paraId="0F8B09D5" w14:textId="77777777" w:rsidR="00656AAA" w:rsidRPr="0046498C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Pre-Condiciones</w:t>
      </w:r>
    </w:p>
    <w:p w14:paraId="0D3C8703" w14:textId="182064FF" w:rsidR="002824C4" w:rsidRDefault="00656AAA" w:rsidP="002824C4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56AAA">
        <w:rPr>
          <w:rFonts w:ascii="Arial" w:hAnsi="Arial" w:cs="Arial"/>
          <w:sz w:val="24"/>
          <w:szCs w:val="24"/>
        </w:rPr>
        <w:t xml:space="preserve">1. </w:t>
      </w:r>
      <w:r w:rsidR="002824C4">
        <w:rPr>
          <w:rFonts w:ascii="Arial" w:hAnsi="Arial" w:cs="Arial"/>
          <w:sz w:val="24"/>
          <w:szCs w:val="24"/>
        </w:rPr>
        <w:t>Que la zona arqueológica cuente con reseñas de las zonas arqueológicas.</w:t>
      </w:r>
    </w:p>
    <w:p w14:paraId="2B809067" w14:textId="6A22D1D6" w:rsidR="00656AAA" w:rsidRDefault="00656AAA" w:rsidP="002824C4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1E6C98A1" w14:textId="77777777" w:rsidR="002824C4" w:rsidRPr="002824C4" w:rsidRDefault="002824C4" w:rsidP="002824C4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7E309283" w14:textId="77777777" w:rsidR="00656AAA" w:rsidRPr="0046498C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46498C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056D97A5" w14:textId="678299A9" w:rsidR="00656AAA" w:rsidRDefault="002824C4" w:rsidP="002824C4">
      <w:pPr>
        <w:widowControl/>
        <w:spacing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2824C4">
        <w:rPr>
          <w:rFonts w:ascii="Arial" w:hAnsi="Arial" w:cs="Arial"/>
          <w:sz w:val="24"/>
          <w:szCs w:val="24"/>
        </w:rPr>
        <w:t xml:space="preserve">El usuario debe consultar una zona arqueológica de un estado de la </w:t>
      </w:r>
      <w:proofErr w:type="spellStart"/>
      <w:r w:rsidRPr="002824C4">
        <w:rPr>
          <w:rFonts w:ascii="Arial" w:hAnsi="Arial" w:cs="Arial"/>
          <w:sz w:val="24"/>
          <w:szCs w:val="24"/>
        </w:rPr>
        <w:t>republica</w:t>
      </w:r>
      <w:proofErr w:type="spellEnd"/>
      <w:r w:rsidRPr="002824C4">
        <w:rPr>
          <w:rFonts w:ascii="Arial" w:hAnsi="Arial" w:cs="Arial"/>
          <w:sz w:val="24"/>
          <w:szCs w:val="24"/>
        </w:rPr>
        <w:t xml:space="preserve">. </w:t>
      </w:r>
    </w:p>
    <w:p w14:paraId="710BD3FE" w14:textId="46C6938F" w:rsidR="002824C4" w:rsidRDefault="002824C4" w:rsidP="002824C4">
      <w:pPr>
        <w:widowControl/>
        <w:spacing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Debe haber zonas arqueológicas registradas. </w:t>
      </w:r>
    </w:p>
    <w:p w14:paraId="6906311E" w14:textId="21A25F9D" w:rsidR="002824C4" w:rsidRPr="002824C4" w:rsidRDefault="002824C4" w:rsidP="002824C4">
      <w:pPr>
        <w:widowControl/>
        <w:spacing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Se debe de contar con estados registrados.</w:t>
      </w:r>
    </w:p>
    <w:p w14:paraId="2E40D335" w14:textId="77777777" w:rsidR="007E77E7" w:rsidRPr="00656AAA" w:rsidRDefault="007E77E7" w:rsidP="00656AAA">
      <w:pPr>
        <w:widowControl/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585F445F" w14:textId="77777777" w:rsidR="00656AAA" w:rsidRPr="0046498C" w:rsidRDefault="00656AAA" w:rsidP="00656AAA">
      <w:pPr>
        <w:pStyle w:val="Ttulo1"/>
        <w:numPr>
          <w:ilvl w:val="0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lastRenderedPageBreak/>
        <w:t>Storyboard</w:t>
      </w:r>
    </w:p>
    <w:p w14:paraId="59CEC986" w14:textId="77777777" w:rsidR="00656AAA" w:rsidRPr="0046498C" w:rsidRDefault="00656AAA" w:rsidP="00656AAA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D1611CA" w14:textId="77777777" w:rsidR="00656AAA" w:rsidRPr="0046498C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02B552BF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01340D48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44EE36DC" w14:textId="77777777" w:rsidR="00656AAA" w:rsidRPr="0046498C" w:rsidRDefault="00656AAA" w:rsidP="00656AAA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1BB6D23" w14:textId="77777777" w:rsidR="00656AAA" w:rsidRPr="0046498C" w:rsidRDefault="00656AAA" w:rsidP="00656AAA">
      <w:pPr>
        <w:pStyle w:val="Ttulo2"/>
        <w:numPr>
          <w:ilvl w:val="1"/>
          <w:numId w:val="23"/>
        </w:numPr>
        <w:tabs>
          <w:tab w:val="num" w:pos="360"/>
        </w:tabs>
        <w:spacing w:before="0" w:after="0" w:line="276" w:lineRule="auto"/>
        <w:ind w:left="360" w:hanging="360"/>
        <w:jc w:val="both"/>
        <w:rPr>
          <w:rFonts w:ascii="Segoe UI" w:hAnsi="Segoe UI" w:cs="Segoe UI"/>
          <w:sz w:val="28"/>
          <w:szCs w:val="26"/>
        </w:rPr>
      </w:pPr>
      <w:r w:rsidRPr="0046498C">
        <w:rPr>
          <w:rFonts w:ascii="Segoe UI" w:hAnsi="Segoe UI" w:cs="Segoe UI"/>
          <w:sz w:val="28"/>
          <w:szCs w:val="26"/>
        </w:rPr>
        <w:t>Interfaz de Usuario &lt;&lt;Nombre&gt;&gt;</w:t>
      </w:r>
    </w:p>
    <w:p w14:paraId="0E568892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</w:p>
    <w:p w14:paraId="28C20D01" w14:textId="77777777" w:rsidR="00656AAA" w:rsidRPr="0046498C" w:rsidRDefault="00656AAA" w:rsidP="00656AAA">
      <w:pPr>
        <w:jc w:val="both"/>
        <w:rPr>
          <w:rFonts w:ascii="Segoe UI" w:hAnsi="Segoe UI" w:cs="Segoe UI"/>
          <w:sz w:val="26"/>
          <w:szCs w:val="26"/>
        </w:rPr>
      </w:pPr>
      <w:r w:rsidRPr="0046498C">
        <w:rPr>
          <w:rFonts w:ascii="Segoe UI" w:hAnsi="Segoe UI" w:cs="Segoe UI"/>
          <w:sz w:val="26"/>
          <w:szCs w:val="26"/>
        </w:rPr>
        <w:t>&lt;&lt;Colocar diseño de la Interfaz de Usuario&gt;&gt;</w:t>
      </w:r>
    </w:p>
    <w:p w14:paraId="3779A02D" w14:textId="77777777" w:rsidR="00656AAA" w:rsidRPr="00543D91" w:rsidRDefault="00656AAA" w:rsidP="00656AAA">
      <w:pPr>
        <w:spacing w:line="276" w:lineRule="auto"/>
        <w:rPr>
          <w:sz w:val="26"/>
          <w:szCs w:val="26"/>
        </w:rPr>
      </w:pPr>
    </w:p>
    <w:p w14:paraId="5002BCC2" w14:textId="77777777" w:rsidR="00656AAA" w:rsidRDefault="00656AAA" w:rsidP="00656AAA">
      <w:pPr>
        <w:spacing w:line="276" w:lineRule="auto"/>
        <w:rPr>
          <w:sz w:val="26"/>
          <w:szCs w:val="26"/>
        </w:rPr>
      </w:pPr>
    </w:p>
    <w:p w14:paraId="512B0AB9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62F7A80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BB8EED2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0CB3667E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2910745B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518BEBD0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2C018BC8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366AF7F4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4C0BFE07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14335B22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1C587BE1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AF2C0EF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53C9175" w14:textId="77777777" w:rsidR="002824C4" w:rsidRDefault="002824C4" w:rsidP="00656AAA">
      <w:pPr>
        <w:spacing w:line="276" w:lineRule="auto"/>
        <w:rPr>
          <w:sz w:val="26"/>
          <w:szCs w:val="26"/>
        </w:rPr>
      </w:pPr>
    </w:p>
    <w:p w14:paraId="7708DA24" w14:textId="77777777" w:rsidR="002824C4" w:rsidRDefault="002824C4" w:rsidP="00656AAA">
      <w:pPr>
        <w:spacing w:line="276" w:lineRule="auto"/>
        <w:rPr>
          <w:sz w:val="26"/>
          <w:szCs w:val="26"/>
        </w:rPr>
      </w:pPr>
    </w:p>
    <w:p w14:paraId="51786D97" w14:textId="77777777" w:rsidR="002824C4" w:rsidRDefault="002824C4" w:rsidP="00656AAA">
      <w:pPr>
        <w:spacing w:line="276" w:lineRule="auto"/>
        <w:rPr>
          <w:sz w:val="26"/>
          <w:szCs w:val="26"/>
        </w:rPr>
      </w:pPr>
    </w:p>
    <w:p w14:paraId="70AE687E" w14:textId="77777777" w:rsidR="002824C4" w:rsidRDefault="002824C4" w:rsidP="00656AAA">
      <w:pPr>
        <w:spacing w:line="276" w:lineRule="auto"/>
        <w:rPr>
          <w:sz w:val="26"/>
          <w:szCs w:val="26"/>
        </w:rPr>
      </w:pPr>
    </w:p>
    <w:p w14:paraId="215E750A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485BA50E" w14:textId="77777777" w:rsidR="007E77E7" w:rsidRDefault="007E77E7" w:rsidP="00656AAA">
      <w:pPr>
        <w:spacing w:line="276" w:lineRule="auto"/>
        <w:rPr>
          <w:sz w:val="26"/>
          <w:szCs w:val="26"/>
        </w:rPr>
      </w:pPr>
    </w:p>
    <w:p w14:paraId="05C2EF4A" w14:textId="77777777" w:rsidR="002824C4" w:rsidRDefault="002824C4" w:rsidP="00656AAA">
      <w:pPr>
        <w:spacing w:line="276" w:lineRule="auto"/>
        <w:rPr>
          <w:sz w:val="26"/>
          <w:szCs w:val="26"/>
        </w:rPr>
      </w:pPr>
    </w:p>
    <w:p w14:paraId="3A67192D" w14:textId="77777777" w:rsidR="002824C4" w:rsidRDefault="002824C4" w:rsidP="00656AAA">
      <w:pPr>
        <w:spacing w:line="276" w:lineRule="auto"/>
        <w:rPr>
          <w:sz w:val="26"/>
          <w:szCs w:val="26"/>
        </w:rPr>
      </w:pPr>
    </w:p>
    <w:p w14:paraId="586D0C0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7233653" w14:textId="77777777" w:rsidR="00347E1E" w:rsidRDefault="00347E1E" w:rsidP="00656AAA">
      <w:pPr>
        <w:spacing w:line="276" w:lineRule="auto"/>
        <w:rPr>
          <w:sz w:val="26"/>
          <w:szCs w:val="26"/>
        </w:rPr>
      </w:pPr>
    </w:p>
    <w:p w14:paraId="5302B0D9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4243AC1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lastRenderedPageBreak/>
        <w:t>Zonas Arqueológicas de México</w:t>
      </w:r>
    </w:p>
    <w:p w14:paraId="2CEF0463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t xml:space="preserve">Especificación de Casos de Uso: </w:t>
      </w:r>
      <w:r>
        <w:rPr>
          <w:rFonts w:ascii="Segoe UI" w:hAnsi="Segoe UI" w:cs="Segoe UI"/>
        </w:rPr>
        <w:t>Consultar zonas arqueológicas</w:t>
      </w:r>
    </w:p>
    <w:p w14:paraId="6888109F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0"/>
        </w:rPr>
      </w:pPr>
    </w:p>
    <w:p w14:paraId="46F2889D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32"/>
        </w:rPr>
      </w:pPr>
      <w:r w:rsidRPr="00543D91">
        <w:rPr>
          <w:rFonts w:ascii="Segoe UI" w:hAnsi="Segoe UI" w:cs="Segoe UI"/>
          <w:sz w:val="32"/>
        </w:rPr>
        <w:t>Versión &lt;1.0&gt;</w:t>
      </w:r>
    </w:p>
    <w:p w14:paraId="616FDB9B" w14:textId="77777777" w:rsidR="008C517F" w:rsidRPr="00D3275B" w:rsidRDefault="008C517F" w:rsidP="008C517F">
      <w:pPr>
        <w:rPr>
          <w:rFonts w:ascii="Calibri" w:hAnsi="Calibri" w:cs="Calibri"/>
        </w:rPr>
      </w:pPr>
    </w:p>
    <w:p w14:paraId="1B48AAB8" w14:textId="77777777" w:rsidR="008C517F" w:rsidRDefault="008C517F" w:rsidP="008C517F">
      <w:pPr>
        <w:pStyle w:val="Textoindependiente"/>
      </w:pPr>
    </w:p>
    <w:p w14:paraId="4DCA0D6A" w14:textId="77777777" w:rsidR="008C517F" w:rsidRDefault="008C517F" w:rsidP="008C517F">
      <w:pPr>
        <w:pStyle w:val="Textoindependiente"/>
      </w:pPr>
    </w:p>
    <w:p w14:paraId="5B717AAA" w14:textId="77777777" w:rsidR="008C517F" w:rsidRDefault="008C517F" w:rsidP="008C517F">
      <w:pPr>
        <w:sectPr w:rsidR="008C517F" w:rsidSect="008C517F">
          <w:head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B7BBFD3" w14:textId="77777777" w:rsidR="008C517F" w:rsidRDefault="008C517F" w:rsidP="008C517F">
      <w:pPr>
        <w:pStyle w:val="Ttulo"/>
        <w:rPr>
          <w:rFonts w:ascii="Calibri" w:hAnsi="Calibri" w:cs="Calibri"/>
          <w:sz w:val="40"/>
        </w:rPr>
      </w:pPr>
    </w:p>
    <w:p w14:paraId="457AC2FD" w14:textId="77777777" w:rsidR="008C517F" w:rsidRDefault="008C517F" w:rsidP="008C517F">
      <w:pPr>
        <w:pStyle w:val="Ttulo"/>
        <w:rPr>
          <w:rFonts w:ascii="Calibri" w:hAnsi="Calibri" w:cs="Calibri"/>
          <w:sz w:val="40"/>
        </w:rPr>
      </w:pPr>
    </w:p>
    <w:p w14:paraId="11974CBD" w14:textId="77777777" w:rsidR="008C517F" w:rsidRPr="00543D91" w:rsidRDefault="008C517F" w:rsidP="008C517F">
      <w:pPr>
        <w:pStyle w:val="Ttulo"/>
        <w:rPr>
          <w:rFonts w:ascii="Segoe UI" w:hAnsi="Segoe UI" w:cs="Segoe UI"/>
          <w:sz w:val="40"/>
        </w:rPr>
      </w:pPr>
      <w:r w:rsidRPr="00543D91">
        <w:rPr>
          <w:rFonts w:ascii="Segoe UI" w:hAnsi="Segoe UI" w:cs="Segoe UI"/>
          <w:sz w:val="40"/>
        </w:rPr>
        <w:t>Bitácora</w:t>
      </w:r>
    </w:p>
    <w:p w14:paraId="7467A68E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476D82C2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4F3E18FA" w14:textId="77777777" w:rsidR="008C517F" w:rsidRPr="00543D91" w:rsidRDefault="008C517F" w:rsidP="008C517F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517F" w:rsidRPr="00543D91" w14:paraId="23022464" w14:textId="77777777" w:rsidTr="00D22F76">
        <w:tc>
          <w:tcPr>
            <w:tcW w:w="2304" w:type="dxa"/>
          </w:tcPr>
          <w:p w14:paraId="1C511A1F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6E63CEEE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06067F18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42466E4C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D27E84" w:rsidRPr="00543D91" w14:paraId="37106239" w14:textId="77777777" w:rsidTr="00D22F76">
        <w:tc>
          <w:tcPr>
            <w:tcW w:w="2304" w:type="dxa"/>
          </w:tcPr>
          <w:p w14:paraId="243ACE72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25/09/24</w:t>
            </w:r>
          </w:p>
        </w:tc>
        <w:tc>
          <w:tcPr>
            <w:tcW w:w="1152" w:type="dxa"/>
          </w:tcPr>
          <w:p w14:paraId="7F0EB524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0.1</w:t>
            </w:r>
          </w:p>
        </w:tc>
        <w:tc>
          <w:tcPr>
            <w:tcW w:w="3744" w:type="dxa"/>
          </w:tcPr>
          <w:p w14:paraId="72481C16" w14:textId="1DD77A33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536A7B7E" w14:textId="6722B6F1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D27E84" w:rsidRPr="00543D91" w14:paraId="0CD2AED6" w14:textId="77777777" w:rsidTr="00D22F76">
        <w:tc>
          <w:tcPr>
            <w:tcW w:w="2304" w:type="dxa"/>
          </w:tcPr>
          <w:p w14:paraId="0A94E932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DC2D764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06CDE1F6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23624A8C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69531B8A" w14:textId="77777777" w:rsidTr="00D22F76">
        <w:tc>
          <w:tcPr>
            <w:tcW w:w="2304" w:type="dxa"/>
          </w:tcPr>
          <w:p w14:paraId="0989F048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BD3B7E7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442BFCE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1FC52618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7DB4A1AE" w14:textId="77777777" w:rsidTr="00D22F76">
        <w:tc>
          <w:tcPr>
            <w:tcW w:w="2304" w:type="dxa"/>
          </w:tcPr>
          <w:p w14:paraId="34547F82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28AC7A2A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7BD77239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1345F42A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15AB99C8" w14:textId="77777777" w:rsidR="008C517F" w:rsidRDefault="008C517F" w:rsidP="008C517F"/>
    <w:p w14:paraId="73375403" w14:textId="0451D8C5" w:rsidR="008C517F" w:rsidRPr="00543D91" w:rsidRDefault="008C517F" w:rsidP="008C517F">
      <w:pPr>
        <w:pStyle w:val="Ttulo"/>
        <w:rPr>
          <w:rFonts w:ascii="Segoe UI" w:hAnsi="Segoe UI" w:cs="Segoe UI"/>
        </w:rPr>
      </w:pPr>
      <w:r>
        <w:br w:type="page"/>
      </w:r>
      <w:r w:rsidRPr="00543D91">
        <w:rPr>
          <w:rFonts w:ascii="Segoe UI" w:hAnsi="Segoe UI" w:cs="Segoe UI"/>
        </w:rPr>
        <w:lastRenderedPageBreak/>
        <w:t>Tabla de Contenido</w:t>
      </w:r>
    </w:p>
    <w:p w14:paraId="2C9EE66F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66FB072A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474EC41A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33C5FE3A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6191B">
        <w:rPr>
          <w:rFonts w:ascii="Segoe UI" w:hAnsi="Segoe UI" w:cs="Segoe UI"/>
          <w:b/>
          <w:sz w:val="26"/>
          <w:szCs w:val="26"/>
        </w:rPr>
        <w:fldChar w:fldCharType="begin"/>
      </w:r>
      <w:r w:rsidRPr="00A6191B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A6191B">
        <w:rPr>
          <w:rFonts w:ascii="Segoe UI" w:hAnsi="Segoe UI" w:cs="Segoe UI"/>
          <w:b/>
          <w:sz w:val="26"/>
          <w:szCs w:val="26"/>
        </w:rPr>
        <w:fldChar w:fldCharType="separate"/>
      </w:r>
      <w:r w:rsidRPr="00697931">
        <w:rPr>
          <w:rFonts w:ascii="Segoe UI" w:hAnsi="Segoe UI" w:cs="Segoe UI"/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Nombre del Caso de Uso</w:t>
      </w:r>
      <w:r w:rsidRPr="00697931">
        <w:rPr>
          <w:rFonts w:ascii="Segoe UI" w:hAnsi="Segoe UI" w:cs="Segoe UI"/>
          <w:noProof/>
          <w:lang w:val="es-ES"/>
        </w:rPr>
        <w:t>: Consultar las zonas arqueológicas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B6B64F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7CDA39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CC1A1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D2052" w14:textId="77777777" w:rsidR="008C517F" w:rsidRDefault="008C517F" w:rsidP="008C517F">
      <w:pPr>
        <w:pStyle w:val="TDC3"/>
        <w:tabs>
          <w:tab w:val="left" w:pos="1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b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b/>
          <w:noProof/>
        </w:rPr>
        <w:t>Subflujo Por Cultura.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3DB3AB" w14:textId="77777777" w:rsidR="008C517F" w:rsidRDefault="008C517F" w:rsidP="008C517F">
      <w:pPr>
        <w:pStyle w:val="TDC3"/>
        <w:tabs>
          <w:tab w:val="left" w:pos="1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b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b/>
          <w:noProof/>
        </w:rPr>
        <w:t>Subflujo Por Estado.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2284B5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Flujo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49E892" w14:textId="77777777" w:rsidR="008C517F" w:rsidRDefault="008C517F" w:rsidP="008C517F">
      <w:pPr>
        <w:pStyle w:val="TDC3"/>
        <w:tabs>
          <w:tab w:val="left" w:pos="1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b/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b/>
          <w:noProof/>
        </w:rPr>
        <w:t>Flujo Alterno Sin conexión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6C1A8E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39A8B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CA1FB" w14:textId="77777777" w:rsidR="008C517F" w:rsidRDefault="008C517F" w:rsidP="008C517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Storyboard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F1212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Interfaz de Usuario &lt;&lt;Nombre&gt;&gt;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D507FD" w14:textId="77777777" w:rsidR="008C517F" w:rsidRDefault="008C517F" w:rsidP="008C517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97931">
        <w:rPr>
          <w:rFonts w:ascii="Segoe UI" w:hAnsi="Segoe UI" w:cs="Segoe UI"/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697931">
        <w:rPr>
          <w:rFonts w:ascii="Segoe UI" w:hAnsi="Segoe UI" w:cs="Segoe UI"/>
          <w:noProof/>
        </w:rPr>
        <w:t>Interfaz de Usuario &lt;&lt;Nombre&gt;&gt;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_Toc178282693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071BD" w14:textId="77777777" w:rsidR="008C517F" w:rsidRPr="00543D91" w:rsidRDefault="008C517F" w:rsidP="008C517F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A6191B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11385108" w14:textId="77777777" w:rsidR="008C517F" w:rsidRPr="008909EC" w:rsidRDefault="008C517F" w:rsidP="008C517F">
      <w:r>
        <w:br w:type="page"/>
      </w:r>
    </w:p>
    <w:p w14:paraId="38894C90" w14:textId="77777777" w:rsidR="008C517F" w:rsidRPr="009078F5" w:rsidRDefault="008C517F" w:rsidP="009078F5">
      <w:pPr>
        <w:pStyle w:val="Ttulo1"/>
        <w:numPr>
          <w:ilvl w:val="0"/>
          <w:numId w:val="52"/>
        </w:numPr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9078F5">
        <w:rPr>
          <w:rFonts w:ascii="Segoe UI" w:hAnsi="Segoe UI" w:cs="Segoe UI"/>
          <w:sz w:val="28"/>
          <w:szCs w:val="26"/>
          <w:lang w:val="es-ES"/>
        </w:rPr>
        <w:lastRenderedPageBreak/>
        <w:t xml:space="preserve"> </w:t>
      </w:r>
      <w:bookmarkStart w:id="56" w:name="_Toc178282681"/>
      <w:r w:rsidRPr="009078F5">
        <w:rPr>
          <w:rFonts w:ascii="Segoe UI" w:hAnsi="Segoe UI" w:cs="Segoe UI"/>
          <w:sz w:val="28"/>
          <w:szCs w:val="26"/>
        </w:rPr>
        <w:t>Nombre del Caso de Uso</w:t>
      </w:r>
      <w:r w:rsidRPr="009078F5">
        <w:rPr>
          <w:rFonts w:ascii="Segoe UI" w:hAnsi="Segoe UI" w:cs="Segoe UI"/>
          <w:sz w:val="28"/>
          <w:szCs w:val="26"/>
          <w:lang w:val="es-ES"/>
        </w:rPr>
        <w:t xml:space="preserve">: </w:t>
      </w:r>
      <w:r w:rsidRPr="009078F5">
        <w:rPr>
          <w:rFonts w:ascii="Segoe UI" w:hAnsi="Segoe UI" w:cs="Segoe UI"/>
          <w:b w:val="0"/>
          <w:sz w:val="26"/>
          <w:szCs w:val="26"/>
          <w:lang w:val="es-ES"/>
        </w:rPr>
        <w:t>Consultar las zonas arqueológicas</w:t>
      </w:r>
      <w:bookmarkEnd w:id="56"/>
    </w:p>
    <w:p w14:paraId="064B140C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094CBAC6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57" w:name="_Toc178282682"/>
      <w:r w:rsidRPr="00543D91">
        <w:rPr>
          <w:rFonts w:ascii="Segoe UI" w:hAnsi="Segoe UI" w:cs="Segoe UI"/>
          <w:sz w:val="28"/>
          <w:szCs w:val="26"/>
        </w:rPr>
        <w:t>Breve Descripción</w:t>
      </w:r>
      <w:bookmarkEnd w:id="57"/>
    </w:p>
    <w:p w14:paraId="5FA5EA10" w14:textId="77777777" w:rsidR="008C517F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bookmarkStart w:id="58" w:name="_Toc43047775"/>
    </w:p>
    <w:bookmarkEnd w:id="58"/>
    <w:p w14:paraId="7B114120" w14:textId="728D3D51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Este caso de uso permitirá al usuario visualizar las zonas arqueológicas que hay en el catálogo, la interfaz </w:t>
      </w:r>
      <w:proofErr w:type="gramStart"/>
      <w:r>
        <w:rPr>
          <w:rFonts w:ascii="Segoe UI" w:hAnsi="Segoe UI" w:cs="Segoe UI"/>
          <w:sz w:val="26"/>
          <w:szCs w:val="26"/>
        </w:rPr>
        <w:t xml:space="preserve">mostrará </w:t>
      </w:r>
      <w:r w:rsidR="00624342">
        <w:rPr>
          <w:rFonts w:ascii="Segoe UI" w:hAnsi="Segoe UI" w:cs="Segoe UI"/>
          <w:sz w:val="26"/>
          <w:szCs w:val="26"/>
        </w:rPr>
        <w:t>;</w:t>
      </w:r>
      <w:proofErr w:type="gramEnd"/>
      <w:r w:rsidR="00624342" w:rsidRPr="00D056D0">
        <w:rPr>
          <w:rFonts w:ascii="Segoe UI" w:hAnsi="Segoe UI" w:cs="Segoe UI"/>
          <w:sz w:val="26"/>
          <w:szCs w:val="26"/>
        </w:rPr>
        <w:t xml:space="preserve"> nombre, mapa con ubicación, clima, horario, contacto, significado, descripción, costos, y fotos relacionadas</w:t>
      </w:r>
    </w:p>
    <w:p w14:paraId="5FFC563E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6E857ED5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59" w:name="_Toc178282683"/>
      <w:r w:rsidRPr="00543D91">
        <w:rPr>
          <w:rFonts w:ascii="Segoe UI" w:hAnsi="Segoe UI" w:cs="Segoe UI"/>
          <w:sz w:val="28"/>
          <w:szCs w:val="26"/>
        </w:rPr>
        <w:t>Flujo de Eventos</w:t>
      </w:r>
      <w:bookmarkEnd w:id="59"/>
    </w:p>
    <w:p w14:paraId="125FAA51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B159F7E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60" w:name="_Toc178282684"/>
      <w:r w:rsidRPr="00543D91">
        <w:rPr>
          <w:rFonts w:ascii="Segoe UI" w:hAnsi="Segoe UI" w:cs="Segoe UI"/>
          <w:sz w:val="28"/>
          <w:szCs w:val="26"/>
        </w:rPr>
        <w:t>Flujo Básico</w:t>
      </w:r>
      <w:bookmarkEnd w:id="60"/>
    </w:p>
    <w:p w14:paraId="07949C37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67F1AD9" w14:textId="041DFF2F" w:rsidR="00B72872" w:rsidRDefault="008C517F" w:rsidP="009078F5">
      <w:pPr>
        <w:pStyle w:val="Textoindependiente"/>
        <w:numPr>
          <w:ilvl w:val="0"/>
          <w:numId w:val="53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Este caso inicia </w:t>
      </w:r>
      <w:r w:rsidR="00B72872">
        <w:rPr>
          <w:rFonts w:ascii="Segoe UI" w:hAnsi="Segoe UI" w:cs="Segoe UI"/>
          <w:sz w:val="26"/>
          <w:szCs w:val="26"/>
        </w:rPr>
        <w:t>en la interfaz principal.</w:t>
      </w:r>
    </w:p>
    <w:p w14:paraId="19B401B3" w14:textId="154A839D" w:rsidR="008C517F" w:rsidRPr="006A1CD5" w:rsidRDefault="006A1CD5" w:rsidP="006A1CD5">
      <w:pPr>
        <w:pStyle w:val="Textoindependiente"/>
        <w:numPr>
          <w:ilvl w:val="0"/>
          <w:numId w:val="53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</w:t>
      </w:r>
      <w:r w:rsidR="008C517F">
        <w:rPr>
          <w:rFonts w:ascii="Segoe UI" w:hAnsi="Segoe UI" w:cs="Segoe UI"/>
          <w:sz w:val="26"/>
          <w:szCs w:val="26"/>
        </w:rPr>
        <w:t xml:space="preserve"> usuario da clic en zonas arqueológicas.</w:t>
      </w:r>
    </w:p>
    <w:p w14:paraId="2A6B86C7" w14:textId="6048E3E0" w:rsidR="008C517F" w:rsidRDefault="008C517F" w:rsidP="009078F5">
      <w:pPr>
        <w:pStyle w:val="Textoindependiente"/>
        <w:numPr>
          <w:ilvl w:val="0"/>
          <w:numId w:val="53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le mostrar las zonas arqueológicas</w:t>
      </w:r>
      <w:r w:rsidR="006A1CD5">
        <w:rPr>
          <w:rFonts w:ascii="Segoe UI" w:hAnsi="Segoe UI" w:cs="Segoe UI"/>
          <w:sz w:val="26"/>
          <w:szCs w:val="26"/>
        </w:rPr>
        <w:t xml:space="preserve"> ordenadas alfabéticamente </w:t>
      </w:r>
      <w:r w:rsidR="0024067B">
        <w:rPr>
          <w:rFonts w:ascii="Segoe UI" w:hAnsi="Segoe UI" w:cs="Segoe UI"/>
          <w:sz w:val="26"/>
          <w:szCs w:val="26"/>
        </w:rPr>
        <w:t>con un paginado o podrá buscarla</w:t>
      </w:r>
      <w:r>
        <w:rPr>
          <w:rFonts w:ascii="Segoe UI" w:hAnsi="Segoe UI" w:cs="Segoe UI"/>
          <w:sz w:val="26"/>
          <w:szCs w:val="26"/>
        </w:rPr>
        <w:t>.</w:t>
      </w:r>
    </w:p>
    <w:p w14:paraId="7A1E36EA" w14:textId="77777777" w:rsidR="008C517F" w:rsidRDefault="008C517F" w:rsidP="009078F5">
      <w:pPr>
        <w:pStyle w:val="Textoindependiente"/>
        <w:numPr>
          <w:ilvl w:val="0"/>
          <w:numId w:val="53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tendrá que elegir una zona arqueológica según su preferencia</w:t>
      </w:r>
    </w:p>
    <w:p w14:paraId="742D98CE" w14:textId="1B201A4D" w:rsidR="008C517F" w:rsidRDefault="008C517F" w:rsidP="009078F5">
      <w:pPr>
        <w:pStyle w:val="Textoindependiente"/>
        <w:numPr>
          <w:ilvl w:val="0"/>
          <w:numId w:val="53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le mostrara el nombre,</w:t>
      </w:r>
      <w:r w:rsidR="008F1E62">
        <w:rPr>
          <w:rFonts w:ascii="Segoe UI" w:hAnsi="Segoe UI" w:cs="Segoe UI"/>
          <w:sz w:val="26"/>
          <w:szCs w:val="26"/>
        </w:rPr>
        <w:t xml:space="preserve"> un mapa con la ubicación, el clima de la zona, </w:t>
      </w:r>
      <w:r w:rsidR="00680CF4">
        <w:rPr>
          <w:rFonts w:ascii="Segoe UI" w:hAnsi="Segoe UI" w:cs="Segoe UI"/>
          <w:sz w:val="26"/>
          <w:szCs w:val="26"/>
        </w:rPr>
        <w:t xml:space="preserve">horario, contacto, </w:t>
      </w:r>
      <w:r w:rsidR="009D19A3">
        <w:rPr>
          <w:rFonts w:ascii="Segoe UI" w:hAnsi="Segoe UI" w:cs="Segoe UI"/>
          <w:sz w:val="26"/>
          <w:szCs w:val="26"/>
        </w:rPr>
        <w:t xml:space="preserve">significado, descripción, </w:t>
      </w:r>
      <w:proofErr w:type="gramStart"/>
      <w:r w:rsidR="009D19A3">
        <w:rPr>
          <w:rFonts w:ascii="Segoe UI" w:hAnsi="Segoe UI" w:cs="Segoe UI"/>
          <w:sz w:val="26"/>
          <w:szCs w:val="26"/>
        </w:rPr>
        <w:t>costos,</w:t>
      </w:r>
      <w:r w:rsidR="00347E1E">
        <w:rPr>
          <w:rFonts w:ascii="Segoe UI" w:hAnsi="Segoe UI" w:cs="Segoe UI"/>
          <w:sz w:val="26"/>
          <w:szCs w:val="26"/>
        </w:rPr>
        <w:t xml:space="preserve"> </w:t>
      </w:r>
      <w:r w:rsidR="009D19A3">
        <w:rPr>
          <w:rFonts w:ascii="Segoe UI" w:hAnsi="Segoe UI" w:cs="Segoe UI"/>
          <w:sz w:val="26"/>
          <w:szCs w:val="26"/>
        </w:rPr>
        <w:t xml:space="preserve"> y</w:t>
      </w:r>
      <w:proofErr w:type="gramEnd"/>
      <w:r w:rsidR="009D19A3">
        <w:rPr>
          <w:rFonts w:ascii="Segoe UI" w:hAnsi="Segoe UI" w:cs="Segoe UI"/>
          <w:sz w:val="26"/>
          <w:szCs w:val="26"/>
        </w:rPr>
        <w:t xml:space="preserve"> fotos relacionadas</w:t>
      </w:r>
      <w:r>
        <w:rPr>
          <w:rFonts w:ascii="Segoe UI" w:hAnsi="Segoe UI" w:cs="Segoe UI"/>
          <w:sz w:val="26"/>
          <w:szCs w:val="26"/>
        </w:rPr>
        <w:t xml:space="preserve">. </w:t>
      </w:r>
    </w:p>
    <w:p w14:paraId="144C02F6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4F5E025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  <w:bookmarkStart w:id="61" w:name="_Toc452026900"/>
      <w:bookmarkStart w:id="62" w:name="_Toc452184247"/>
      <w:bookmarkStart w:id="63" w:name="_Toc452186692"/>
    </w:p>
    <w:p w14:paraId="67A48C8F" w14:textId="330C7864" w:rsidR="008C517F" w:rsidRPr="00D3275B" w:rsidRDefault="008C517F" w:rsidP="008C517F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64" w:name="_Toc43047779"/>
      <w:bookmarkStart w:id="65" w:name="_Toc178282686"/>
      <w:proofErr w:type="spellStart"/>
      <w:r w:rsidRPr="00543D91">
        <w:rPr>
          <w:rFonts w:ascii="Segoe UI" w:hAnsi="Segoe UI" w:cs="Segoe UI"/>
          <w:b/>
          <w:i w:val="0"/>
          <w:sz w:val="28"/>
          <w:szCs w:val="26"/>
        </w:rPr>
        <w:t>Subflujo</w:t>
      </w:r>
      <w:bookmarkEnd w:id="61"/>
      <w:bookmarkEnd w:id="62"/>
      <w:bookmarkEnd w:id="63"/>
      <w:bookmarkEnd w:id="64"/>
      <w:proofErr w:type="spellEnd"/>
      <w:r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 w:rsidR="00F202DC">
        <w:rPr>
          <w:rFonts w:ascii="Segoe UI" w:hAnsi="Segoe UI" w:cs="Segoe UI"/>
          <w:b/>
          <w:i w:val="0"/>
          <w:sz w:val="28"/>
          <w:szCs w:val="26"/>
        </w:rPr>
        <w:t>Por estado</w:t>
      </w:r>
      <w:r>
        <w:rPr>
          <w:rFonts w:ascii="Segoe UI" w:hAnsi="Segoe UI" w:cs="Segoe UI"/>
          <w:b/>
          <w:i w:val="0"/>
          <w:sz w:val="28"/>
          <w:szCs w:val="26"/>
        </w:rPr>
        <w:t>.</w:t>
      </w:r>
      <w:bookmarkEnd w:id="65"/>
    </w:p>
    <w:p w14:paraId="2EB12EBB" w14:textId="77777777" w:rsidR="008C517F" w:rsidRDefault="008C517F" w:rsidP="008C51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5E5A7B2C" w14:textId="727FF2B3" w:rsidR="008C517F" w:rsidRPr="00543D91" w:rsidRDefault="008C517F" w:rsidP="008C517F">
      <w:pPr>
        <w:pStyle w:val="Textoindependiente"/>
        <w:numPr>
          <w:ilvl w:val="0"/>
          <w:numId w:val="8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usuario </w:t>
      </w:r>
      <w:r w:rsidR="00696DB4">
        <w:rPr>
          <w:rFonts w:ascii="Segoe UI" w:hAnsi="Segoe UI" w:cs="Segoe UI"/>
          <w:sz w:val="26"/>
          <w:szCs w:val="26"/>
        </w:rPr>
        <w:t>escoge estados</w:t>
      </w:r>
      <w:r>
        <w:rPr>
          <w:rFonts w:ascii="Segoe UI" w:hAnsi="Segoe UI" w:cs="Segoe UI"/>
          <w:sz w:val="26"/>
          <w:szCs w:val="26"/>
        </w:rPr>
        <w:t>.</w:t>
      </w:r>
    </w:p>
    <w:p w14:paraId="50342C83" w14:textId="77777777" w:rsidR="008C517F" w:rsidRDefault="008C517F" w:rsidP="008C517F">
      <w:pPr>
        <w:pStyle w:val="Textoindependiente"/>
        <w:numPr>
          <w:ilvl w:val="0"/>
          <w:numId w:val="8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le muestra un menú de los estados.</w:t>
      </w:r>
    </w:p>
    <w:p w14:paraId="7C9C7C25" w14:textId="77777777" w:rsidR="008C517F" w:rsidRDefault="008C517F" w:rsidP="008C517F">
      <w:pPr>
        <w:pStyle w:val="Textoindependiente"/>
        <w:numPr>
          <w:ilvl w:val="0"/>
          <w:numId w:val="8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escoge un estado.</w:t>
      </w:r>
    </w:p>
    <w:p w14:paraId="108E7C07" w14:textId="4B5468B8" w:rsidR="00696DB4" w:rsidRDefault="00696DB4" w:rsidP="008C517F">
      <w:pPr>
        <w:pStyle w:val="Textoindependiente"/>
        <w:numPr>
          <w:ilvl w:val="0"/>
          <w:numId w:val="8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sistema despliega una página con información del estado y 2 botones “culturas” y “zonas arqueológicas”.</w:t>
      </w:r>
    </w:p>
    <w:p w14:paraId="5BAD70E4" w14:textId="2B723FFE" w:rsidR="00696DB4" w:rsidRDefault="008C517F" w:rsidP="00696DB4">
      <w:pPr>
        <w:pStyle w:val="Textoindependiente"/>
        <w:numPr>
          <w:ilvl w:val="0"/>
          <w:numId w:val="8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le muestran las zonas arqueológicas disponibles en ese estado.</w:t>
      </w:r>
    </w:p>
    <w:p w14:paraId="014645ED" w14:textId="77777777" w:rsidR="00696DB4" w:rsidRDefault="00696DB4" w:rsidP="00696DB4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015550EA" w14:textId="77777777" w:rsidR="00696DB4" w:rsidRDefault="00696DB4" w:rsidP="00696DB4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1658E369" w14:textId="5297E1BF" w:rsidR="00D056D0" w:rsidRPr="00D056D0" w:rsidRDefault="00D056D0" w:rsidP="00D056D0">
      <w:pPr>
        <w:pStyle w:val="Ttulo3"/>
        <w:rPr>
          <w:rFonts w:ascii="Segoe UI" w:hAnsi="Segoe UI" w:cs="Segoe UI"/>
          <w:b/>
          <w:bCs/>
          <w:i w:val="0"/>
          <w:iCs/>
          <w:sz w:val="28"/>
          <w:szCs w:val="28"/>
        </w:rPr>
      </w:pPr>
      <w:r w:rsidRPr="00D056D0">
        <w:rPr>
          <w:rFonts w:ascii="Segoe UI" w:hAnsi="Segoe UI" w:cs="Segoe UI"/>
          <w:b/>
          <w:bCs/>
          <w:i w:val="0"/>
          <w:iCs/>
          <w:sz w:val="28"/>
          <w:szCs w:val="28"/>
        </w:rPr>
        <w:lastRenderedPageBreak/>
        <w:t>Búsqueda de Zonas Arqueológicas</w:t>
      </w:r>
    </w:p>
    <w:p w14:paraId="6B18EE8F" w14:textId="77777777" w:rsidR="00D056D0" w:rsidRPr="00D056D0" w:rsidRDefault="00D056D0" w:rsidP="00D056D0">
      <w:pPr>
        <w:pStyle w:val="Textoindependiente"/>
        <w:numPr>
          <w:ilvl w:val="0"/>
          <w:numId w:val="54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056D0">
        <w:rPr>
          <w:rFonts w:ascii="Segoe UI" w:hAnsi="Segoe UI" w:cs="Segoe UI"/>
          <w:sz w:val="26"/>
          <w:szCs w:val="26"/>
        </w:rPr>
        <w:t>El usuario puede optar por utilizar la barra de búsqueda en lugar de navegar por el listado.</w:t>
      </w:r>
    </w:p>
    <w:p w14:paraId="3684E5BA" w14:textId="77777777" w:rsidR="00D056D0" w:rsidRPr="00D056D0" w:rsidRDefault="00D056D0" w:rsidP="00D056D0">
      <w:pPr>
        <w:pStyle w:val="Textoindependiente"/>
        <w:numPr>
          <w:ilvl w:val="0"/>
          <w:numId w:val="54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056D0">
        <w:rPr>
          <w:rFonts w:ascii="Segoe UI" w:hAnsi="Segoe UI" w:cs="Segoe UI"/>
          <w:sz w:val="26"/>
          <w:szCs w:val="26"/>
        </w:rPr>
        <w:t>El usuario introduce el nombre parcial o completo de la zona arqueológica que desea visualizar.</w:t>
      </w:r>
    </w:p>
    <w:p w14:paraId="236DDB20" w14:textId="77777777" w:rsidR="00D056D0" w:rsidRPr="00D056D0" w:rsidRDefault="00D056D0" w:rsidP="00D056D0">
      <w:pPr>
        <w:pStyle w:val="Textoindependiente"/>
        <w:numPr>
          <w:ilvl w:val="0"/>
          <w:numId w:val="54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056D0">
        <w:rPr>
          <w:rFonts w:ascii="Segoe UI" w:hAnsi="Segoe UI" w:cs="Segoe UI"/>
          <w:sz w:val="26"/>
          <w:szCs w:val="26"/>
        </w:rPr>
        <w:t>El sistema filtra y muestra los resultados coincidentes con el término de búsqueda introducido.</w:t>
      </w:r>
    </w:p>
    <w:p w14:paraId="487C2A33" w14:textId="77777777" w:rsidR="00D056D0" w:rsidRPr="00D056D0" w:rsidRDefault="00D056D0" w:rsidP="00D056D0">
      <w:pPr>
        <w:pStyle w:val="Textoindependiente"/>
        <w:numPr>
          <w:ilvl w:val="0"/>
          <w:numId w:val="54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056D0">
        <w:rPr>
          <w:rFonts w:ascii="Segoe UI" w:hAnsi="Segoe UI" w:cs="Segoe UI"/>
          <w:sz w:val="26"/>
          <w:szCs w:val="26"/>
        </w:rPr>
        <w:t>El usuario selecciona la zona arqueológica deseada de la lista de resultados filtrados.</w:t>
      </w:r>
    </w:p>
    <w:p w14:paraId="5E6BBC9E" w14:textId="77777777" w:rsidR="00D056D0" w:rsidRPr="00D056D0" w:rsidRDefault="00D056D0" w:rsidP="00D056D0">
      <w:pPr>
        <w:pStyle w:val="Textoindependiente"/>
        <w:numPr>
          <w:ilvl w:val="0"/>
          <w:numId w:val="54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056D0">
        <w:rPr>
          <w:rFonts w:ascii="Segoe UI" w:hAnsi="Segoe UI" w:cs="Segoe UI"/>
          <w:sz w:val="26"/>
          <w:szCs w:val="26"/>
        </w:rPr>
        <w:t>El sistema presenta la información detallada de la zona arqueológica seleccionada: nombre, mapa con ubicación, clima, horario, contacto, significado, descripción, costos, y fotos relacionadas.</w:t>
      </w:r>
    </w:p>
    <w:p w14:paraId="2F4CC032" w14:textId="77777777" w:rsidR="00D056D0" w:rsidRPr="00696DB4" w:rsidRDefault="00D056D0" w:rsidP="00D056D0">
      <w:pPr>
        <w:pStyle w:val="Textoindependiente"/>
        <w:spacing w:after="0" w:line="276" w:lineRule="auto"/>
        <w:ind w:left="1440"/>
        <w:jc w:val="both"/>
        <w:rPr>
          <w:rFonts w:ascii="Segoe UI" w:hAnsi="Segoe UI" w:cs="Segoe UI"/>
          <w:sz w:val="26"/>
          <w:szCs w:val="26"/>
        </w:rPr>
      </w:pPr>
    </w:p>
    <w:p w14:paraId="1540976E" w14:textId="77777777" w:rsidR="008C517F" w:rsidRPr="00543D91" w:rsidRDefault="008C517F" w:rsidP="008C51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69FE1D64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66" w:name="_Toc178282687"/>
      <w:r w:rsidRPr="00543D91">
        <w:rPr>
          <w:rFonts w:ascii="Segoe UI" w:hAnsi="Segoe UI" w:cs="Segoe UI"/>
          <w:sz w:val="28"/>
          <w:szCs w:val="26"/>
        </w:rPr>
        <w:t>Flujo Alterno</w:t>
      </w:r>
      <w:bookmarkEnd w:id="66"/>
    </w:p>
    <w:p w14:paraId="54BA7BA4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7D063316" w14:textId="1FD361E3" w:rsidR="008C517F" w:rsidRPr="00205671" w:rsidRDefault="008C517F" w:rsidP="00205671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67" w:name="_Toc178282688"/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>
        <w:rPr>
          <w:rFonts w:ascii="Segoe UI" w:hAnsi="Segoe UI" w:cs="Segoe UI"/>
          <w:b/>
          <w:i w:val="0"/>
          <w:sz w:val="28"/>
          <w:szCs w:val="26"/>
        </w:rPr>
        <w:t>Sin conexión</w:t>
      </w:r>
      <w:bookmarkEnd w:id="67"/>
    </w:p>
    <w:p w14:paraId="588B050D" w14:textId="41ED68CC" w:rsidR="006443FC" w:rsidRPr="006443FC" w:rsidRDefault="00205671" w:rsidP="006443FC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</w:t>
      </w:r>
      <w:r w:rsidR="006443FC" w:rsidRPr="006443FC">
        <w:rPr>
          <w:rFonts w:ascii="Segoe UI" w:hAnsi="Segoe UI" w:cs="Segoe UI"/>
          <w:sz w:val="26"/>
          <w:szCs w:val="26"/>
        </w:rPr>
        <w:t xml:space="preserve"> El usuario intenta realizar la consulta.</w:t>
      </w:r>
    </w:p>
    <w:p w14:paraId="2265FE06" w14:textId="40D05C28" w:rsidR="008C517F" w:rsidRDefault="006443FC" w:rsidP="006443FC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</w:t>
      </w:r>
      <w:r w:rsidRPr="006443FC">
        <w:rPr>
          <w:rFonts w:ascii="Segoe UI" w:hAnsi="Segoe UI" w:cs="Segoe UI"/>
          <w:sz w:val="26"/>
          <w:szCs w:val="26"/>
        </w:rPr>
        <w:t>El sistema no puede mostrar la información debido a la falta de conexión y muestra un mensaje de error al usuario indicando la indisponibilidad de la información.</w:t>
      </w:r>
    </w:p>
    <w:p w14:paraId="664D8D28" w14:textId="20398AEB" w:rsidR="0083158F" w:rsidRPr="0083158F" w:rsidRDefault="0083158F" w:rsidP="0083158F">
      <w:pPr>
        <w:pStyle w:val="Ttulo3"/>
        <w:rPr>
          <w:rFonts w:ascii="Segoe UI" w:hAnsi="Segoe UI" w:cs="Segoe UI"/>
          <w:b/>
          <w:bCs/>
          <w:i w:val="0"/>
          <w:iCs/>
          <w:sz w:val="24"/>
          <w:szCs w:val="24"/>
        </w:rPr>
      </w:pPr>
      <w:r w:rsidRPr="0083158F">
        <w:rPr>
          <w:rFonts w:ascii="Segoe UI" w:hAnsi="Segoe UI" w:cs="Segoe UI"/>
          <w:b/>
          <w:bCs/>
          <w:i w:val="0"/>
          <w:iCs/>
          <w:sz w:val="24"/>
          <w:szCs w:val="24"/>
        </w:rPr>
        <w:t>Flujo Alterno Sin Resultados en la Búsqueda:</w:t>
      </w:r>
    </w:p>
    <w:p w14:paraId="482D1C9C" w14:textId="77777777" w:rsidR="0083158F" w:rsidRPr="0083158F" w:rsidRDefault="0083158F" w:rsidP="0083158F">
      <w:pPr>
        <w:pStyle w:val="Textoindependiente"/>
        <w:numPr>
          <w:ilvl w:val="0"/>
          <w:numId w:val="56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83158F">
        <w:rPr>
          <w:rFonts w:ascii="Segoe UI" w:hAnsi="Segoe UI" w:cs="Segoe UI"/>
          <w:sz w:val="26"/>
          <w:szCs w:val="26"/>
        </w:rPr>
        <w:t>El usuario realiza una búsqueda de una zona arqueológica específica.</w:t>
      </w:r>
    </w:p>
    <w:p w14:paraId="05AF67CA" w14:textId="77777777" w:rsidR="0083158F" w:rsidRPr="0083158F" w:rsidRDefault="0083158F" w:rsidP="0083158F">
      <w:pPr>
        <w:pStyle w:val="Textoindependiente"/>
        <w:numPr>
          <w:ilvl w:val="0"/>
          <w:numId w:val="56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83158F">
        <w:rPr>
          <w:rFonts w:ascii="Segoe UI" w:hAnsi="Segoe UI" w:cs="Segoe UI"/>
          <w:sz w:val="26"/>
          <w:szCs w:val="26"/>
        </w:rPr>
        <w:t>El sistema no encuentra coincidencias con el término ingresado.</w:t>
      </w:r>
    </w:p>
    <w:p w14:paraId="352D5F10" w14:textId="77777777" w:rsidR="0083158F" w:rsidRPr="0083158F" w:rsidRDefault="0083158F" w:rsidP="0083158F">
      <w:pPr>
        <w:pStyle w:val="Textoindependiente"/>
        <w:numPr>
          <w:ilvl w:val="0"/>
          <w:numId w:val="56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83158F">
        <w:rPr>
          <w:rFonts w:ascii="Segoe UI" w:hAnsi="Segoe UI" w:cs="Segoe UI"/>
          <w:sz w:val="26"/>
          <w:szCs w:val="26"/>
        </w:rPr>
        <w:t>El sistema muestra un mensaje indicando que no se encontraron resultados y sugiere revisar el término de búsqueda o intentar con otro nombre.</w:t>
      </w:r>
    </w:p>
    <w:p w14:paraId="236CADC6" w14:textId="185CD4BA" w:rsidR="00C914EF" w:rsidRPr="00C914EF" w:rsidRDefault="00C914EF" w:rsidP="00C914EF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6"/>
          <w:szCs w:val="26"/>
        </w:rPr>
      </w:pPr>
      <w:r w:rsidRPr="00C914EF">
        <w:rPr>
          <w:rFonts w:ascii="Segoe UI" w:hAnsi="Segoe UI" w:cs="Segoe UI"/>
          <w:b/>
          <w:bCs/>
          <w:sz w:val="26"/>
          <w:szCs w:val="26"/>
        </w:rPr>
        <w:t>3.2.</w:t>
      </w:r>
      <w:r>
        <w:rPr>
          <w:rFonts w:ascii="Segoe UI" w:hAnsi="Segoe UI" w:cs="Segoe UI"/>
          <w:b/>
          <w:bCs/>
          <w:sz w:val="26"/>
          <w:szCs w:val="26"/>
        </w:rPr>
        <w:t>3</w:t>
      </w:r>
      <w:r w:rsidRPr="00C914EF">
        <w:rPr>
          <w:rFonts w:ascii="Segoe UI" w:hAnsi="Segoe UI" w:cs="Segoe UI"/>
          <w:b/>
          <w:bCs/>
          <w:sz w:val="26"/>
          <w:szCs w:val="26"/>
        </w:rPr>
        <w:t xml:space="preserve"> Flujo </w:t>
      </w:r>
      <w:proofErr w:type="gramStart"/>
      <w:r w:rsidRPr="00C914EF">
        <w:rPr>
          <w:rFonts w:ascii="Segoe UI" w:hAnsi="Segoe UI" w:cs="Segoe UI"/>
          <w:b/>
          <w:bCs/>
          <w:sz w:val="26"/>
          <w:szCs w:val="26"/>
        </w:rPr>
        <w:t xml:space="preserve">Alterno </w:t>
      </w:r>
      <w:r w:rsidR="00D23F3A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C914EF">
        <w:rPr>
          <w:rFonts w:ascii="Segoe UI" w:hAnsi="Segoe UI" w:cs="Segoe UI"/>
          <w:b/>
          <w:bCs/>
          <w:sz w:val="26"/>
          <w:szCs w:val="26"/>
        </w:rPr>
        <w:t>Error</w:t>
      </w:r>
      <w:proofErr w:type="gramEnd"/>
      <w:r w:rsidRPr="00C914EF">
        <w:rPr>
          <w:rFonts w:ascii="Segoe UI" w:hAnsi="Segoe UI" w:cs="Segoe UI"/>
          <w:b/>
          <w:bCs/>
          <w:sz w:val="26"/>
          <w:szCs w:val="26"/>
        </w:rPr>
        <w:t xml:space="preserve"> en la Carga del Mapa o Clima:</w:t>
      </w:r>
    </w:p>
    <w:p w14:paraId="1B534B4A" w14:textId="77777777" w:rsidR="00C914EF" w:rsidRPr="00C914EF" w:rsidRDefault="00C914EF" w:rsidP="00C914EF">
      <w:pPr>
        <w:pStyle w:val="Textoindependiente"/>
        <w:numPr>
          <w:ilvl w:val="0"/>
          <w:numId w:val="5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C914EF">
        <w:rPr>
          <w:rFonts w:ascii="Segoe UI" w:hAnsi="Segoe UI" w:cs="Segoe UI"/>
          <w:sz w:val="26"/>
          <w:szCs w:val="26"/>
        </w:rPr>
        <w:t>El usuario selecciona una zona arqueológica.</w:t>
      </w:r>
    </w:p>
    <w:p w14:paraId="657C1EDC" w14:textId="77777777" w:rsidR="00C914EF" w:rsidRPr="00C914EF" w:rsidRDefault="00C914EF" w:rsidP="00C914EF">
      <w:pPr>
        <w:pStyle w:val="Textoindependiente"/>
        <w:numPr>
          <w:ilvl w:val="0"/>
          <w:numId w:val="5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C914EF">
        <w:rPr>
          <w:rFonts w:ascii="Segoe UI" w:hAnsi="Segoe UI" w:cs="Segoe UI"/>
          <w:sz w:val="26"/>
          <w:szCs w:val="26"/>
        </w:rPr>
        <w:t>El sistema intenta cargar el mapa y la información del clima, pero se produce un error en los servicios de terceros (API).</w:t>
      </w:r>
    </w:p>
    <w:p w14:paraId="65B8DAFA" w14:textId="77777777" w:rsidR="00C914EF" w:rsidRDefault="00C914EF" w:rsidP="00C914EF">
      <w:pPr>
        <w:pStyle w:val="Textoindependiente"/>
        <w:numPr>
          <w:ilvl w:val="0"/>
          <w:numId w:val="57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C914EF">
        <w:rPr>
          <w:rFonts w:ascii="Segoe UI" w:hAnsi="Segoe UI" w:cs="Segoe UI"/>
          <w:sz w:val="26"/>
          <w:szCs w:val="26"/>
        </w:rPr>
        <w:lastRenderedPageBreak/>
        <w:t>El sistema muestra un mensaje indicando que no se puede mostrar el mapa o clima en ese momento, pero continúa mostrando la demás información de la zona arqueológica.</w:t>
      </w:r>
    </w:p>
    <w:p w14:paraId="27DE67F4" w14:textId="2E8E2B1F" w:rsidR="00D23F3A" w:rsidRPr="00D23F3A" w:rsidRDefault="00D23F3A" w:rsidP="00D23F3A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b/>
          <w:bCs/>
          <w:sz w:val="26"/>
          <w:szCs w:val="26"/>
        </w:rPr>
      </w:pPr>
      <w:r w:rsidRPr="00D23F3A">
        <w:rPr>
          <w:rFonts w:ascii="Segoe UI" w:hAnsi="Segoe UI" w:cs="Segoe UI"/>
          <w:b/>
          <w:bCs/>
          <w:sz w:val="26"/>
          <w:szCs w:val="26"/>
        </w:rPr>
        <w:t>3.2.</w:t>
      </w:r>
      <w:r>
        <w:rPr>
          <w:rFonts w:ascii="Segoe UI" w:hAnsi="Segoe UI" w:cs="Segoe UI"/>
          <w:b/>
          <w:bCs/>
          <w:sz w:val="26"/>
          <w:szCs w:val="26"/>
        </w:rPr>
        <w:t>4</w:t>
      </w:r>
      <w:r w:rsidRPr="00D23F3A">
        <w:rPr>
          <w:rFonts w:ascii="Segoe UI" w:hAnsi="Segoe UI" w:cs="Segoe UI"/>
          <w:b/>
          <w:bCs/>
          <w:sz w:val="26"/>
          <w:szCs w:val="26"/>
        </w:rPr>
        <w:t xml:space="preserve"> Flujo </w:t>
      </w:r>
      <w:r w:rsidRPr="00D23F3A">
        <w:rPr>
          <w:rFonts w:ascii="Segoe UI" w:hAnsi="Segoe UI" w:cs="Segoe UI"/>
          <w:b/>
          <w:bCs/>
          <w:sz w:val="26"/>
          <w:szCs w:val="26"/>
        </w:rPr>
        <w:t>Alterno Usuario</w:t>
      </w:r>
      <w:r w:rsidRPr="00D23F3A">
        <w:rPr>
          <w:rFonts w:ascii="Segoe UI" w:hAnsi="Segoe UI" w:cs="Segoe UI"/>
          <w:b/>
          <w:bCs/>
          <w:sz w:val="26"/>
          <w:szCs w:val="26"/>
        </w:rPr>
        <w:t xml:space="preserve"> Cancela la Consulta:</w:t>
      </w:r>
    </w:p>
    <w:p w14:paraId="1A46D662" w14:textId="77777777" w:rsidR="00D23F3A" w:rsidRPr="00D23F3A" w:rsidRDefault="00D23F3A" w:rsidP="00D23F3A">
      <w:pPr>
        <w:pStyle w:val="Textoindependiente"/>
        <w:numPr>
          <w:ilvl w:val="0"/>
          <w:numId w:val="5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23F3A">
        <w:rPr>
          <w:rFonts w:ascii="Segoe UI" w:hAnsi="Segoe UI" w:cs="Segoe UI"/>
          <w:sz w:val="26"/>
          <w:szCs w:val="26"/>
        </w:rPr>
        <w:t>El usuario inicia el proceso de consulta de zonas arqueológicas.</w:t>
      </w:r>
    </w:p>
    <w:p w14:paraId="2A9B1FCE" w14:textId="77777777" w:rsidR="00D23F3A" w:rsidRPr="00D23F3A" w:rsidRDefault="00D23F3A" w:rsidP="00D23F3A">
      <w:pPr>
        <w:pStyle w:val="Textoindependiente"/>
        <w:numPr>
          <w:ilvl w:val="0"/>
          <w:numId w:val="5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23F3A">
        <w:rPr>
          <w:rFonts w:ascii="Segoe UI" w:hAnsi="Segoe UI" w:cs="Segoe UI"/>
          <w:sz w:val="26"/>
          <w:szCs w:val="26"/>
        </w:rPr>
        <w:t>En cualquier momento, el usuario decide cancelar la consulta.</w:t>
      </w:r>
    </w:p>
    <w:p w14:paraId="1C1FF023" w14:textId="77777777" w:rsidR="00D23F3A" w:rsidRPr="00D23F3A" w:rsidRDefault="00D23F3A" w:rsidP="00D23F3A">
      <w:pPr>
        <w:pStyle w:val="Textoindependiente"/>
        <w:numPr>
          <w:ilvl w:val="0"/>
          <w:numId w:val="58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23F3A">
        <w:rPr>
          <w:rFonts w:ascii="Segoe UI" w:hAnsi="Segoe UI" w:cs="Segoe UI"/>
          <w:sz w:val="26"/>
          <w:szCs w:val="26"/>
        </w:rPr>
        <w:t>El sistema vuelve a la interfaz principal sin realizar ninguna acción adicional.</w:t>
      </w:r>
    </w:p>
    <w:p w14:paraId="6E24B86A" w14:textId="77777777" w:rsidR="00205671" w:rsidRPr="00543D91" w:rsidRDefault="00205671" w:rsidP="00D23F3A">
      <w:pPr>
        <w:pStyle w:val="Textoindependiente"/>
        <w:spacing w:after="0" w:line="276" w:lineRule="auto"/>
        <w:ind w:left="0"/>
        <w:jc w:val="both"/>
        <w:rPr>
          <w:rFonts w:ascii="Segoe UI" w:hAnsi="Segoe UI" w:cs="Segoe UI"/>
          <w:sz w:val="26"/>
          <w:szCs w:val="26"/>
        </w:rPr>
      </w:pPr>
    </w:p>
    <w:p w14:paraId="3DCEF456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68" w:name="_Toc178282689"/>
      <w:r w:rsidRPr="00543D91">
        <w:rPr>
          <w:rFonts w:ascii="Segoe UI" w:hAnsi="Segoe UI" w:cs="Segoe UI"/>
          <w:sz w:val="28"/>
          <w:szCs w:val="26"/>
        </w:rPr>
        <w:t>Pre-Condiciones</w:t>
      </w:r>
      <w:bookmarkEnd w:id="68"/>
    </w:p>
    <w:p w14:paraId="3528A32C" w14:textId="15D506D4" w:rsidR="00D23F3A" w:rsidRPr="00205671" w:rsidRDefault="00205671" w:rsidP="006E6C52">
      <w:pPr>
        <w:widowControl/>
        <w:spacing w:line="240" w:lineRule="auto"/>
        <w:ind w:left="720"/>
        <w:rPr>
          <w:rFonts w:ascii="Segoe UI" w:hAnsi="Segoe UI" w:cs="Segoe UI"/>
          <w:sz w:val="26"/>
          <w:szCs w:val="26"/>
        </w:rPr>
      </w:pPr>
      <w:r w:rsidRPr="00205671">
        <w:rPr>
          <w:rFonts w:ascii="Segoe UI" w:hAnsi="Segoe UI" w:cs="Segoe UI"/>
          <w:sz w:val="26"/>
          <w:szCs w:val="26"/>
        </w:rPr>
        <w:t xml:space="preserve">1. </w:t>
      </w:r>
      <w:r w:rsidRPr="00205671">
        <w:rPr>
          <w:rFonts w:ascii="Segoe UI" w:hAnsi="Segoe UI" w:cs="Segoe UI"/>
          <w:sz w:val="26"/>
          <w:szCs w:val="26"/>
        </w:rPr>
        <w:t>El catálogo de zonas arqueológicas debe estar previamente cargado en el sistema.</w:t>
      </w:r>
    </w:p>
    <w:p w14:paraId="22A3599B" w14:textId="73CB1332" w:rsidR="008C517F" w:rsidRPr="00205671" w:rsidRDefault="00205671" w:rsidP="00205671">
      <w:pPr>
        <w:widowControl/>
        <w:spacing w:line="240" w:lineRule="auto"/>
        <w:ind w:left="720"/>
        <w:rPr>
          <w:rFonts w:ascii="Segoe UI" w:hAnsi="Segoe UI" w:cs="Segoe UI"/>
          <w:sz w:val="26"/>
          <w:szCs w:val="26"/>
        </w:rPr>
      </w:pPr>
      <w:r w:rsidRPr="00205671">
        <w:rPr>
          <w:rFonts w:ascii="Segoe UI" w:hAnsi="Segoe UI" w:cs="Segoe UI"/>
          <w:sz w:val="26"/>
          <w:szCs w:val="26"/>
        </w:rPr>
        <w:t>2.</w:t>
      </w:r>
      <w:r w:rsidRPr="00205671">
        <w:rPr>
          <w:rFonts w:ascii="Segoe UI" w:hAnsi="Segoe UI" w:cs="Segoe UI"/>
          <w:sz w:val="26"/>
          <w:szCs w:val="26"/>
        </w:rPr>
        <w:t>El sistema debe contar con una conexión activa a los servicios de API para obtener el clima y el mapa de ubicación.</w:t>
      </w:r>
    </w:p>
    <w:p w14:paraId="6FB151D8" w14:textId="77777777" w:rsidR="008C517F" w:rsidRPr="00543D91" w:rsidRDefault="008C517F" w:rsidP="008C51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009DB0B3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69" w:name="_Toc178282690"/>
      <w:proofErr w:type="gramStart"/>
      <w:r w:rsidRPr="00543D91">
        <w:rPr>
          <w:rFonts w:ascii="Segoe UI" w:hAnsi="Segoe UI" w:cs="Segoe UI"/>
          <w:sz w:val="28"/>
          <w:szCs w:val="26"/>
        </w:rPr>
        <w:t>Post-Condiciones</w:t>
      </w:r>
      <w:bookmarkEnd w:id="69"/>
      <w:proofErr w:type="gramEnd"/>
    </w:p>
    <w:p w14:paraId="3C9085CA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54F391E5" w14:textId="77777777" w:rsidR="00D8425D" w:rsidRPr="00D8425D" w:rsidRDefault="00D8425D" w:rsidP="00D8425D">
      <w:pPr>
        <w:pStyle w:val="Textoindependiente"/>
        <w:numPr>
          <w:ilvl w:val="0"/>
          <w:numId w:val="55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8425D">
        <w:rPr>
          <w:rFonts w:ascii="Segoe UI" w:hAnsi="Segoe UI" w:cs="Segoe UI"/>
          <w:sz w:val="26"/>
          <w:szCs w:val="26"/>
        </w:rPr>
        <w:t>Si la consulta es exitosa, el sistema mostrará la información de las zonas arqueológicas disponibles en el catálogo, incluyendo nombre, descripción, imagen, ubicación, datos de contacto y horarios, según la elección del usuario (ya sea por estado, lista alfabética o búsqueda).</w:t>
      </w:r>
    </w:p>
    <w:p w14:paraId="1F30F33B" w14:textId="77777777" w:rsidR="00D8425D" w:rsidRPr="00D8425D" w:rsidRDefault="00D8425D" w:rsidP="00D8425D">
      <w:pPr>
        <w:pStyle w:val="Textoindependiente"/>
        <w:numPr>
          <w:ilvl w:val="0"/>
          <w:numId w:val="55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D8425D">
        <w:rPr>
          <w:rFonts w:ascii="Segoe UI" w:hAnsi="Segoe UI" w:cs="Segoe UI"/>
          <w:sz w:val="26"/>
          <w:szCs w:val="26"/>
        </w:rPr>
        <w:t>Si ocurre un error o no hay conexión, se mostrará un mensaje de error adecuado al usuario.</w:t>
      </w:r>
    </w:p>
    <w:p w14:paraId="5A1A4251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C6F09B3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70" w:name="_Toc178282691"/>
      <w:r w:rsidRPr="00543D91">
        <w:rPr>
          <w:rFonts w:ascii="Segoe UI" w:hAnsi="Segoe UI" w:cs="Segoe UI"/>
          <w:sz w:val="28"/>
          <w:szCs w:val="26"/>
        </w:rPr>
        <w:t>Storyboard</w:t>
      </w:r>
      <w:bookmarkEnd w:id="70"/>
    </w:p>
    <w:p w14:paraId="0AD3DD90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CE7A65D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71" w:name="_Toc178282692"/>
      <w:r>
        <w:rPr>
          <w:rFonts w:ascii="Segoe UI" w:hAnsi="Segoe UI" w:cs="Segoe UI"/>
          <w:sz w:val="28"/>
          <w:szCs w:val="26"/>
        </w:rPr>
        <w:t>Interfaz de Usuario 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  <w:bookmarkEnd w:id="71"/>
    </w:p>
    <w:p w14:paraId="5DE641CF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65777E22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342ED9AF" w14:textId="77777777" w:rsidR="008C517F" w:rsidRPr="00543D91" w:rsidRDefault="008C517F" w:rsidP="008C517F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461E7AB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bookmarkStart w:id="72" w:name="_Toc178282693"/>
      <w:r w:rsidRPr="00543D91">
        <w:rPr>
          <w:rFonts w:ascii="Segoe UI" w:hAnsi="Segoe UI" w:cs="Segoe UI"/>
          <w:sz w:val="28"/>
          <w:szCs w:val="26"/>
        </w:rPr>
        <w:t xml:space="preserve">Interfaz de Usuario </w:t>
      </w:r>
      <w:r>
        <w:rPr>
          <w:rFonts w:ascii="Segoe UI" w:hAnsi="Segoe UI" w:cs="Segoe UI"/>
          <w:sz w:val="28"/>
          <w:szCs w:val="26"/>
        </w:rPr>
        <w:t>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  <w:bookmarkEnd w:id="72"/>
    </w:p>
    <w:p w14:paraId="3B013D79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39A02732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2E883AD5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E957116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FE87D7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256ECF1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7894F50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9E26537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7BF98F2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8DE48C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9B4F2E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D4103AA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3DF6E0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CB4628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EB9A826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6E0050F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D73751E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Zonas Arqueológicas de México</w:t>
      </w:r>
    </w:p>
    <w:p w14:paraId="4160B8D8" w14:textId="25A959BC" w:rsidR="008C517F" w:rsidRPr="00543D91" w:rsidRDefault="008C517F" w:rsidP="008C517F">
      <w:pPr>
        <w:pStyle w:val="Ttulo"/>
        <w:jc w:val="right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t xml:space="preserve">Especificación de Casos de Uso: </w:t>
      </w:r>
      <w:r>
        <w:rPr>
          <w:rFonts w:ascii="Segoe UI" w:hAnsi="Segoe UI" w:cs="Segoe UI"/>
        </w:rPr>
        <w:t>Publicar reseña</w:t>
      </w:r>
    </w:p>
    <w:p w14:paraId="36A0121B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40"/>
        </w:rPr>
      </w:pPr>
    </w:p>
    <w:p w14:paraId="35E37545" w14:textId="77777777" w:rsidR="008C517F" w:rsidRPr="00543D91" w:rsidRDefault="008C517F" w:rsidP="008C517F">
      <w:pPr>
        <w:pStyle w:val="Ttulo"/>
        <w:jc w:val="right"/>
        <w:rPr>
          <w:rFonts w:ascii="Segoe UI" w:hAnsi="Segoe UI" w:cs="Segoe UI"/>
          <w:sz w:val="32"/>
        </w:rPr>
      </w:pPr>
      <w:r w:rsidRPr="00543D91">
        <w:rPr>
          <w:rFonts w:ascii="Segoe UI" w:hAnsi="Segoe UI" w:cs="Segoe UI"/>
          <w:sz w:val="32"/>
        </w:rPr>
        <w:t>Versión &lt;1.0&gt;</w:t>
      </w:r>
    </w:p>
    <w:p w14:paraId="72169B46" w14:textId="77777777" w:rsidR="008C517F" w:rsidRPr="00D3275B" w:rsidRDefault="008C517F" w:rsidP="008C517F">
      <w:pPr>
        <w:rPr>
          <w:rFonts w:ascii="Calibri" w:hAnsi="Calibri" w:cs="Calibri"/>
        </w:rPr>
      </w:pPr>
    </w:p>
    <w:p w14:paraId="14E707A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29C35C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00583FF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F373D1F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353545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874E3D5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0608F0F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B4267C0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CDC1699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402654E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D81784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0C9D605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43460E0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64674FE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3F451BE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0010C61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D9748A1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996768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401B97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9C4B22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C7ECB2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A7F1F61" w14:textId="77777777" w:rsidR="008C517F" w:rsidRPr="00543D91" w:rsidRDefault="008C517F" w:rsidP="008C517F">
      <w:pPr>
        <w:pStyle w:val="Ttulo"/>
        <w:rPr>
          <w:rFonts w:ascii="Segoe UI" w:hAnsi="Segoe UI" w:cs="Segoe UI"/>
          <w:sz w:val="40"/>
        </w:rPr>
      </w:pPr>
      <w:r w:rsidRPr="00543D91">
        <w:rPr>
          <w:rFonts w:ascii="Segoe UI" w:hAnsi="Segoe UI" w:cs="Segoe UI"/>
          <w:sz w:val="40"/>
        </w:rPr>
        <w:t>Bitácora</w:t>
      </w:r>
    </w:p>
    <w:p w14:paraId="29E3B930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20441DF6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703E30B2" w14:textId="77777777" w:rsidR="008C517F" w:rsidRPr="00543D91" w:rsidRDefault="008C517F" w:rsidP="008C517F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517F" w:rsidRPr="00543D91" w14:paraId="0FC688A5" w14:textId="77777777" w:rsidTr="00D22F76">
        <w:tc>
          <w:tcPr>
            <w:tcW w:w="2304" w:type="dxa"/>
          </w:tcPr>
          <w:p w14:paraId="1CDEFDB3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Fecha</w:t>
            </w:r>
          </w:p>
        </w:tc>
        <w:tc>
          <w:tcPr>
            <w:tcW w:w="1152" w:type="dxa"/>
          </w:tcPr>
          <w:p w14:paraId="31B77832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Versión</w:t>
            </w:r>
          </w:p>
        </w:tc>
        <w:tc>
          <w:tcPr>
            <w:tcW w:w="3744" w:type="dxa"/>
          </w:tcPr>
          <w:p w14:paraId="668AEA88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Descripción</w:t>
            </w:r>
          </w:p>
        </w:tc>
        <w:tc>
          <w:tcPr>
            <w:tcW w:w="2304" w:type="dxa"/>
          </w:tcPr>
          <w:p w14:paraId="7A545179" w14:textId="77777777" w:rsidR="008C517F" w:rsidRPr="00543D91" w:rsidRDefault="008C517F" w:rsidP="00D22F7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543D91">
              <w:rPr>
                <w:rFonts w:ascii="Segoe UI" w:hAnsi="Segoe UI" w:cs="Segoe UI"/>
                <w:sz w:val="26"/>
                <w:szCs w:val="26"/>
              </w:rPr>
              <w:t>Autor</w:t>
            </w:r>
          </w:p>
        </w:tc>
      </w:tr>
      <w:tr w:rsidR="00D27E84" w:rsidRPr="00543D91" w14:paraId="6570BCF8" w14:textId="77777777" w:rsidTr="00D22F76">
        <w:tc>
          <w:tcPr>
            <w:tcW w:w="2304" w:type="dxa"/>
          </w:tcPr>
          <w:p w14:paraId="4E74D4D1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25/09/24</w:t>
            </w:r>
          </w:p>
        </w:tc>
        <w:tc>
          <w:tcPr>
            <w:tcW w:w="1152" w:type="dxa"/>
          </w:tcPr>
          <w:p w14:paraId="73153C93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14:paraId="10C1CDC3" w14:textId="533B91EB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  <w:r w:rsidRPr="0046498C">
              <w:rPr>
                <w:rFonts w:ascii="Segoe UI" w:hAnsi="Segoe UI" w:cs="Segoe UI"/>
                <w:sz w:val="26"/>
                <w:szCs w:val="26"/>
              </w:rPr>
              <w:t>Se realizan las especificaciones de casos de uso del sitio web del Instituto Nacional de Antropología e Historia (INAH)</w:t>
            </w:r>
          </w:p>
        </w:tc>
        <w:tc>
          <w:tcPr>
            <w:tcW w:w="2304" w:type="dxa"/>
          </w:tcPr>
          <w:p w14:paraId="75FF7D24" w14:textId="740E4219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Ollin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Code</w:t>
            </w:r>
          </w:p>
        </w:tc>
      </w:tr>
      <w:tr w:rsidR="00D27E84" w:rsidRPr="00543D91" w14:paraId="46F16E46" w14:textId="77777777" w:rsidTr="00D22F76">
        <w:tc>
          <w:tcPr>
            <w:tcW w:w="2304" w:type="dxa"/>
          </w:tcPr>
          <w:p w14:paraId="310E6FB4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11E01EAA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E05242A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0649593F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1F20EDF4" w14:textId="77777777" w:rsidTr="00D22F76">
        <w:tc>
          <w:tcPr>
            <w:tcW w:w="2304" w:type="dxa"/>
          </w:tcPr>
          <w:p w14:paraId="37204999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6CB44813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5B3DE468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70704C02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27E84" w:rsidRPr="00543D91" w14:paraId="19AB92D0" w14:textId="77777777" w:rsidTr="00D22F76">
        <w:tc>
          <w:tcPr>
            <w:tcW w:w="2304" w:type="dxa"/>
          </w:tcPr>
          <w:p w14:paraId="4D555B9E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152" w:type="dxa"/>
          </w:tcPr>
          <w:p w14:paraId="5EA89C28" w14:textId="77777777" w:rsidR="00D27E84" w:rsidRPr="00543D91" w:rsidRDefault="00D27E84" w:rsidP="00D27E84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44" w:type="dxa"/>
          </w:tcPr>
          <w:p w14:paraId="057B899F" w14:textId="77777777" w:rsidR="00D27E84" w:rsidRPr="00543D91" w:rsidRDefault="00D27E84" w:rsidP="00D27E84">
            <w:pPr>
              <w:pStyle w:val="Tabletext"/>
              <w:jc w:val="both"/>
              <w:rPr>
                <w:rFonts w:ascii="Segoe UI" w:hAnsi="Segoe UI" w:cs="Segoe UI"/>
                <w:sz w:val="26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6F5B3921" w14:textId="77777777" w:rsidR="00D27E84" w:rsidRPr="00543D91" w:rsidRDefault="00D27E84" w:rsidP="00D27E84">
            <w:pPr>
              <w:pStyle w:val="Tabletext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662BF7B9" w14:textId="77777777" w:rsidR="008C517F" w:rsidRDefault="008C517F" w:rsidP="008C517F"/>
    <w:p w14:paraId="26BC25D0" w14:textId="3FCB5CF5" w:rsidR="008C517F" w:rsidRDefault="008C517F" w:rsidP="008C517F">
      <w:pPr>
        <w:spacing w:line="276" w:lineRule="auto"/>
        <w:rPr>
          <w:sz w:val="26"/>
          <w:szCs w:val="26"/>
        </w:rPr>
      </w:pPr>
      <w:r>
        <w:br w:type="page"/>
      </w:r>
    </w:p>
    <w:p w14:paraId="7FB7C992" w14:textId="77777777" w:rsidR="008C517F" w:rsidRPr="00543D91" w:rsidRDefault="008C517F" w:rsidP="008C517F">
      <w:pPr>
        <w:pStyle w:val="Ttulo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lastRenderedPageBreak/>
        <w:t>Tabla de Contenido</w:t>
      </w:r>
    </w:p>
    <w:p w14:paraId="48BCD9CE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0FFC7FBE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64BD4F92" w14:textId="77777777" w:rsidR="008C517F" w:rsidRPr="00543D91" w:rsidRDefault="008C517F" w:rsidP="008C517F">
      <w:pPr>
        <w:rPr>
          <w:rFonts w:ascii="Segoe UI" w:hAnsi="Segoe UI" w:cs="Segoe UI"/>
        </w:rPr>
      </w:pPr>
    </w:p>
    <w:p w14:paraId="4DA2930B" w14:textId="5916AE52" w:rsidR="008C517F" w:rsidRPr="00A6191B" w:rsidRDefault="008C517F" w:rsidP="008C517F">
      <w:pPr>
        <w:pStyle w:val="TDC1"/>
        <w:tabs>
          <w:tab w:val="left" w:pos="432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b/>
          <w:sz w:val="26"/>
          <w:szCs w:val="26"/>
        </w:rPr>
        <w:fldChar w:fldCharType="begin"/>
      </w:r>
      <w:r w:rsidRPr="00A6191B">
        <w:rPr>
          <w:rFonts w:ascii="Segoe UI" w:hAnsi="Segoe UI" w:cs="Segoe UI"/>
          <w:b/>
          <w:sz w:val="26"/>
          <w:szCs w:val="26"/>
        </w:rPr>
        <w:instrText xml:space="preserve"> TOC \o "1-3" </w:instrText>
      </w:r>
      <w:r w:rsidRPr="00A6191B">
        <w:rPr>
          <w:rFonts w:ascii="Segoe UI" w:hAnsi="Segoe UI" w:cs="Segoe UI"/>
          <w:b/>
          <w:sz w:val="26"/>
          <w:szCs w:val="26"/>
        </w:rPr>
        <w:fldChar w:fldCharType="separate"/>
      </w:r>
      <w:r w:rsidRPr="00A6191B">
        <w:rPr>
          <w:rFonts w:ascii="Segoe UI" w:hAnsi="Segoe UI" w:cs="Segoe UI"/>
          <w:noProof/>
          <w:sz w:val="26"/>
          <w:szCs w:val="26"/>
        </w:rPr>
        <w:t>1.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Nombre del Caso de Uso</w:t>
      </w:r>
      <w:r w:rsidRPr="00A6191B">
        <w:rPr>
          <w:rFonts w:ascii="Segoe UI" w:hAnsi="Segoe UI" w:cs="Segoe UI"/>
          <w:noProof/>
          <w:sz w:val="26"/>
          <w:szCs w:val="26"/>
          <w:lang w:val="es-ES"/>
        </w:rPr>
        <w:t xml:space="preserve">: </w:t>
      </w:r>
      <w:r w:rsidR="0069758A">
        <w:rPr>
          <w:rFonts w:ascii="Segoe UI" w:hAnsi="Segoe UI" w:cs="Segoe UI"/>
          <w:noProof/>
          <w:sz w:val="26"/>
          <w:szCs w:val="26"/>
          <w:lang w:val="es-ES"/>
        </w:rPr>
        <w:t>publicar reseña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_Toc145578159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70EFE243" w14:textId="77777777" w:rsidR="008C517F" w:rsidRPr="00A6191B" w:rsidRDefault="008C517F" w:rsidP="008C517F">
      <w:pPr>
        <w:pStyle w:val="TDC1"/>
        <w:tabs>
          <w:tab w:val="left" w:pos="432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2.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Breve Descripción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_Toc145578160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3DC8194E" w14:textId="77777777" w:rsidR="008C517F" w:rsidRPr="00A6191B" w:rsidRDefault="008C517F" w:rsidP="008C517F">
      <w:pPr>
        <w:pStyle w:val="TDC1"/>
        <w:tabs>
          <w:tab w:val="left" w:pos="432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3.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Flujo de Eventos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_Toc145578161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407F8DA4" w14:textId="77777777" w:rsidR="008C517F" w:rsidRPr="00A6191B" w:rsidRDefault="008C517F" w:rsidP="008C517F">
      <w:pPr>
        <w:pStyle w:val="TDC2"/>
        <w:tabs>
          <w:tab w:val="left" w:pos="1000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3.1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Flujo Básico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_Toc145578162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7869B147" w14:textId="77777777" w:rsidR="008C517F" w:rsidRPr="00A6191B" w:rsidRDefault="008C517F" w:rsidP="008C517F">
      <w:pPr>
        <w:pStyle w:val="TDC3"/>
        <w:tabs>
          <w:tab w:val="left" w:pos="1628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b/>
          <w:noProof/>
          <w:sz w:val="26"/>
          <w:szCs w:val="26"/>
        </w:rPr>
        <w:t>3.1.1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b/>
          <w:noProof/>
          <w:sz w:val="26"/>
          <w:szCs w:val="26"/>
        </w:rPr>
        <w:t>Subflujo &lt;&lt;Nombre del escenario&gt;&gt;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_Toc145578163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09C2F5CB" w14:textId="77777777" w:rsidR="008C517F" w:rsidRPr="00A6191B" w:rsidRDefault="008C517F" w:rsidP="008C517F">
      <w:pPr>
        <w:pStyle w:val="TDC3"/>
        <w:tabs>
          <w:tab w:val="left" w:pos="1628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b/>
          <w:noProof/>
          <w:sz w:val="26"/>
          <w:szCs w:val="26"/>
        </w:rPr>
        <w:t>3.1.2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b/>
          <w:noProof/>
          <w:sz w:val="26"/>
          <w:szCs w:val="26"/>
        </w:rPr>
        <w:t>Subflujo &lt;&lt;Nombre del escenario&gt;&gt;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_Toc145578164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175C301C" w14:textId="77777777" w:rsidR="008C517F" w:rsidRPr="00A6191B" w:rsidRDefault="008C517F" w:rsidP="008C517F">
      <w:pPr>
        <w:pStyle w:val="TDC2"/>
        <w:tabs>
          <w:tab w:val="left" w:pos="1000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3.2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Flujo Alterno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_Toc145578165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46AE60F6" w14:textId="77777777" w:rsidR="008C517F" w:rsidRPr="00A6191B" w:rsidRDefault="008C517F" w:rsidP="008C517F">
      <w:pPr>
        <w:pStyle w:val="TDC3"/>
        <w:tabs>
          <w:tab w:val="left" w:pos="1628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b/>
          <w:noProof/>
          <w:sz w:val="26"/>
          <w:szCs w:val="26"/>
        </w:rPr>
        <w:t>3.2.1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b/>
          <w:noProof/>
          <w:sz w:val="26"/>
          <w:szCs w:val="26"/>
        </w:rPr>
        <w:t>Flujo Alterno &lt;&lt;Nombre de la excepción&gt;&gt;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_Toc145578166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2ACA9F73" w14:textId="77777777" w:rsidR="008C517F" w:rsidRPr="00A6191B" w:rsidRDefault="008C517F" w:rsidP="008C517F">
      <w:pPr>
        <w:pStyle w:val="TDC3"/>
        <w:tabs>
          <w:tab w:val="left" w:pos="1628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b/>
          <w:noProof/>
          <w:sz w:val="26"/>
          <w:szCs w:val="26"/>
        </w:rPr>
        <w:t>3.2.2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b/>
          <w:noProof/>
          <w:sz w:val="26"/>
          <w:szCs w:val="26"/>
        </w:rPr>
        <w:t>Flujo Alterno &lt;&lt;Nombre de la excepción&gt;&gt;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_Toc145578167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3A53CFB3" w14:textId="77777777" w:rsidR="008C517F" w:rsidRPr="00A6191B" w:rsidRDefault="008C517F" w:rsidP="008C517F">
      <w:pPr>
        <w:pStyle w:val="TDC1"/>
        <w:tabs>
          <w:tab w:val="left" w:pos="432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4.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Pre-Condiciones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_Toc145578168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3C53E676" w14:textId="77777777" w:rsidR="008C517F" w:rsidRPr="00A6191B" w:rsidRDefault="008C517F" w:rsidP="008C517F">
      <w:pPr>
        <w:pStyle w:val="TDC1"/>
        <w:tabs>
          <w:tab w:val="left" w:pos="432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5.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Post-Condiciones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_Toc145578169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79BD0DF0" w14:textId="77777777" w:rsidR="008C517F" w:rsidRPr="00A6191B" w:rsidRDefault="008C517F" w:rsidP="008C517F">
      <w:pPr>
        <w:pStyle w:val="TDC1"/>
        <w:tabs>
          <w:tab w:val="left" w:pos="432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6.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Storyboard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_Toc145578170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64CC9E8E" w14:textId="77777777" w:rsidR="008C517F" w:rsidRPr="00A6191B" w:rsidRDefault="008C517F" w:rsidP="008C517F">
      <w:pPr>
        <w:pStyle w:val="TDC2"/>
        <w:tabs>
          <w:tab w:val="left" w:pos="1000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6.1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Interfaz de Usuario &lt;&lt;Nombre&gt;&gt;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_Toc145578171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18EB9CDB" w14:textId="77777777" w:rsidR="008C517F" w:rsidRPr="00A6191B" w:rsidRDefault="008C517F" w:rsidP="008C517F">
      <w:pPr>
        <w:pStyle w:val="TDC2"/>
        <w:tabs>
          <w:tab w:val="left" w:pos="1000"/>
        </w:tabs>
        <w:rPr>
          <w:rFonts w:ascii="Calibri" w:hAnsi="Calibri"/>
          <w:noProof/>
          <w:sz w:val="26"/>
          <w:szCs w:val="26"/>
        </w:rPr>
      </w:pPr>
      <w:r w:rsidRPr="00A6191B">
        <w:rPr>
          <w:rFonts w:ascii="Segoe UI" w:hAnsi="Segoe UI" w:cs="Segoe UI"/>
          <w:noProof/>
          <w:sz w:val="26"/>
          <w:szCs w:val="26"/>
        </w:rPr>
        <w:t>6.2</w:t>
      </w:r>
      <w:r w:rsidRPr="00A6191B">
        <w:rPr>
          <w:rFonts w:ascii="Calibri" w:hAnsi="Calibri"/>
          <w:noProof/>
          <w:sz w:val="26"/>
          <w:szCs w:val="26"/>
        </w:rPr>
        <w:tab/>
      </w:r>
      <w:r w:rsidRPr="00A6191B">
        <w:rPr>
          <w:rFonts w:ascii="Segoe UI" w:hAnsi="Segoe UI" w:cs="Segoe UI"/>
          <w:noProof/>
          <w:sz w:val="26"/>
          <w:szCs w:val="26"/>
        </w:rPr>
        <w:t>Interfaz de Usuario &lt;&lt;Nombre&gt;&gt;</w:t>
      </w:r>
      <w:r w:rsidRPr="00A6191B">
        <w:rPr>
          <w:noProof/>
          <w:sz w:val="26"/>
          <w:szCs w:val="26"/>
        </w:rPr>
        <w:tab/>
      </w:r>
      <w:r w:rsidRPr="00A6191B">
        <w:rPr>
          <w:noProof/>
          <w:sz w:val="26"/>
          <w:szCs w:val="26"/>
        </w:rPr>
        <w:fldChar w:fldCharType="begin"/>
      </w:r>
      <w:r w:rsidRPr="00A6191B">
        <w:rPr>
          <w:noProof/>
          <w:sz w:val="26"/>
          <w:szCs w:val="26"/>
        </w:rPr>
        <w:instrText xml:space="preserve"> PAGEREF _Toc145578172 \h </w:instrText>
      </w:r>
      <w:r w:rsidRPr="00A6191B">
        <w:rPr>
          <w:noProof/>
          <w:sz w:val="26"/>
          <w:szCs w:val="26"/>
        </w:rPr>
      </w:r>
      <w:r w:rsidRPr="00A6191B">
        <w:rPr>
          <w:noProof/>
          <w:sz w:val="26"/>
          <w:szCs w:val="26"/>
        </w:rPr>
        <w:fldChar w:fldCharType="separate"/>
      </w:r>
      <w:r w:rsidRPr="00A6191B">
        <w:rPr>
          <w:noProof/>
          <w:sz w:val="26"/>
          <w:szCs w:val="26"/>
        </w:rPr>
        <w:t>3</w:t>
      </w:r>
      <w:r w:rsidRPr="00A6191B">
        <w:rPr>
          <w:noProof/>
          <w:sz w:val="26"/>
          <w:szCs w:val="26"/>
        </w:rPr>
        <w:fldChar w:fldCharType="end"/>
      </w:r>
    </w:p>
    <w:p w14:paraId="21ED4D49" w14:textId="77777777" w:rsidR="008C517F" w:rsidRPr="00543D91" w:rsidRDefault="008C517F" w:rsidP="008C517F">
      <w:pPr>
        <w:pStyle w:val="Ttulo1"/>
        <w:numPr>
          <w:ilvl w:val="0"/>
          <w:numId w:val="0"/>
        </w:numPr>
        <w:spacing w:before="0" w:after="0" w:line="360" w:lineRule="auto"/>
        <w:jc w:val="both"/>
        <w:rPr>
          <w:rFonts w:ascii="Segoe UI" w:hAnsi="Segoe UI" w:cs="Segoe UI"/>
          <w:sz w:val="32"/>
        </w:rPr>
      </w:pPr>
      <w:r w:rsidRPr="00A6191B">
        <w:rPr>
          <w:rFonts w:ascii="Segoe UI" w:hAnsi="Segoe UI" w:cs="Segoe UI"/>
          <w:b w:val="0"/>
          <w:sz w:val="26"/>
          <w:szCs w:val="26"/>
        </w:rPr>
        <w:fldChar w:fldCharType="end"/>
      </w:r>
    </w:p>
    <w:p w14:paraId="477E9895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2F0CDF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BA389B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72EAF55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A72D67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0CB77E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C9891B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970D530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F6913FA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0AE3F38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59CED67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F33FAB3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F1F77B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AB25AD3" w14:textId="562A5941" w:rsidR="008C517F" w:rsidRPr="008C517F" w:rsidRDefault="008C517F" w:rsidP="008C517F">
      <w:pPr>
        <w:pStyle w:val="Ttulo1"/>
        <w:numPr>
          <w:ilvl w:val="0"/>
          <w:numId w:val="33"/>
        </w:numPr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8C517F">
        <w:rPr>
          <w:rFonts w:ascii="Segoe UI" w:hAnsi="Segoe UI" w:cs="Segoe UI"/>
          <w:sz w:val="28"/>
          <w:szCs w:val="26"/>
        </w:rPr>
        <w:t>Nombre del Caso de Uso</w:t>
      </w:r>
      <w:r w:rsidRPr="008C517F">
        <w:rPr>
          <w:rFonts w:ascii="Segoe UI" w:hAnsi="Segoe UI" w:cs="Segoe UI"/>
          <w:sz w:val="28"/>
          <w:szCs w:val="26"/>
          <w:lang w:val="es-ES"/>
        </w:rPr>
        <w:t xml:space="preserve">: </w:t>
      </w:r>
      <w:r w:rsidRPr="008C517F">
        <w:rPr>
          <w:rFonts w:ascii="Segoe UI" w:hAnsi="Segoe UI" w:cs="Segoe UI"/>
          <w:b w:val="0"/>
          <w:sz w:val="26"/>
          <w:szCs w:val="26"/>
          <w:lang w:val="es-ES"/>
        </w:rPr>
        <w:t>Publicar reseña</w:t>
      </w:r>
    </w:p>
    <w:p w14:paraId="7752FF1B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4611A053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Breve Descripción</w:t>
      </w:r>
    </w:p>
    <w:p w14:paraId="2D407130" w14:textId="77777777" w:rsidR="008C517F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1C42FA88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Este caso de uso permitirá al usuario registrado podrá publicar una fotografía de la zona visitada y una breve reseña sobre esta como apoyo para otros visitantes.</w:t>
      </w:r>
    </w:p>
    <w:p w14:paraId="509200CE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0C35D108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de Eventos</w:t>
      </w:r>
    </w:p>
    <w:p w14:paraId="07A0CC7E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ED1B42C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Básico</w:t>
      </w:r>
    </w:p>
    <w:p w14:paraId="0DF9D0E2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3CF19DC" w14:textId="77777777" w:rsidR="008C517F" w:rsidRDefault="008C517F" w:rsidP="008C517F">
      <w:pPr>
        <w:pStyle w:val="Textoindependiente"/>
        <w:numPr>
          <w:ilvl w:val="0"/>
          <w:numId w:val="3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usuario inicia sesión. </w:t>
      </w:r>
    </w:p>
    <w:p w14:paraId="7B1FE9C1" w14:textId="77777777" w:rsidR="008C517F" w:rsidRDefault="008C517F" w:rsidP="008C517F">
      <w:pPr>
        <w:pStyle w:val="Textoindependiente"/>
        <w:numPr>
          <w:ilvl w:val="0"/>
          <w:numId w:val="3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le mostrará un submenú que tendrá elegir por estado o cultura.</w:t>
      </w:r>
    </w:p>
    <w:p w14:paraId="12579357" w14:textId="77777777" w:rsidR="008C517F" w:rsidRDefault="008C517F" w:rsidP="008C517F">
      <w:pPr>
        <w:pStyle w:val="Textoindependiente"/>
        <w:numPr>
          <w:ilvl w:val="0"/>
          <w:numId w:val="3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tendrá que elegir alguna de estas dos opciones.</w:t>
      </w:r>
    </w:p>
    <w:p w14:paraId="44BC3EC1" w14:textId="77777777" w:rsidR="008C517F" w:rsidRPr="00583C6C" w:rsidRDefault="008C517F" w:rsidP="008C517F">
      <w:pPr>
        <w:pStyle w:val="Textoindependiente"/>
        <w:numPr>
          <w:ilvl w:val="0"/>
          <w:numId w:val="3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le mostrar las zonas arqueológicas según el filtro.</w:t>
      </w:r>
    </w:p>
    <w:p w14:paraId="04C05D44" w14:textId="77777777" w:rsidR="008C517F" w:rsidRPr="00404F89" w:rsidRDefault="008C517F" w:rsidP="008C517F">
      <w:pPr>
        <w:pStyle w:val="Textoindependiente"/>
        <w:numPr>
          <w:ilvl w:val="0"/>
          <w:numId w:val="3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En la zona arqueológica que desea dejar una reseña, se le habilitará una sección donde podrá subir una foto y una pequeña reseña sobre este lugar. </w:t>
      </w:r>
    </w:p>
    <w:p w14:paraId="62C6A370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978E031" w14:textId="77777777" w:rsidR="008C517F" w:rsidRPr="00543D91" w:rsidRDefault="008C517F" w:rsidP="008C517F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proofErr w:type="spellStart"/>
      <w:r w:rsidRPr="00543D91">
        <w:rPr>
          <w:rFonts w:ascii="Segoe UI" w:hAnsi="Segoe UI" w:cs="Segoe UI"/>
          <w:b/>
          <w:i w:val="0"/>
          <w:sz w:val="28"/>
          <w:szCs w:val="26"/>
        </w:rPr>
        <w:t>Subflujo</w:t>
      </w:r>
      <w:proofErr w:type="spellEnd"/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 </w:t>
      </w:r>
      <w:r>
        <w:rPr>
          <w:rFonts w:ascii="Segoe UI" w:hAnsi="Segoe UI" w:cs="Segoe UI"/>
          <w:b/>
          <w:i w:val="0"/>
          <w:sz w:val="28"/>
          <w:szCs w:val="26"/>
        </w:rPr>
        <w:t>Validación de foto y reseña</w:t>
      </w:r>
    </w:p>
    <w:p w14:paraId="2D3DB635" w14:textId="77777777" w:rsidR="008C517F" w:rsidRDefault="008C517F" w:rsidP="008C51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3383D337" w14:textId="77777777" w:rsidR="008C517F" w:rsidRDefault="008C517F" w:rsidP="008C517F">
      <w:pPr>
        <w:pStyle w:val="Textoindependiente"/>
        <w:numPr>
          <w:ilvl w:val="0"/>
          <w:numId w:val="7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comprueba que el usuario haya llenado los campos de foto y reseña.</w:t>
      </w:r>
    </w:p>
    <w:p w14:paraId="634AB527" w14:textId="77777777" w:rsidR="008C517F" w:rsidRPr="00543D91" w:rsidRDefault="008C517F" w:rsidP="008C517F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441480A5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Alterno</w:t>
      </w:r>
    </w:p>
    <w:p w14:paraId="61980DDC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21589B8C" w14:textId="77777777" w:rsidR="008C517F" w:rsidRPr="00D3275B" w:rsidRDefault="008C517F" w:rsidP="008C517F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>
        <w:rPr>
          <w:rFonts w:ascii="Segoe UI" w:hAnsi="Segoe UI" w:cs="Segoe UI"/>
          <w:b/>
          <w:i w:val="0"/>
          <w:sz w:val="28"/>
          <w:szCs w:val="26"/>
        </w:rPr>
        <w:t>Error en la carga de imagen</w:t>
      </w:r>
    </w:p>
    <w:p w14:paraId="5F540F8B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6E51E7D" w14:textId="77777777" w:rsidR="008C517F" w:rsidRDefault="008C517F" w:rsidP="008C517F">
      <w:pPr>
        <w:pStyle w:val="Textoindependiente"/>
        <w:numPr>
          <w:ilvl w:val="0"/>
          <w:numId w:val="32"/>
        </w:numPr>
        <w:tabs>
          <w:tab w:val="clear" w:pos="360"/>
          <w:tab w:val="num" w:pos="1080"/>
        </w:tabs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 w:rsidRPr="00543D91">
        <w:rPr>
          <w:rFonts w:ascii="Segoe UI" w:hAnsi="Segoe UI" w:cs="Segoe UI"/>
          <w:sz w:val="26"/>
          <w:szCs w:val="26"/>
        </w:rPr>
        <w:t>L</w:t>
      </w:r>
      <w:r>
        <w:rPr>
          <w:rFonts w:ascii="Segoe UI" w:hAnsi="Segoe UI" w:cs="Segoe UI"/>
          <w:sz w:val="26"/>
          <w:szCs w:val="26"/>
        </w:rPr>
        <w:t>a imagen tiene características que el formato de la base de datos no soporta.</w:t>
      </w:r>
    </w:p>
    <w:p w14:paraId="0ECF76D5" w14:textId="77777777" w:rsidR="008C517F" w:rsidRPr="00543D91" w:rsidRDefault="008C517F" w:rsidP="008C517F">
      <w:pPr>
        <w:pStyle w:val="Textoindependiente"/>
        <w:numPr>
          <w:ilvl w:val="0"/>
          <w:numId w:val="32"/>
        </w:numPr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le envía un mensaje al usuario de error.</w:t>
      </w:r>
    </w:p>
    <w:p w14:paraId="480E7F8D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 El usuario vuelve a intentar con otra imagen</w:t>
      </w:r>
    </w:p>
    <w:p w14:paraId="27CDBAF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572085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575EF21" w14:textId="77777777" w:rsidR="008C517F" w:rsidRPr="00D3275B" w:rsidRDefault="008C517F" w:rsidP="008C517F">
      <w:pPr>
        <w:pStyle w:val="Ttulo3"/>
        <w:numPr>
          <w:ilvl w:val="2"/>
          <w:numId w:val="1"/>
        </w:numPr>
        <w:spacing w:before="0" w:after="0" w:line="276" w:lineRule="auto"/>
        <w:jc w:val="both"/>
        <w:rPr>
          <w:rFonts w:ascii="Segoe UI" w:hAnsi="Segoe UI" w:cs="Segoe UI"/>
          <w:b/>
          <w:i w:val="0"/>
          <w:sz w:val="28"/>
          <w:szCs w:val="26"/>
        </w:rPr>
      </w:pPr>
      <w:bookmarkStart w:id="73" w:name="_Toc43047783"/>
      <w:bookmarkStart w:id="74" w:name="_Toc145578167"/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bookmarkEnd w:id="73"/>
      <w:bookmarkEnd w:id="74"/>
      <w:r>
        <w:rPr>
          <w:rFonts w:ascii="Segoe UI" w:hAnsi="Segoe UI" w:cs="Segoe UI"/>
          <w:b/>
          <w:i w:val="0"/>
          <w:sz w:val="28"/>
          <w:szCs w:val="26"/>
        </w:rPr>
        <w:t>El usuario no ingresa la reseña</w:t>
      </w:r>
    </w:p>
    <w:p w14:paraId="2863B4B5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41856ED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solo desea publicar la foto.</w:t>
      </w:r>
    </w:p>
    <w:p w14:paraId="04CB8D68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Pre-Condiciones</w:t>
      </w:r>
    </w:p>
    <w:p w14:paraId="0FFC70F4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285ED85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debe iniciar sesión anteriormente para poder tener los privilegios de escribir una reseña.</w:t>
      </w:r>
    </w:p>
    <w:p w14:paraId="46F5FFF3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6668F80C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543D91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6400DE57" w14:textId="77777777" w:rsidR="008C517F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05EA4B9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debe enviar un mensaje de estar seguro de la publicación de reseña que se va a realizar.</w:t>
      </w:r>
    </w:p>
    <w:p w14:paraId="19E1FD04" w14:textId="77777777" w:rsidR="008C517F" w:rsidRPr="00543D91" w:rsidRDefault="008C517F" w:rsidP="008C517F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DB43196" w14:textId="77777777" w:rsidR="008C517F" w:rsidRPr="00543D91" w:rsidRDefault="008C517F" w:rsidP="008C517F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Storyboard</w:t>
      </w:r>
    </w:p>
    <w:p w14:paraId="54DF04A2" w14:textId="77777777" w:rsidR="008C517F" w:rsidRPr="00543D91" w:rsidRDefault="008C517F" w:rsidP="008C517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AC19D16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>
        <w:rPr>
          <w:rFonts w:ascii="Segoe UI" w:hAnsi="Segoe UI" w:cs="Segoe UI"/>
          <w:sz w:val="28"/>
          <w:szCs w:val="26"/>
        </w:rPr>
        <w:t>Interfaz de Usuario 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40B40D7D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56764C9A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136581C5" w14:textId="77777777" w:rsidR="008C517F" w:rsidRPr="00543D91" w:rsidRDefault="008C517F" w:rsidP="008C517F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8302388" w14:textId="77777777" w:rsidR="008C517F" w:rsidRPr="00543D91" w:rsidRDefault="008C517F" w:rsidP="008C517F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 xml:space="preserve">Interfaz de Usuario </w:t>
      </w:r>
      <w:r>
        <w:rPr>
          <w:rFonts w:ascii="Segoe UI" w:hAnsi="Segoe UI" w:cs="Segoe UI"/>
          <w:sz w:val="28"/>
          <w:szCs w:val="26"/>
        </w:rPr>
        <w:t>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29CFDE64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</w:p>
    <w:p w14:paraId="26936ED5" w14:textId="77777777" w:rsidR="008C517F" w:rsidRPr="00543D91" w:rsidRDefault="008C517F" w:rsidP="008C517F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0B2EE3E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7A7E986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5CE1A76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9F8547F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827EE1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F2A1B5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A66F537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EBA2225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83ED9A8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4C8BC2A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17A574A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290A33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DA51679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E62F19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20855A8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2E9D8D3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ECFEDE8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61C5C249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B6AC811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E8792C6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1356830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084F85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AA5D945" w14:textId="77777777" w:rsidR="007E77E7" w:rsidRPr="00543D91" w:rsidRDefault="007E77E7" w:rsidP="007E77E7">
      <w:pPr>
        <w:pStyle w:val="Ttulo"/>
        <w:jc w:val="right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Zonas Arqueológicas de México</w:t>
      </w:r>
    </w:p>
    <w:p w14:paraId="678CEDED" w14:textId="2E45A48A" w:rsidR="007E77E7" w:rsidRPr="00543D91" w:rsidRDefault="007E77E7" w:rsidP="007E77E7">
      <w:pPr>
        <w:pStyle w:val="Ttulo"/>
        <w:jc w:val="right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t xml:space="preserve">Especificación de Casos de Uso: </w:t>
      </w:r>
      <w:r>
        <w:rPr>
          <w:rFonts w:ascii="Segoe UI" w:hAnsi="Segoe UI" w:cs="Segoe UI"/>
        </w:rPr>
        <w:t xml:space="preserve">Consultar </w:t>
      </w:r>
      <w:proofErr w:type="spellStart"/>
      <w:r>
        <w:rPr>
          <w:rFonts w:ascii="Segoe UI" w:hAnsi="Segoe UI" w:cs="Segoe UI"/>
        </w:rPr>
        <w:t>guias</w:t>
      </w:r>
      <w:proofErr w:type="spellEnd"/>
      <w:r>
        <w:rPr>
          <w:rFonts w:ascii="Segoe UI" w:hAnsi="Segoe UI" w:cs="Segoe UI"/>
        </w:rPr>
        <w:t xml:space="preserve"> y trípticos informativos </w:t>
      </w:r>
    </w:p>
    <w:p w14:paraId="24909057" w14:textId="77777777" w:rsidR="007E77E7" w:rsidRPr="00543D91" w:rsidRDefault="007E77E7" w:rsidP="007E77E7">
      <w:pPr>
        <w:pStyle w:val="Ttulo"/>
        <w:jc w:val="right"/>
        <w:rPr>
          <w:rFonts w:ascii="Segoe UI" w:hAnsi="Segoe UI" w:cs="Segoe UI"/>
          <w:sz w:val="40"/>
        </w:rPr>
      </w:pPr>
    </w:p>
    <w:p w14:paraId="58FE1B04" w14:textId="77777777" w:rsidR="007E77E7" w:rsidRPr="00543D91" w:rsidRDefault="007E77E7" w:rsidP="007E77E7">
      <w:pPr>
        <w:pStyle w:val="Ttulo"/>
        <w:jc w:val="right"/>
        <w:rPr>
          <w:rFonts w:ascii="Segoe UI" w:hAnsi="Segoe UI" w:cs="Segoe UI"/>
          <w:sz w:val="32"/>
        </w:rPr>
      </w:pPr>
      <w:r w:rsidRPr="00543D91">
        <w:rPr>
          <w:rFonts w:ascii="Segoe UI" w:hAnsi="Segoe UI" w:cs="Segoe UI"/>
          <w:sz w:val="32"/>
        </w:rPr>
        <w:t>Versión &lt;1.0&gt;</w:t>
      </w:r>
    </w:p>
    <w:p w14:paraId="5D4FC1BA" w14:textId="77777777" w:rsidR="008C517F" w:rsidRPr="00D3275B" w:rsidRDefault="008C517F" w:rsidP="008C517F">
      <w:pPr>
        <w:rPr>
          <w:rFonts w:ascii="Calibri" w:hAnsi="Calibri" w:cs="Calibri"/>
        </w:rPr>
      </w:pPr>
    </w:p>
    <w:p w14:paraId="57C7E086" w14:textId="77777777" w:rsidR="008C517F" w:rsidRDefault="008C517F" w:rsidP="008C517F">
      <w:pPr>
        <w:pStyle w:val="Textoindependiente"/>
      </w:pPr>
    </w:p>
    <w:p w14:paraId="29FD5A5C" w14:textId="77777777" w:rsidR="008C517F" w:rsidRDefault="008C517F" w:rsidP="008C517F">
      <w:pPr>
        <w:pStyle w:val="Textoindependiente"/>
      </w:pPr>
    </w:p>
    <w:p w14:paraId="00426C2E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B8E0826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3778E23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DE8528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99CCD8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AA548A2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81194DB" w14:textId="3A60CE90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FFE0081" w14:textId="77777777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4A131205" w14:textId="77777777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2068A630" w14:textId="77777777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7489C636" w14:textId="77777777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0266B463" w14:textId="77777777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0D466ADB" w14:textId="77777777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3C39A66C" w14:textId="77777777" w:rsidR="008C517F" w:rsidRDefault="008C517F" w:rsidP="008C517F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21364AB9" w14:textId="77777777" w:rsidR="002824C4" w:rsidRDefault="002824C4" w:rsidP="002824C4">
      <w:pPr>
        <w:spacing w:line="276" w:lineRule="auto"/>
        <w:rPr>
          <w:sz w:val="26"/>
          <w:szCs w:val="26"/>
        </w:rPr>
      </w:pPr>
    </w:p>
    <w:p w14:paraId="3ADD4ED5" w14:textId="4A089C6F" w:rsidR="002824C4" w:rsidRPr="002824C4" w:rsidRDefault="002824C4" w:rsidP="002824C4">
      <w:pPr>
        <w:pStyle w:val="Ttulo1"/>
        <w:numPr>
          <w:ilvl w:val="0"/>
          <w:numId w:val="40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2824C4">
        <w:rPr>
          <w:rFonts w:ascii="Segoe UI" w:hAnsi="Segoe UI" w:cs="Segoe UI"/>
          <w:sz w:val="28"/>
          <w:szCs w:val="26"/>
        </w:rPr>
        <w:t>Nombre del Caso de Uso</w:t>
      </w:r>
      <w:r w:rsidRPr="002824C4">
        <w:rPr>
          <w:rFonts w:ascii="Segoe UI" w:hAnsi="Segoe UI" w:cs="Segoe UI"/>
          <w:sz w:val="28"/>
          <w:szCs w:val="26"/>
          <w:lang w:val="es-ES"/>
        </w:rPr>
        <w:t xml:space="preserve">: </w:t>
      </w:r>
      <w:r>
        <w:rPr>
          <w:rFonts w:ascii="Segoe UI" w:hAnsi="Segoe UI" w:cs="Segoe UI"/>
          <w:b w:val="0"/>
          <w:sz w:val="26"/>
          <w:szCs w:val="26"/>
          <w:lang w:val="es-ES"/>
        </w:rPr>
        <w:t xml:space="preserve">Consultar trípticos y </w:t>
      </w:r>
      <w:proofErr w:type="spellStart"/>
      <w:r>
        <w:rPr>
          <w:rFonts w:ascii="Segoe UI" w:hAnsi="Segoe UI" w:cs="Segoe UI"/>
          <w:b w:val="0"/>
          <w:sz w:val="26"/>
          <w:szCs w:val="26"/>
          <w:lang w:val="es-ES"/>
        </w:rPr>
        <w:t>guias</w:t>
      </w:r>
      <w:proofErr w:type="spellEnd"/>
      <w:r>
        <w:rPr>
          <w:rFonts w:ascii="Segoe UI" w:hAnsi="Segoe UI" w:cs="Segoe UI"/>
          <w:b w:val="0"/>
          <w:sz w:val="26"/>
          <w:szCs w:val="26"/>
          <w:lang w:val="es-ES"/>
        </w:rPr>
        <w:t xml:space="preserve"> informativas.</w:t>
      </w:r>
    </w:p>
    <w:p w14:paraId="572620FC" w14:textId="77777777" w:rsidR="002824C4" w:rsidRPr="00543D91" w:rsidRDefault="002824C4" w:rsidP="002824C4">
      <w:pPr>
        <w:jc w:val="both"/>
        <w:rPr>
          <w:rFonts w:ascii="Segoe UI" w:hAnsi="Segoe UI" w:cs="Segoe UI"/>
          <w:sz w:val="26"/>
          <w:szCs w:val="26"/>
        </w:rPr>
      </w:pPr>
    </w:p>
    <w:p w14:paraId="76CE1D6C" w14:textId="028C62E0" w:rsidR="002824C4" w:rsidRPr="002824C4" w:rsidRDefault="002824C4" w:rsidP="002824C4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Breve Descripción</w:t>
      </w:r>
    </w:p>
    <w:p w14:paraId="5C4BA375" w14:textId="67A39F20" w:rsidR="002824C4" w:rsidRPr="00543D91" w:rsidRDefault="002824C4" w:rsidP="002824C4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Este caso de </w:t>
      </w:r>
      <w:r w:rsidR="005214C6">
        <w:rPr>
          <w:rFonts w:ascii="Segoe UI" w:hAnsi="Segoe UI" w:cs="Segoe UI"/>
          <w:sz w:val="26"/>
          <w:szCs w:val="26"/>
        </w:rPr>
        <w:t>uso el</w:t>
      </w:r>
      <w:r>
        <w:rPr>
          <w:rFonts w:ascii="Segoe UI" w:hAnsi="Segoe UI" w:cs="Segoe UI"/>
          <w:sz w:val="26"/>
          <w:szCs w:val="26"/>
        </w:rPr>
        <w:t xml:space="preserve"> usuario podrá descargar un tríptico y un guía informativa por cada estado de la </w:t>
      </w:r>
      <w:r w:rsidR="005214C6">
        <w:rPr>
          <w:rFonts w:ascii="Segoe UI" w:hAnsi="Segoe UI" w:cs="Segoe UI"/>
          <w:sz w:val="26"/>
          <w:szCs w:val="26"/>
        </w:rPr>
        <w:t>república</w:t>
      </w:r>
      <w:r>
        <w:rPr>
          <w:rFonts w:ascii="Segoe UI" w:hAnsi="Segoe UI" w:cs="Segoe UI"/>
          <w:sz w:val="26"/>
          <w:szCs w:val="26"/>
        </w:rPr>
        <w:t xml:space="preserve">. </w:t>
      </w:r>
    </w:p>
    <w:p w14:paraId="5CCA96A5" w14:textId="77777777" w:rsidR="002824C4" w:rsidRPr="00543D91" w:rsidRDefault="002824C4" w:rsidP="002824C4">
      <w:pPr>
        <w:jc w:val="both"/>
        <w:rPr>
          <w:rFonts w:ascii="Segoe UI" w:hAnsi="Segoe UI" w:cs="Segoe UI"/>
          <w:sz w:val="26"/>
          <w:szCs w:val="26"/>
        </w:rPr>
      </w:pPr>
    </w:p>
    <w:p w14:paraId="63021B4B" w14:textId="77777777" w:rsidR="002824C4" w:rsidRPr="00543D91" w:rsidRDefault="002824C4" w:rsidP="002824C4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de Eventos</w:t>
      </w:r>
    </w:p>
    <w:p w14:paraId="62DE06E7" w14:textId="77777777" w:rsidR="002824C4" w:rsidRPr="00543D91" w:rsidRDefault="002824C4" w:rsidP="002824C4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ABBB304" w14:textId="77777777" w:rsidR="002824C4" w:rsidRPr="00543D91" w:rsidRDefault="002824C4" w:rsidP="002824C4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Básico</w:t>
      </w:r>
    </w:p>
    <w:p w14:paraId="0DCF9E43" w14:textId="77777777" w:rsidR="002824C4" w:rsidRDefault="002824C4" w:rsidP="002824C4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0F722EA" w14:textId="60B75729" w:rsidR="002824C4" w:rsidRDefault="002824C4" w:rsidP="00EE4AE8">
      <w:pPr>
        <w:pStyle w:val="Textoindependiente"/>
        <w:numPr>
          <w:ilvl w:val="0"/>
          <w:numId w:val="4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</w:t>
      </w:r>
      <w:r w:rsidR="00EE4AE8">
        <w:rPr>
          <w:rFonts w:ascii="Segoe UI" w:hAnsi="Segoe UI" w:cs="Segoe UI"/>
          <w:sz w:val="26"/>
          <w:szCs w:val="26"/>
        </w:rPr>
        <w:t xml:space="preserve"> ingresa a la </w:t>
      </w:r>
      <w:r w:rsidR="005214C6">
        <w:rPr>
          <w:rFonts w:ascii="Segoe UI" w:hAnsi="Segoe UI" w:cs="Segoe UI"/>
          <w:sz w:val="26"/>
          <w:szCs w:val="26"/>
        </w:rPr>
        <w:t>página</w:t>
      </w:r>
      <w:r w:rsidR="00EE4AE8">
        <w:rPr>
          <w:rFonts w:ascii="Segoe UI" w:hAnsi="Segoe UI" w:cs="Segoe UI"/>
          <w:sz w:val="26"/>
          <w:szCs w:val="26"/>
        </w:rPr>
        <w:t xml:space="preserve"> principal.</w:t>
      </w:r>
      <w:r>
        <w:rPr>
          <w:rFonts w:ascii="Segoe UI" w:hAnsi="Segoe UI" w:cs="Segoe UI"/>
          <w:sz w:val="26"/>
          <w:szCs w:val="26"/>
        </w:rPr>
        <w:t xml:space="preserve"> </w:t>
      </w:r>
    </w:p>
    <w:p w14:paraId="13FE1E18" w14:textId="6BA7C70A" w:rsidR="00EE4AE8" w:rsidRDefault="00EE4AE8" w:rsidP="00EE4AE8">
      <w:pPr>
        <w:pStyle w:val="Textoindependiente"/>
        <w:numPr>
          <w:ilvl w:val="0"/>
          <w:numId w:val="4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Selecciona un estado de la república.</w:t>
      </w:r>
    </w:p>
    <w:p w14:paraId="48553B99" w14:textId="7A41DDFE" w:rsidR="005214C6" w:rsidRPr="005214C6" w:rsidRDefault="00EE4AE8" w:rsidP="005214C6">
      <w:pPr>
        <w:pStyle w:val="Textoindependiente"/>
        <w:numPr>
          <w:ilvl w:val="0"/>
          <w:numId w:val="41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Selecciona un botón flotante, mediante una ventana emergente</w:t>
      </w:r>
      <w:r w:rsidR="005214C6">
        <w:rPr>
          <w:rFonts w:ascii="Segoe UI" w:hAnsi="Segoe UI" w:cs="Segoe UI"/>
          <w:sz w:val="26"/>
          <w:szCs w:val="26"/>
        </w:rPr>
        <w:t xml:space="preserve">, mostrando </w:t>
      </w:r>
      <w:r>
        <w:rPr>
          <w:rFonts w:ascii="Segoe UI" w:hAnsi="Segoe UI" w:cs="Segoe UI"/>
          <w:sz w:val="26"/>
          <w:szCs w:val="26"/>
        </w:rPr>
        <w:t xml:space="preserve">2 </w:t>
      </w:r>
      <w:r w:rsidR="005214C6">
        <w:rPr>
          <w:rFonts w:ascii="Segoe UI" w:hAnsi="Segoe UI" w:cs="Segoe UI"/>
          <w:sz w:val="26"/>
          <w:szCs w:val="26"/>
        </w:rPr>
        <w:t>recursos para descargar,</w:t>
      </w:r>
      <w:r>
        <w:rPr>
          <w:rFonts w:ascii="Segoe UI" w:hAnsi="Segoe UI" w:cs="Segoe UI"/>
          <w:sz w:val="26"/>
          <w:szCs w:val="26"/>
        </w:rPr>
        <w:t xml:space="preserve"> un tríptico informativo sobre las culturas del estado y en el otro una guía sobre el estado.  </w:t>
      </w:r>
    </w:p>
    <w:p w14:paraId="59E4F7A1" w14:textId="77777777" w:rsidR="002824C4" w:rsidRPr="00543D91" w:rsidRDefault="002824C4" w:rsidP="002824C4">
      <w:pPr>
        <w:pStyle w:val="Textoindependiente"/>
        <w:spacing w:after="0"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</w:p>
    <w:p w14:paraId="5D326446" w14:textId="7671F5B2" w:rsidR="002824C4" w:rsidRDefault="002824C4" w:rsidP="0058140E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214C6">
        <w:rPr>
          <w:rFonts w:ascii="Segoe UI" w:hAnsi="Segoe UI" w:cs="Segoe UI"/>
          <w:sz w:val="28"/>
          <w:szCs w:val="26"/>
        </w:rPr>
        <w:t>Flujo Alterno</w:t>
      </w:r>
    </w:p>
    <w:p w14:paraId="4460BEAD" w14:textId="77777777" w:rsidR="005214C6" w:rsidRPr="005214C6" w:rsidRDefault="005214C6" w:rsidP="005214C6"/>
    <w:p w14:paraId="65564DF2" w14:textId="7C8B75D9" w:rsidR="002824C4" w:rsidRPr="005214C6" w:rsidRDefault="002824C4" w:rsidP="005214C6">
      <w:pPr>
        <w:pStyle w:val="Ttulo3"/>
        <w:numPr>
          <w:ilvl w:val="2"/>
          <w:numId w:val="1"/>
        </w:numPr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 w:rsidR="00EE4AE8">
        <w:rPr>
          <w:rFonts w:ascii="Segoe UI" w:hAnsi="Segoe UI" w:cs="Segoe UI"/>
          <w:b/>
          <w:i w:val="0"/>
          <w:sz w:val="28"/>
          <w:szCs w:val="26"/>
        </w:rPr>
        <w:t>No se encuentra el fichero</w:t>
      </w:r>
    </w:p>
    <w:p w14:paraId="5E8C44C8" w14:textId="64A26BFC" w:rsidR="002824C4" w:rsidRDefault="005214C6" w:rsidP="005214C6">
      <w:pPr>
        <w:pStyle w:val="Textoindependiente"/>
        <w:spacing w:after="0" w:line="276" w:lineRule="auto"/>
        <w:jc w:val="both"/>
        <w:rPr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No se subió correctamente el archivo o se presentó algún error de red que evito la descarga</w:t>
      </w:r>
    </w:p>
    <w:p w14:paraId="315CC909" w14:textId="77777777" w:rsidR="005214C6" w:rsidRDefault="005214C6" w:rsidP="005214C6">
      <w:pPr>
        <w:spacing w:line="276" w:lineRule="auto"/>
        <w:rPr>
          <w:sz w:val="26"/>
          <w:szCs w:val="26"/>
        </w:rPr>
      </w:pPr>
    </w:p>
    <w:p w14:paraId="4F9939E8" w14:textId="77777777" w:rsidR="005214C6" w:rsidRDefault="005214C6" w:rsidP="005214C6">
      <w:pPr>
        <w:pStyle w:val="Ttulo3"/>
        <w:numPr>
          <w:ilvl w:val="2"/>
          <w:numId w:val="1"/>
        </w:numPr>
        <w:spacing w:before="0" w:after="0" w:line="276" w:lineRule="auto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>
        <w:rPr>
          <w:rFonts w:ascii="Segoe UI" w:hAnsi="Segoe UI" w:cs="Segoe UI"/>
          <w:b/>
          <w:i w:val="0"/>
          <w:sz w:val="28"/>
          <w:szCs w:val="26"/>
        </w:rPr>
        <w:t>No hay espacio suficiente</w:t>
      </w:r>
    </w:p>
    <w:p w14:paraId="444F58BD" w14:textId="77777777" w:rsidR="005214C6" w:rsidRDefault="005214C6" w:rsidP="005214C6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El usuario no cuenta con espacio suficiente en su dispositivo para completar la descarga.</w:t>
      </w:r>
    </w:p>
    <w:p w14:paraId="696FF19C" w14:textId="77777777" w:rsidR="005214C6" w:rsidRDefault="005214C6" w:rsidP="005214C6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378FE3E0" w14:textId="7DC974EF" w:rsidR="005214C6" w:rsidRDefault="005214C6" w:rsidP="005214C6">
      <w:pPr>
        <w:pStyle w:val="Ttulo3"/>
        <w:numPr>
          <w:ilvl w:val="2"/>
          <w:numId w:val="1"/>
        </w:numPr>
        <w:spacing w:before="0" w:after="0" w:line="276" w:lineRule="auto"/>
        <w:jc w:val="both"/>
        <w:rPr>
          <w:rFonts w:ascii="Segoe UI" w:hAnsi="Segoe UI" w:cs="Segoe UI"/>
          <w:b/>
          <w:i w:val="0"/>
          <w:sz w:val="28"/>
          <w:szCs w:val="26"/>
        </w:rPr>
      </w:pPr>
      <w:r w:rsidRPr="00543D91">
        <w:rPr>
          <w:rFonts w:ascii="Segoe UI" w:hAnsi="Segoe UI" w:cs="Segoe UI"/>
          <w:b/>
          <w:i w:val="0"/>
          <w:sz w:val="28"/>
          <w:szCs w:val="26"/>
        </w:rPr>
        <w:t xml:space="preserve">Flujo Alterno </w:t>
      </w:r>
      <w:r>
        <w:rPr>
          <w:rFonts w:ascii="Segoe UI" w:hAnsi="Segoe UI" w:cs="Segoe UI"/>
          <w:b/>
          <w:i w:val="0"/>
          <w:sz w:val="28"/>
          <w:szCs w:val="26"/>
        </w:rPr>
        <w:t>No hay estados o zonas arqueológicas registradas</w:t>
      </w:r>
    </w:p>
    <w:p w14:paraId="68649E35" w14:textId="3EBDFD32" w:rsidR="005214C6" w:rsidRDefault="005214C6" w:rsidP="005214C6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El sitio no cuenta con estados o zonas arqueológicas registradas y por lo tanto no se </w:t>
      </w:r>
      <w:proofErr w:type="spellStart"/>
      <w:r>
        <w:rPr>
          <w:rFonts w:ascii="Segoe UI" w:hAnsi="Segoe UI" w:cs="Segoe UI"/>
          <w:sz w:val="26"/>
          <w:szCs w:val="26"/>
        </w:rPr>
        <w:t>podran</w:t>
      </w:r>
      <w:proofErr w:type="spellEnd"/>
      <w:r>
        <w:rPr>
          <w:rFonts w:ascii="Segoe UI" w:hAnsi="Segoe UI" w:cs="Segoe UI"/>
          <w:sz w:val="26"/>
          <w:szCs w:val="26"/>
        </w:rPr>
        <w:t xml:space="preserve"> acceder a los recursos descargables</w:t>
      </w:r>
    </w:p>
    <w:p w14:paraId="43638CDE" w14:textId="2FE4B30E" w:rsidR="005214C6" w:rsidRPr="005214C6" w:rsidRDefault="005214C6" w:rsidP="005214C6">
      <w:pPr>
        <w:ind w:left="720"/>
      </w:pPr>
    </w:p>
    <w:p w14:paraId="4856B314" w14:textId="77777777" w:rsidR="005214C6" w:rsidRDefault="005214C6" w:rsidP="005214C6">
      <w:pPr>
        <w:pStyle w:val="Textoindependiente"/>
        <w:spacing w:after="0" w:line="276" w:lineRule="auto"/>
        <w:jc w:val="both"/>
        <w:rPr>
          <w:sz w:val="26"/>
          <w:szCs w:val="26"/>
        </w:rPr>
      </w:pPr>
    </w:p>
    <w:p w14:paraId="243409A4" w14:textId="77777777" w:rsidR="005214C6" w:rsidRDefault="005214C6" w:rsidP="005214C6">
      <w:pPr>
        <w:pStyle w:val="Textoindependiente"/>
        <w:spacing w:after="0" w:line="276" w:lineRule="auto"/>
        <w:jc w:val="both"/>
        <w:rPr>
          <w:sz w:val="26"/>
          <w:szCs w:val="26"/>
        </w:rPr>
      </w:pPr>
    </w:p>
    <w:p w14:paraId="438460C1" w14:textId="77777777" w:rsidR="005214C6" w:rsidRPr="005214C6" w:rsidRDefault="005214C6" w:rsidP="005214C6"/>
    <w:p w14:paraId="0FA5E033" w14:textId="05C3AA3E" w:rsidR="002824C4" w:rsidRPr="005214C6" w:rsidRDefault="002824C4" w:rsidP="005214C6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Pre-Condiciones</w:t>
      </w:r>
    </w:p>
    <w:p w14:paraId="6996BDC5" w14:textId="5DBFEF30" w:rsidR="002824C4" w:rsidRDefault="005214C6" w:rsidP="002824C4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El usuario debe contar con </w:t>
      </w:r>
      <w:r w:rsidR="00655D39">
        <w:rPr>
          <w:rFonts w:ascii="Segoe UI" w:hAnsi="Segoe UI" w:cs="Segoe UI"/>
          <w:sz w:val="26"/>
          <w:szCs w:val="26"/>
        </w:rPr>
        <w:t>espacio suficiente para descargar los ficheros</w:t>
      </w:r>
    </w:p>
    <w:p w14:paraId="0EA5133F" w14:textId="2547BAED" w:rsidR="00655D39" w:rsidRDefault="00655D39" w:rsidP="002824C4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 El usuario debe contar con conexión a internet</w:t>
      </w:r>
    </w:p>
    <w:p w14:paraId="2484F1CA" w14:textId="6FC5E69F" w:rsidR="00655D39" w:rsidRPr="00543D91" w:rsidRDefault="00655D39" w:rsidP="002824C4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 Se debe de contar con zonas arqueológicas y estados registrados en el sitio web</w:t>
      </w:r>
    </w:p>
    <w:p w14:paraId="56FB2613" w14:textId="77777777" w:rsidR="002824C4" w:rsidRPr="00543D91" w:rsidRDefault="002824C4" w:rsidP="002824C4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BF09C3D" w14:textId="77777777" w:rsidR="002824C4" w:rsidRPr="00543D91" w:rsidRDefault="002824C4" w:rsidP="002824C4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543D91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0F69B601" w14:textId="2798DD7D" w:rsidR="002824C4" w:rsidRPr="00543D91" w:rsidRDefault="00655D39" w:rsidP="002824C4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Se almacenará el fichero correspondiente en el dispositivo del usuario</w:t>
      </w:r>
    </w:p>
    <w:p w14:paraId="65780998" w14:textId="77777777" w:rsidR="002824C4" w:rsidRPr="00543D91" w:rsidRDefault="002824C4" w:rsidP="002824C4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9150620" w14:textId="77777777" w:rsidR="002824C4" w:rsidRPr="00543D91" w:rsidRDefault="002824C4" w:rsidP="002824C4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Storyboard</w:t>
      </w:r>
    </w:p>
    <w:p w14:paraId="4698E7C5" w14:textId="77777777" w:rsidR="002824C4" w:rsidRPr="00543D91" w:rsidRDefault="002824C4" w:rsidP="002824C4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3004ADA" w14:textId="77777777" w:rsidR="002824C4" w:rsidRPr="00543D91" w:rsidRDefault="002824C4" w:rsidP="002824C4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>
        <w:rPr>
          <w:rFonts w:ascii="Segoe UI" w:hAnsi="Segoe UI" w:cs="Segoe UI"/>
          <w:sz w:val="28"/>
          <w:szCs w:val="26"/>
        </w:rPr>
        <w:t>Interfaz de Usuario 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6D4488AD" w14:textId="77777777" w:rsidR="002824C4" w:rsidRPr="00543D91" w:rsidRDefault="002824C4" w:rsidP="002824C4">
      <w:pPr>
        <w:jc w:val="both"/>
        <w:rPr>
          <w:rFonts w:ascii="Segoe UI" w:hAnsi="Segoe UI" w:cs="Segoe UI"/>
          <w:sz w:val="26"/>
          <w:szCs w:val="26"/>
        </w:rPr>
      </w:pPr>
    </w:p>
    <w:p w14:paraId="793C3BDF" w14:textId="77777777" w:rsidR="002824C4" w:rsidRPr="00543D91" w:rsidRDefault="002824C4" w:rsidP="002824C4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16D1D0ED" w14:textId="77777777" w:rsidR="002824C4" w:rsidRPr="00543D91" w:rsidRDefault="002824C4" w:rsidP="002824C4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0A48D1C4" w14:textId="77777777" w:rsidR="002824C4" w:rsidRPr="00543D91" w:rsidRDefault="002824C4" w:rsidP="002824C4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 xml:space="preserve">Interfaz de Usuario </w:t>
      </w:r>
      <w:r>
        <w:rPr>
          <w:rFonts w:ascii="Segoe UI" w:hAnsi="Segoe UI" w:cs="Segoe UI"/>
          <w:sz w:val="28"/>
          <w:szCs w:val="26"/>
        </w:rPr>
        <w:t>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26A4127D" w14:textId="77777777" w:rsidR="002824C4" w:rsidRPr="00543D91" w:rsidRDefault="002824C4" w:rsidP="002824C4">
      <w:pPr>
        <w:jc w:val="both"/>
        <w:rPr>
          <w:rFonts w:ascii="Segoe UI" w:hAnsi="Segoe UI" w:cs="Segoe UI"/>
          <w:sz w:val="26"/>
          <w:szCs w:val="26"/>
        </w:rPr>
      </w:pPr>
    </w:p>
    <w:p w14:paraId="7F66076B" w14:textId="77777777" w:rsidR="002824C4" w:rsidRPr="00543D91" w:rsidRDefault="002824C4" w:rsidP="002824C4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075E54E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B97571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4EC65F4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CD93EF3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34A95220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8ABEC75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119F603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ACBB871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4B030AE9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E841BA2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826E35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01299A8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54230E61" w14:textId="77777777" w:rsidR="006E6C52" w:rsidRDefault="006E6C52" w:rsidP="00656AAA">
      <w:pPr>
        <w:spacing w:line="276" w:lineRule="auto"/>
        <w:rPr>
          <w:sz w:val="26"/>
          <w:szCs w:val="26"/>
        </w:rPr>
      </w:pPr>
    </w:p>
    <w:p w14:paraId="6B147D75" w14:textId="77777777" w:rsidR="006E6C52" w:rsidRDefault="006E6C52" w:rsidP="00656AAA">
      <w:pPr>
        <w:spacing w:line="276" w:lineRule="auto"/>
        <w:rPr>
          <w:sz w:val="26"/>
          <w:szCs w:val="26"/>
        </w:rPr>
      </w:pPr>
    </w:p>
    <w:p w14:paraId="7028489B" w14:textId="77777777" w:rsidR="006E6C52" w:rsidRDefault="006E6C52" w:rsidP="00656AAA">
      <w:pPr>
        <w:spacing w:line="276" w:lineRule="auto"/>
        <w:rPr>
          <w:sz w:val="26"/>
          <w:szCs w:val="26"/>
        </w:rPr>
      </w:pPr>
    </w:p>
    <w:p w14:paraId="58725E2B" w14:textId="77777777" w:rsidR="006E6C52" w:rsidRDefault="006E6C52" w:rsidP="00656AAA">
      <w:pPr>
        <w:spacing w:line="276" w:lineRule="auto"/>
        <w:rPr>
          <w:sz w:val="26"/>
          <w:szCs w:val="26"/>
        </w:rPr>
      </w:pPr>
    </w:p>
    <w:p w14:paraId="5438E6F1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2600834B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7CB9A29E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78A08773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417930F3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2E73EAC6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6950C291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6157C2F3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7EDEDAF6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468304C8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2B5B3869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658FE01F" w14:textId="77777777" w:rsidR="006E6C52" w:rsidRPr="00543D91" w:rsidRDefault="006E6C52" w:rsidP="006E6C52">
      <w:pPr>
        <w:pStyle w:val="Ttulo"/>
        <w:jc w:val="right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Zonas Arqueológicas de México</w:t>
      </w:r>
    </w:p>
    <w:p w14:paraId="5B95E625" w14:textId="3CB5566F" w:rsidR="006E6C52" w:rsidRPr="00543D91" w:rsidRDefault="006E6C52" w:rsidP="006E6C52">
      <w:pPr>
        <w:pStyle w:val="Ttulo"/>
        <w:jc w:val="right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t xml:space="preserve">Especificación de Casos de Uso: </w:t>
      </w:r>
      <w:r>
        <w:rPr>
          <w:rFonts w:ascii="Segoe UI" w:hAnsi="Segoe UI" w:cs="Segoe UI"/>
        </w:rPr>
        <w:t xml:space="preserve">Consultar </w:t>
      </w:r>
      <w:r>
        <w:rPr>
          <w:rFonts w:ascii="Segoe UI" w:hAnsi="Segoe UI" w:cs="Segoe UI"/>
        </w:rPr>
        <w:t xml:space="preserve">culturas </w:t>
      </w:r>
    </w:p>
    <w:p w14:paraId="20AAEDF6" w14:textId="77777777" w:rsidR="006E6C52" w:rsidRPr="00543D91" w:rsidRDefault="006E6C52" w:rsidP="006E6C52">
      <w:pPr>
        <w:pStyle w:val="Ttulo"/>
        <w:jc w:val="right"/>
        <w:rPr>
          <w:rFonts w:ascii="Segoe UI" w:hAnsi="Segoe UI" w:cs="Segoe UI"/>
          <w:sz w:val="40"/>
        </w:rPr>
      </w:pPr>
    </w:p>
    <w:p w14:paraId="5877CC02" w14:textId="77777777" w:rsidR="006E6C52" w:rsidRPr="00543D91" w:rsidRDefault="006E6C52" w:rsidP="006E6C52">
      <w:pPr>
        <w:pStyle w:val="Ttulo"/>
        <w:jc w:val="right"/>
        <w:rPr>
          <w:rFonts w:ascii="Segoe UI" w:hAnsi="Segoe UI" w:cs="Segoe UI"/>
          <w:sz w:val="32"/>
        </w:rPr>
      </w:pPr>
      <w:r w:rsidRPr="00543D91">
        <w:rPr>
          <w:rFonts w:ascii="Segoe UI" w:hAnsi="Segoe UI" w:cs="Segoe UI"/>
          <w:sz w:val="32"/>
        </w:rPr>
        <w:t>Versión &lt;1.0&gt;</w:t>
      </w:r>
    </w:p>
    <w:p w14:paraId="06DA5A2C" w14:textId="77777777" w:rsidR="006E6C52" w:rsidRPr="00D3275B" w:rsidRDefault="006E6C52" w:rsidP="006E6C52">
      <w:pPr>
        <w:rPr>
          <w:rFonts w:ascii="Calibri" w:hAnsi="Calibri" w:cs="Calibri"/>
        </w:rPr>
      </w:pPr>
    </w:p>
    <w:p w14:paraId="01C1FD9D" w14:textId="77777777" w:rsidR="006E6C52" w:rsidRDefault="006E6C52" w:rsidP="006E6C52">
      <w:pPr>
        <w:pStyle w:val="Textoindependiente"/>
      </w:pPr>
    </w:p>
    <w:p w14:paraId="0A2B2949" w14:textId="77777777" w:rsidR="006E6C52" w:rsidRDefault="006E6C52" w:rsidP="006E6C52">
      <w:pPr>
        <w:pStyle w:val="Textoindependiente"/>
      </w:pPr>
    </w:p>
    <w:p w14:paraId="34DB804F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63D6164D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27228119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71BF5447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54110A79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2CCBA657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1BB91E0A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C23595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608E67B3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522D1E4F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27F0A633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5624C2C6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5B51145F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508776AC" w14:textId="77777777" w:rsidR="006E6C52" w:rsidRDefault="006E6C52" w:rsidP="006E6C52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77E08F7B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7CED4A35" w14:textId="5E95356C" w:rsidR="006E6C52" w:rsidRPr="006E6C52" w:rsidRDefault="006E6C52" w:rsidP="006E6C52">
      <w:pPr>
        <w:pStyle w:val="Ttulo1"/>
        <w:numPr>
          <w:ilvl w:val="0"/>
          <w:numId w:val="59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6E6C52">
        <w:rPr>
          <w:rFonts w:ascii="Segoe UI" w:hAnsi="Segoe UI" w:cs="Segoe UI"/>
          <w:sz w:val="28"/>
          <w:szCs w:val="26"/>
        </w:rPr>
        <w:t>Nombre del Caso de Uso</w:t>
      </w:r>
      <w:r w:rsidRPr="006E6C52">
        <w:rPr>
          <w:rFonts w:ascii="Segoe UI" w:hAnsi="Segoe UI" w:cs="Segoe UI"/>
          <w:sz w:val="28"/>
          <w:szCs w:val="26"/>
          <w:lang w:val="es-ES"/>
        </w:rPr>
        <w:t xml:space="preserve">: </w:t>
      </w:r>
      <w:r w:rsidRPr="006E6C52">
        <w:rPr>
          <w:rFonts w:ascii="Segoe UI" w:hAnsi="Segoe UI" w:cs="Segoe UI"/>
          <w:b w:val="0"/>
          <w:sz w:val="26"/>
          <w:szCs w:val="26"/>
          <w:lang w:val="es-ES"/>
        </w:rPr>
        <w:t>Consultar</w:t>
      </w:r>
      <w:r>
        <w:rPr>
          <w:rFonts w:ascii="Segoe UI" w:hAnsi="Segoe UI" w:cs="Segoe UI"/>
          <w:b w:val="0"/>
          <w:sz w:val="26"/>
          <w:szCs w:val="26"/>
          <w:lang w:val="es-ES"/>
        </w:rPr>
        <w:t xml:space="preserve"> Culturas</w:t>
      </w:r>
      <w:r w:rsidRPr="006E6C52">
        <w:rPr>
          <w:rFonts w:ascii="Segoe UI" w:hAnsi="Segoe UI" w:cs="Segoe UI"/>
          <w:b w:val="0"/>
          <w:sz w:val="26"/>
          <w:szCs w:val="26"/>
          <w:lang w:val="es-ES"/>
        </w:rPr>
        <w:t>.</w:t>
      </w:r>
    </w:p>
    <w:p w14:paraId="3644BC14" w14:textId="77777777" w:rsidR="006E6C52" w:rsidRPr="00543D91" w:rsidRDefault="006E6C52" w:rsidP="006E6C52">
      <w:pPr>
        <w:jc w:val="both"/>
        <w:rPr>
          <w:rFonts w:ascii="Segoe UI" w:hAnsi="Segoe UI" w:cs="Segoe UI"/>
          <w:sz w:val="26"/>
          <w:szCs w:val="26"/>
        </w:rPr>
      </w:pPr>
    </w:p>
    <w:p w14:paraId="6978C6B8" w14:textId="005C0941" w:rsidR="006E6C52" w:rsidRDefault="006E6C52" w:rsidP="006E6C52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Breve Descripción</w:t>
      </w:r>
    </w:p>
    <w:p w14:paraId="363F008D" w14:textId="64C574F6" w:rsidR="00F34001" w:rsidRPr="00C4313C" w:rsidRDefault="008545A4" w:rsidP="00F34001">
      <w:pPr>
        <w:rPr>
          <w:rFonts w:ascii="Segoe UI" w:hAnsi="Segoe UI" w:cs="Segoe UI"/>
          <w:sz w:val="28"/>
          <w:szCs w:val="28"/>
        </w:rPr>
      </w:pPr>
      <w:r w:rsidRPr="008545A4">
        <w:rPr>
          <w:rFonts w:ascii="Segoe UI" w:hAnsi="Segoe UI" w:cs="Segoe UI"/>
          <w:sz w:val="28"/>
          <w:szCs w:val="28"/>
        </w:rPr>
        <w:t>Este caso de uso permitirá al usuario consultar las diversas culturas que han existido o existen en cada estado del país. La interfaz mostrará una lista de estados, y al seleccionar uno, el usuario podrá visualizar las culturas asociadas a dicho estado</w:t>
      </w:r>
      <w:r>
        <w:rPr>
          <w:rFonts w:ascii="Segoe UI" w:hAnsi="Segoe UI" w:cs="Segoe UI"/>
          <w:sz w:val="28"/>
          <w:szCs w:val="28"/>
        </w:rPr>
        <w:t>.</w:t>
      </w:r>
      <w:r w:rsidR="00C4313C" w:rsidRPr="00C4313C">
        <w:rPr>
          <w:rFonts w:ascii="Segoe UI" w:hAnsi="Segoe UI" w:cs="Segoe UI"/>
          <w:sz w:val="28"/>
          <w:szCs w:val="28"/>
        </w:rPr>
        <w:t xml:space="preserve"> </w:t>
      </w:r>
    </w:p>
    <w:p w14:paraId="596C6F83" w14:textId="77777777" w:rsidR="006E6C52" w:rsidRPr="00543D91" w:rsidRDefault="006E6C52" w:rsidP="006E6C52">
      <w:pPr>
        <w:jc w:val="both"/>
        <w:rPr>
          <w:rFonts w:ascii="Segoe UI" w:hAnsi="Segoe UI" w:cs="Segoe UI"/>
          <w:sz w:val="26"/>
          <w:szCs w:val="26"/>
        </w:rPr>
      </w:pPr>
    </w:p>
    <w:p w14:paraId="2FFED94B" w14:textId="77777777" w:rsidR="006E6C52" w:rsidRPr="00543D91" w:rsidRDefault="006E6C52" w:rsidP="006E6C52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de Eventos</w:t>
      </w:r>
    </w:p>
    <w:p w14:paraId="4408F7CB" w14:textId="61111209" w:rsidR="00981628" w:rsidRPr="00981628" w:rsidRDefault="00981628" w:rsidP="00981628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1. </w:t>
      </w: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 El caso inicia en la interfaz principal.</w:t>
      </w:r>
    </w:p>
    <w:p w14:paraId="2716FDBD" w14:textId="4AC73DF9" w:rsidR="00981628" w:rsidRPr="00981628" w:rsidRDefault="00981628" w:rsidP="00981628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>2.</w:t>
      </w: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  El usuario hace clic en la opción "Culturas".</w:t>
      </w:r>
    </w:p>
    <w:p w14:paraId="38111114" w14:textId="496B3815" w:rsidR="00981628" w:rsidRPr="00981628" w:rsidRDefault="00981628" w:rsidP="00981628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>3.</w:t>
      </w: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  El sistema muestra una lista de </w:t>
      </w:r>
      <w:r w:rsidR="003F7EA4">
        <w:rPr>
          <w:rFonts w:ascii="Segoe UI" w:hAnsi="Segoe UI" w:cs="Segoe UI"/>
          <w:b w:val="0"/>
          <w:bCs/>
          <w:sz w:val="26"/>
          <w:szCs w:val="26"/>
        </w:rPr>
        <w:t>estados</w:t>
      </w: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 ordenados alfabéticamente.</w:t>
      </w:r>
    </w:p>
    <w:p w14:paraId="01C908CE" w14:textId="629B97AA" w:rsidR="00981628" w:rsidRPr="00981628" w:rsidRDefault="00981628" w:rsidP="00981628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>4.</w:t>
      </w: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  El usuario selecciona un estado.</w:t>
      </w:r>
    </w:p>
    <w:p w14:paraId="37B6B552" w14:textId="0F47FFDE" w:rsidR="003F7EA4" w:rsidRPr="00981628" w:rsidRDefault="00981628" w:rsidP="003F7EA4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>5.</w:t>
      </w: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  El sistema muestra las culturas asociadas al estado seleccionado</w:t>
      </w:r>
      <w:r w:rsidR="003F7EA4">
        <w:rPr>
          <w:rFonts w:ascii="Segoe UI" w:hAnsi="Segoe UI" w:cs="Segoe UI"/>
          <w:b w:val="0"/>
          <w:bCs/>
          <w:sz w:val="26"/>
          <w:szCs w:val="26"/>
        </w:rPr>
        <w:t>.</w:t>
      </w:r>
    </w:p>
    <w:p w14:paraId="5EE2F0E1" w14:textId="122119D2" w:rsidR="006E6C52" w:rsidRDefault="00981628" w:rsidP="00981628">
      <w:pPr>
        <w:pStyle w:val="Ttulo2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>6.</w:t>
      </w:r>
      <w:r w:rsidRPr="00981628">
        <w:rPr>
          <w:rFonts w:ascii="Segoe UI" w:hAnsi="Segoe UI" w:cs="Segoe UI"/>
          <w:b w:val="0"/>
          <w:bCs/>
          <w:sz w:val="26"/>
          <w:szCs w:val="26"/>
        </w:rPr>
        <w:t xml:space="preserve">  El</w:t>
      </w:r>
      <w:r w:rsidR="003F7EA4">
        <w:rPr>
          <w:rFonts w:ascii="Segoe UI" w:hAnsi="Segoe UI" w:cs="Segoe UI"/>
          <w:b w:val="0"/>
          <w:bCs/>
          <w:sz w:val="26"/>
          <w:szCs w:val="26"/>
        </w:rPr>
        <w:t xml:space="preserve"> usuario selecciona la cultura que desea ver, donde </w:t>
      </w:r>
      <w:r w:rsidR="00904DE6">
        <w:rPr>
          <w:rFonts w:ascii="Segoe UI" w:hAnsi="Segoe UI" w:cs="Segoe UI"/>
          <w:b w:val="0"/>
          <w:bCs/>
          <w:sz w:val="26"/>
          <w:szCs w:val="26"/>
        </w:rPr>
        <w:t xml:space="preserve">saldrá información detallada; </w:t>
      </w:r>
    </w:p>
    <w:p w14:paraId="41042E9B" w14:textId="314B0199" w:rsidR="00E4690A" w:rsidRPr="00E4690A" w:rsidRDefault="003F7EA4" w:rsidP="00E4690A">
      <w:pPr>
        <w:pStyle w:val="Ttulo2"/>
        <w:numPr>
          <w:ilvl w:val="0"/>
          <w:numId w:val="60"/>
        </w:numPr>
        <w:tabs>
          <w:tab w:val="clear" w:pos="720"/>
          <w:tab w:val="num" w:pos="360"/>
          <w:tab w:val="num" w:pos="1440"/>
        </w:tabs>
        <w:spacing w:before="0" w:after="0" w:line="276" w:lineRule="auto"/>
        <w:ind w:left="144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>Nombre de la cultura.</w:t>
      </w:r>
    </w:p>
    <w:p w14:paraId="31D9C7DA" w14:textId="20B980E5" w:rsidR="00E4690A" w:rsidRDefault="00E4690A" w:rsidP="003F7EA4">
      <w:pPr>
        <w:pStyle w:val="Ttulo2"/>
        <w:numPr>
          <w:ilvl w:val="0"/>
          <w:numId w:val="60"/>
        </w:numPr>
        <w:tabs>
          <w:tab w:val="clear" w:pos="720"/>
          <w:tab w:val="num" w:pos="360"/>
          <w:tab w:val="num" w:pos="1440"/>
        </w:tabs>
        <w:spacing w:before="0" w:after="0" w:line="276" w:lineRule="auto"/>
        <w:ind w:left="1440"/>
        <w:jc w:val="both"/>
        <w:rPr>
          <w:rFonts w:ascii="Segoe UI" w:hAnsi="Segoe UI" w:cs="Segoe UI"/>
          <w:b w:val="0"/>
          <w:bCs/>
          <w:sz w:val="26"/>
          <w:szCs w:val="26"/>
        </w:rPr>
      </w:pPr>
      <w:r>
        <w:rPr>
          <w:rFonts w:ascii="Segoe UI" w:hAnsi="Segoe UI" w:cs="Segoe UI"/>
          <w:b w:val="0"/>
          <w:bCs/>
          <w:sz w:val="26"/>
          <w:szCs w:val="26"/>
        </w:rPr>
        <w:t>Significado</w:t>
      </w:r>
    </w:p>
    <w:p w14:paraId="719527EE" w14:textId="0C8DAAB0" w:rsidR="003F7EA4" w:rsidRPr="00981628" w:rsidRDefault="003F7EA4" w:rsidP="003F7EA4">
      <w:pPr>
        <w:pStyle w:val="Ttulo2"/>
        <w:numPr>
          <w:ilvl w:val="0"/>
          <w:numId w:val="60"/>
        </w:numPr>
        <w:tabs>
          <w:tab w:val="clear" w:pos="720"/>
          <w:tab w:val="num" w:pos="360"/>
          <w:tab w:val="num" w:pos="1440"/>
        </w:tabs>
        <w:spacing w:before="0" w:after="0" w:line="276" w:lineRule="auto"/>
        <w:ind w:left="144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981628">
        <w:rPr>
          <w:rFonts w:ascii="Segoe UI" w:hAnsi="Segoe UI" w:cs="Segoe UI"/>
          <w:b w:val="0"/>
          <w:bCs/>
          <w:sz w:val="26"/>
          <w:szCs w:val="26"/>
        </w:rPr>
        <w:t>Imágenes o representaciones gráficas de la cultura.</w:t>
      </w:r>
    </w:p>
    <w:p w14:paraId="1C44F564" w14:textId="467E6C2B" w:rsidR="00E4690A" w:rsidRDefault="00E4690A" w:rsidP="00E4690A">
      <w:pPr>
        <w:pStyle w:val="Ttulo2"/>
        <w:numPr>
          <w:ilvl w:val="0"/>
          <w:numId w:val="60"/>
        </w:numPr>
        <w:tabs>
          <w:tab w:val="clear" w:pos="720"/>
          <w:tab w:val="num" w:pos="360"/>
          <w:tab w:val="num" w:pos="1440"/>
        </w:tabs>
        <w:spacing w:before="0" w:after="0" w:line="276" w:lineRule="auto"/>
        <w:ind w:left="1440"/>
        <w:jc w:val="both"/>
        <w:rPr>
          <w:rFonts w:ascii="Segoe UI" w:hAnsi="Segoe UI" w:cs="Segoe UI"/>
          <w:b w:val="0"/>
          <w:bCs/>
          <w:sz w:val="26"/>
          <w:szCs w:val="26"/>
        </w:rPr>
      </w:pPr>
      <w:r>
        <w:rPr>
          <w:rFonts w:ascii="Segoe UI" w:hAnsi="Segoe UI" w:cs="Segoe UI"/>
          <w:b w:val="0"/>
          <w:bCs/>
          <w:sz w:val="26"/>
          <w:szCs w:val="26"/>
        </w:rPr>
        <w:t>Aportaciones</w:t>
      </w:r>
    </w:p>
    <w:p w14:paraId="5F92E6D9" w14:textId="6F05BAF9" w:rsidR="00E4690A" w:rsidRPr="00912BB1" w:rsidRDefault="00912BB1" w:rsidP="00912BB1">
      <w:pPr>
        <w:pStyle w:val="Prrafodelista"/>
        <w:numPr>
          <w:ilvl w:val="1"/>
          <w:numId w:val="60"/>
        </w:numPr>
        <w:rPr>
          <w:rFonts w:ascii="Segoe UI" w:hAnsi="Segoe UI" w:cs="Segoe UI"/>
          <w:sz w:val="28"/>
          <w:szCs w:val="28"/>
        </w:rPr>
      </w:pPr>
      <w:r w:rsidRPr="00912BB1">
        <w:rPr>
          <w:rFonts w:ascii="Segoe UI" w:hAnsi="Segoe UI" w:cs="Segoe UI"/>
          <w:sz w:val="28"/>
          <w:szCs w:val="28"/>
        </w:rPr>
        <w:t xml:space="preserve">Vestimenta </w:t>
      </w:r>
    </w:p>
    <w:p w14:paraId="1D2A4115" w14:textId="195B5AB4" w:rsidR="00912BB1" w:rsidRPr="00912BB1" w:rsidRDefault="00912BB1" w:rsidP="00912BB1">
      <w:pPr>
        <w:pStyle w:val="Prrafodelista"/>
        <w:numPr>
          <w:ilvl w:val="1"/>
          <w:numId w:val="6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</w:t>
      </w:r>
      <w:r w:rsidRPr="00912BB1">
        <w:rPr>
          <w:rFonts w:ascii="Segoe UI" w:hAnsi="Segoe UI" w:cs="Segoe UI"/>
          <w:sz w:val="28"/>
          <w:szCs w:val="28"/>
        </w:rPr>
        <w:t>escripción</w:t>
      </w:r>
    </w:p>
    <w:p w14:paraId="10B1D202" w14:textId="6F214F95" w:rsidR="00E4690A" w:rsidRPr="00E4690A" w:rsidRDefault="00E4690A" w:rsidP="00912BB1">
      <w:pPr>
        <w:pStyle w:val="Prrafodelista"/>
        <w:ind w:left="1440"/>
      </w:pPr>
    </w:p>
    <w:p w14:paraId="3F853B7E" w14:textId="1AA324BF" w:rsidR="003F7EA4" w:rsidRPr="003F7EA4" w:rsidRDefault="003F7EA4" w:rsidP="003F7EA4"/>
    <w:p w14:paraId="3F3B6D38" w14:textId="77777777" w:rsidR="00981628" w:rsidRPr="00981628" w:rsidRDefault="00981628" w:rsidP="00981628"/>
    <w:p w14:paraId="47DE7893" w14:textId="3A492786" w:rsidR="006E6C52" w:rsidRDefault="006E6C52" w:rsidP="006C1F95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Básico</w:t>
      </w:r>
    </w:p>
    <w:p w14:paraId="35C8AA75" w14:textId="3089D787" w:rsidR="006C1F95" w:rsidRPr="006C1F95" w:rsidRDefault="006C1F95" w:rsidP="006C1F95"/>
    <w:p w14:paraId="3CC48CB9" w14:textId="77777777" w:rsidR="006E6C52" w:rsidRDefault="006E6C52" w:rsidP="006E6C52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214C6">
        <w:rPr>
          <w:rFonts w:ascii="Segoe UI" w:hAnsi="Segoe UI" w:cs="Segoe UI"/>
          <w:sz w:val="28"/>
          <w:szCs w:val="26"/>
        </w:rPr>
        <w:t>Flujo Alterno</w:t>
      </w:r>
    </w:p>
    <w:p w14:paraId="5B577B09" w14:textId="77777777" w:rsidR="006E6C52" w:rsidRPr="005214C6" w:rsidRDefault="006E6C52" w:rsidP="006E6C52"/>
    <w:p w14:paraId="60FD28DC" w14:textId="71B8067B" w:rsidR="00092F94" w:rsidRPr="00B02AD1" w:rsidRDefault="00092F94" w:rsidP="00092F94">
      <w:pPr>
        <w:pStyle w:val="Ttulo3"/>
        <w:numPr>
          <w:ilvl w:val="2"/>
          <w:numId w:val="1"/>
        </w:numPr>
        <w:spacing w:before="0" w:after="0" w:line="276" w:lineRule="auto"/>
        <w:jc w:val="both"/>
        <w:rPr>
          <w:rFonts w:ascii="Segoe UI" w:hAnsi="Segoe UI" w:cs="Segoe UI"/>
          <w:b/>
          <w:bCs/>
          <w:i w:val="0"/>
          <w:iCs/>
          <w:sz w:val="28"/>
          <w:szCs w:val="26"/>
        </w:rPr>
      </w:pPr>
      <w:r w:rsidRPr="00B02AD1">
        <w:rPr>
          <w:rFonts w:ascii="Segoe UI" w:hAnsi="Segoe UI" w:cs="Segoe UI"/>
          <w:b/>
          <w:bCs/>
          <w:i w:val="0"/>
          <w:iCs/>
          <w:sz w:val="28"/>
          <w:szCs w:val="26"/>
        </w:rPr>
        <w:t xml:space="preserve">Flujo </w:t>
      </w:r>
      <w:r w:rsidR="00B02AD1" w:rsidRPr="00B02AD1">
        <w:rPr>
          <w:rFonts w:ascii="Segoe UI" w:hAnsi="Segoe UI" w:cs="Segoe UI"/>
          <w:b/>
          <w:bCs/>
          <w:i w:val="0"/>
          <w:iCs/>
          <w:sz w:val="28"/>
          <w:szCs w:val="26"/>
        </w:rPr>
        <w:t>Alterno Búsqueda</w:t>
      </w:r>
      <w:r w:rsidRPr="00B02AD1">
        <w:rPr>
          <w:rFonts w:ascii="Segoe UI" w:hAnsi="Segoe UI" w:cs="Segoe UI"/>
          <w:b/>
          <w:bCs/>
          <w:i w:val="0"/>
          <w:iCs/>
          <w:sz w:val="28"/>
          <w:szCs w:val="26"/>
        </w:rPr>
        <w:t xml:space="preserve"> de Culturas:</w:t>
      </w:r>
    </w:p>
    <w:p w14:paraId="12F7D49A" w14:textId="77777777" w:rsidR="00092F94" w:rsidRPr="00092F94" w:rsidRDefault="00092F94" w:rsidP="00092F94"/>
    <w:p w14:paraId="6FB79DA7" w14:textId="77777777" w:rsidR="00092F94" w:rsidRPr="00092F94" w:rsidRDefault="00092F94" w:rsidP="00092F94">
      <w:pPr>
        <w:pStyle w:val="Ttulo3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bCs/>
          <w:i w:val="0"/>
          <w:iCs/>
          <w:sz w:val="26"/>
          <w:szCs w:val="26"/>
        </w:rPr>
      </w:pPr>
      <w:r>
        <w:rPr>
          <w:rFonts w:ascii="Segoe UI" w:hAnsi="Segoe UI" w:cs="Segoe UI"/>
          <w:bCs/>
          <w:sz w:val="28"/>
          <w:szCs w:val="26"/>
        </w:rPr>
        <w:lastRenderedPageBreak/>
        <w:t xml:space="preserve">1. </w:t>
      </w: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>El usuario decide utilizar una barra de búsqueda para encontrar una cultura específica.</w:t>
      </w:r>
    </w:p>
    <w:p w14:paraId="30B6DD87" w14:textId="77777777" w:rsidR="00092F94" w:rsidRPr="00092F94" w:rsidRDefault="00092F94" w:rsidP="00092F94">
      <w:pPr>
        <w:pStyle w:val="Ttulo3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bCs/>
          <w:i w:val="0"/>
          <w:iCs/>
          <w:sz w:val="26"/>
          <w:szCs w:val="26"/>
        </w:rPr>
      </w:pP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 xml:space="preserve">2. </w:t>
      </w: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>El usuario ingresa el nombre parcial o completo de una cultura.</w:t>
      </w:r>
    </w:p>
    <w:p w14:paraId="4E090C55" w14:textId="4E1C9409" w:rsidR="00092F94" w:rsidRPr="00092F94" w:rsidRDefault="00092F94" w:rsidP="00092F94">
      <w:pPr>
        <w:pStyle w:val="Ttulo3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bCs/>
          <w:i w:val="0"/>
          <w:iCs/>
          <w:sz w:val="26"/>
          <w:szCs w:val="26"/>
        </w:rPr>
      </w:pP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 xml:space="preserve">3. </w:t>
      </w: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>El sistema filtra y muestra las culturas que coinciden con el término de búsqueda.</w:t>
      </w:r>
    </w:p>
    <w:p w14:paraId="68EC6424" w14:textId="16C847B5" w:rsidR="006E6C52" w:rsidRDefault="00092F94" w:rsidP="00092F94">
      <w:pPr>
        <w:pStyle w:val="Ttulo3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bCs/>
          <w:i w:val="0"/>
          <w:iCs/>
          <w:sz w:val="26"/>
          <w:szCs w:val="26"/>
        </w:rPr>
      </w:pP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 xml:space="preserve">4. </w:t>
      </w: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>El usuario selecciona una cultura de los resultados y el sistema presenta la información detallada</w:t>
      </w:r>
      <w:r w:rsidRPr="00092F94">
        <w:rPr>
          <w:rFonts w:ascii="Segoe UI" w:hAnsi="Segoe UI" w:cs="Segoe UI"/>
          <w:bCs/>
          <w:i w:val="0"/>
          <w:iCs/>
          <w:sz w:val="26"/>
          <w:szCs w:val="26"/>
        </w:rPr>
        <w:t xml:space="preserve">. </w:t>
      </w:r>
    </w:p>
    <w:p w14:paraId="27FC94A5" w14:textId="77777777" w:rsidR="009872EC" w:rsidRDefault="009872EC" w:rsidP="009872EC"/>
    <w:p w14:paraId="101D694B" w14:textId="6F46C645" w:rsidR="009872EC" w:rsidRPr="009872EC" w:rsidRDefault="009872EC" w:rsidP="009872EC">
      <w:pPr>
        <w:rPr>
          <w:rFonts w:ascii="Segoe UI" w:hAnsi="Segoe UI" w:cs="Segoe UI"/>
          <w:b/>
          <w:bCs/>
          <w:sz w:val="26"/>
          <w:szCs w:val="26"/>
        </w:rPr>
      </w:pPr>
      <w:r w:rsidRPr="009872EC">
        <w:rPr>
          <w:rFonts w:ascii="Segoe UI" w:hAnsi="Segoe UI" w:cs="Segoe UI"/>
          <w:b/>
          <w:bCs/>
          <w:sz w:val="26"/>
          <w:szCs w:val="26"/>
        </w:rPr>
        <w:t>3.2.</w:t>
      </w:r>
      <w:r w:rsidR="00EC21B7">
        <w:rPr>
          <w:rFonts w:ascii="Segoe UI" w:hAnsi="Segoe UI" w:cs="Segoe UI"/>
          <w:b/>
          <w:bCs/>
          <w:sz w:val="26"/>
          <w:szCs w:val="26"/>
        </w:rPr>
        <w:t>2</w:t>
      </w:r>
      <w:r w:rsidRPr="009872EC">
        <w:rPr>
          <w:rFonts w:ascii="Segoe UI" w:hAnsi="Segoe UI" w:cs="Segoe UI"/>
          <w:b/>
          <w:bCs/>
          <w:sz w:val="26"/>
          <w:szCs w:val="26"/>
        </w:rPr>
        <w:t xml:space="preserve"> Flujo Alterno - Error en la Carga de Datos:</w:t>
      </w:r>
    </w:p>
    <w:p w14:paraId="535D1652" w14:textId="0AAB4906" w:rsidR="009872EC" w:rsidRPr="009872EC" w:rsidRDefault="009872EC" w:rsidP="009872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</w:t>
      </w:r>
      <w:r w:rsidRPr="009872EC">
        <w:rPr>
          <w:rFonts w:ascii="Segoe UI" w:hAnsi="Segoe UI" w:cs="Segoe UI"/>
          <w:sz w:val="26"/>
          <w:szCs w:val="26"/>
        </w:rPr>
        <w:t>El sistema intenta cargar la información de culturas, pero ocurre un error (por ejemplo, problemas de conexión).</w:t>
      </w:r>
    </w:p>
    <w:p w14:paraId="53772503" w14:textId="4F6B3E0F" w:rsidR="009872EC" w:rsidRPr="009872EC" w:rsidRDefault="009872EC" w:rsidP="009872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</w:t>
      </w:r>
      <w:r w:rsidRPr="009872EC">
        <w:rPr>
          <w:rFonts w:ascii="Segoe UI" w:hAnsi="Segoe UI" w:cs="Segoe UI"/>
          <w:sz w:val="26"/>
          <w:szCs w:val="26"/>
        </w:rPr>
        <w:t>El sistema muestra un mensaje de error indicando que la información no puede ser cargada en ese momento y ofrece opciones para reintentar o regresar a la lista de estados.</w:t>
      </w:r>
    </w:p>
    <w:p w14:paraId="55A2799A" w14:textId="77777777" w:rsidR="006E6C52" w:rsidRPr="005214C6" w:rsidRDefault="006E6C52" w:rsidP="006E6C52">
      <w:pPr>
        <w:ind w:left="720"/>
      </w:pPr>
    </w:p>
    <w:p w14:paraId="551FDBE4" w14:textId="77777777" w:rsidR="006E6C52" w:rsidRDefault="006E6C52" w:rsidP="006E6C52">
      <w:pPr>
        <w:pStyle w:val="Textoindependiente"/>
        <w:spacing w:after="0" w:line="276" w:lineRule="auto"/>
        <w:jc w:val="both"/>
        <w:rPr>
          <w:sz w:val="26"/>
          <w:szCs w:val="26"/>
        </w:rPr>
      </w:pPr>
    </w:p>
    <w:p w14:paraId="42439697" w14:textId="77777777" w:rsidR="006E6C52" w:rsidRDefault="006E6C52" w:rsidP="006E6C52">
      <w:pPr>
        <w:pStyle w:val="Textoindependiente"/>
        <w:spacing w:after="0" w:line="276" w:lineRule="auto"/>
        <w:jc w:val="both"/>
        <w:rPr>
          <w:sz w:val="26"/>
          <w:szCs w:val="26"/>
        </w:rPr>
      </w:pPr>
    </w:p>
    <w:p w14:paraId="35F4F3C0" w14:textId="77777777" w:rsidR="006E6C52" w:rsidRPr="005214C6" w:rsidRDefault="006E6C52" w:rsidP="006E6C52"/>
    <w:p w14:paraId="16D9A226" w14:textId="60ADEFC1" w:rsidR="00EC21B7" w:rsidRPr="005C0ABC" w:rsidRDefault="006E6C52" w:rsidP="005C0ABC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Pre-Condiciones</w:t>
      </w:r>
    </w:p>
    <w:p w14:paraId="362E3910" w14:textId="77777777" w:rsidR="00EC21B7" w:rsidRPr="00EC21B7" w:rsidRDefault="00EC21B7" w:rsidP="00EC21B7">
      <w:pPr>
        <w:pStyle w:val="Textoindependiente"/>
        <w:numPr>
          <w:ilvl w:val="0"/>
          <w:numId w:val="63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EC21B7">
        <w:rPr>
          <w:rFonts w:ascii="Segoe UI" w:hAnsi="Segoe UI" w:cs="Segoe UI"/>
          <w:sz w:val="26"/>
          <w:szCs w:val="26"/>
        </w:rPr>
        <w:t>El catálogo de culturas debe estar previamente cargado en el sistema.</w:t>
      </w:r>
    </w:p>
    <w:p w14:paraId="264FE990" w14:textId="77777777" w:rsidR="00EC21B7" w:rsidRPr="00EC21B7" w:rsidRDefault="00EC21B7" w:rsidP="00EC21B7">
      <w:pPr>
        <w:pStyle w:val="Textoindependiente"/>
        <w:numPr>
          <w:ilvl w:val="0"/>
          <w:numId w:val="63"/>
        </w:numPr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 w:rsidRPr="00EC21B7">
        <w:rPr>
          <w:rFonts w:ascii="Segoe UI" w:hAnsi="Segoe UI" w:cs="Segoe UI"/>
          <w:sz w:val="26"/>
          <w:szCs w:val="26"/>
        </w:rPr>
        <w:t>El sistema debe tener acceso a la base de datos para recuperar la información de las culturas asociadas a cada estado.</w:t>
      </w:r>
    </w:p>
    <w:p w14:paraId="4867A9F8" w14:textId="77777777" w:rsidR="006E6C52" w:rsidRPr="00543D91" w:rsidRDefault="006E6C52" w:rsidP="006E6C52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4BF0676F" w14:textId="77777777" w:rsidR="006E6C52" w:rsidRPr="00543D91" w:rsidRDefault="006E6C52" w:rsidP="006E6C52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543D91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2F04302B" w14:textId="22B77FDC" w:rsidR="005C0ABC" w:rsidRPr="005C0ABC" w:rsidRDefault="005C0ABC" w:rsidP="005C0ABC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1. </w:t>
      </w:r>
      <w:r w:rsidRPr="005C0ABC">
        <w:rPr>
          <w:rFonts w:ascii="Segoe UI" w:hAnsi="Segoe UI" w:cs="Segoe UI"/>
          <w:sz w:val="26"/>
          <w:szCs w:val="26"/>
        </w:rPr>
        <w:t>Si el proceso es exitoso, el usuario habrá consultado las culturas asociadas a un estado específico y visualizado la información detallada de la cultura seleccionada.</w:t>
      </w:r>
    </w:p>
    <w:p w14:paraId="4AE01DB6" w14:textId="09C94076" w:rsidR="006E6C52" w:rsidRDefault="005C0ABC" w:rsidP="005C0ABC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2.</w:t>
      </w:r>
      <w:r w:rsidRPr="005C0ABC">
        <w:rPr>
          <w:rFonts w:ascii="Segoe UI" w:hAnsi="Segoe UI" w:cs="Segoe UI"/>
          <w:sz w:val="26"/>
          <w:szCs w:val="26"/>
        </w:rPr>
        <w:t>Si ocurre un error, el sistema habrá mostrado un mensaje informando del problema y ofrecido opciones para reintentar o navegar a otra parte del sistema.</w:t>
      </w:r>
    </w:p>
    <w:p w14:paraId="7AF5BB82" w14:textId="77777777" w:rsidR="005C0ABC" w:rsidRPr="00543D91" w:rsidRDefault="005C0ABC" w:rsidP="005C0ABC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2E0BC37" w14:textId="77777777" w:rsidR="006E6C52" w:rsidRPr="00543D91" w:rsidRDefault="006E6C52" w:rsidP="006E6C52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Storyboard</w:t>
      </w:r>
    </w:p>
    <w:p w14:paraId="52A14F70" w14:textId="77777777" w:rsidR="006E6C52" w:rsidRPr="00543D91" w:rsidRDefault="006E6C52" w:rsidP="006E6C52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1716424" w14:textId="77777777" w:rsidR="006E6C52" w:rsidRPr="00543D91" w:rsidRDefault="006E6C52" w:rsidP="006E6C52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>
        <w:rPr>
          <w:rFonts w:ascii="Segoe UI" w:hAnsi="Segoe UI" w:cs="Segoe UI"/>
          <w:sz w:val="28"/>
          <w:szCs w:val="26"/>
        </w:rPr>
        <w:t>Interfaz de Usuario 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461B747F" w14:textId="77777777" w:rsidR="006E6C52" w:rsidRPr="00543D91" w:rsidRDefault="006E6C52" w:rsidP="006E6C52">
      <w:pPr>
        <w:jc w:val="both"/>
        <w:rPr>
          <w:rFonts w:ascii="Segoe UI" w:hAnsi="Segoe UI" w:cs="Segoe UI"/>
          <w:sz w:val="26"/>
          <w:szCs w:val="26"/>
        </w:rPr>
      </w:pPr>
    </w:p>
    <w:p w14:paraId="2651078D" w14:textId="77777777" w:rsidR="006E6C52" w:rsidRPr="00543D91" w:rsidRDefault="006E6C52" w:rsidP="006E6C52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0D9B76C8" w14:textId="77777777" w:rsidR="006E6C52" w:rsidRPr="00543D91" w:rsidRDefault="006E6C52" w:rsidP="006E6C52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0287FDE" w14:textId="77777777" w:rsidR="006E6C52" w:rsidRPr="00543D91" w:rsidRDefault="006E6C52" w:rsidP="006E6C52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lastRenderedPageBreak/>
        <w:t xml:space="preserve">Interfaz de Usuario </w:t>
      </w:r>
      <w:r>
        <w:rPr>
          <w:rFonts w:ascii="Segoe UI" w:hAnsi="Segoe UI" w:cs="Segoe UI"/>
          <w:sz w:val="28"/>
          <w:szCs w:val="26"/>
        </w:rPr>
        <w:t>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4CBE3DBE" w14:textId="77777777" w:rsidR="006E6C52" w:rsidRPr="00543D91" w:rsidRDefault="006E6C52" w:rsidP="006E6C52">
      <w:pPr>
        <w:jc w:val="both"/>
        <w:rPr>
          <w:rFonts w:ascii="Segoe UI" w:hAnsi="Segoe UI" w:cs="Segoe UI"/>
          <w:sz w:val="26"/>
          <w:szCs w:val="26"/>
        </w:rPr>
      </w:pPr>
    </w:p>
    <w:p w14:paraId="3953708D" w14:textId="77777777" w:rsidR="006E6C52" w:rsidRPr="00543D91" w:rsidRDefault="006E6C52" w:rsidP="006E6C52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5111927C" w14:textId="77777777" w:rsidR="006E6C52" w:rsidRDefault="006E6C52" w:rsidP="006E6C52">
      <w:pPr>
        <w:spacing w:line="276" w:lineRule="auto"/>
        <w:rPr>
          <w:sz w:val="26"/>
          <w:szCs w:val="26"/>
        </w:rPr>
      </w:pPr>
    </w:p>
    <w:p w14:paraId="5097377F" w14:textId="77777777" w:rsidR="006E6C52" w:rsidRDefault="006E6C52" w:rsidP="00656AAA">
      <w:pPr>
        <w:spacing w:line="276" w:lineRule="auto"/>
        <w:rPr>
          <w:sz w:val="26"/>
          <w:szCs w:val="26"/>
        </w:rPr>
      </w:pPr>
    </w:p>
    <w:p w14:paraId="223D5E7C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7174664A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46B090D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5B7E4AA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00C81BEB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7C1FB79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2B5C7A22" w14:textId="77777777" w:rsidR="008C517F" w:rsidRDefault="008C517F" w:rsidP="00656AAA">
      <w:pPr>
        <w:spacing w:line="276" w:lineRule="auto"/>
        <w:rPr>
          <w:sz w:val="26"/>
          <w:szCs w:val="26"/>
        </w:rPr>
      </w:pPr>
    </w:p>
    <w:p w14:paraId="14103339" w14:textId="6FB964AE" w:rsidR="00656AAA" w:rsidRDefault="00656AAA" w:rsidP="00656AAA">
      <w:pPr>
        <w:spacing w:line="276" w:lineRule="auto"/>
        <w:rPr>
          <w:sz w:val="26"/>
          <w:szCs w:val="26"/>
        </w:rPr>
      </w:pPr>
    </w:p>
    <w:p w14:paraId="5A1C84CD" w14:textId="77777777" w:rsidR="00974D95" w:rsidRDefault="00974D95" w:rsidP="00656AAA">
      <w:pPr>
        <w:spacing w:line="276" w:lineRule="auto"/>
        <w:rPr>
          <w:sz w:val="26"/>
          <w:szCs w:val="26"/>
        </w:rPr>
      </w:pPr>
    </w:p>
    <w:p w14:paraId="3D8A048D" w14:textId="77777777" w:rsidR="00974D95" w:rsidRDefault="00974D95" w:rsidP="00656AAA">
      <w:pPr>
        <w:spacing w:line="276" w:lineRule="auto"/>
        <w:rPr>
          <w:sz w:val="26"/>
          <w:szCs w:val="26"/>
        </w:rPr>
      </w:pPr>
    </w:p>
    <w:p w14:paraId="7499BD71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74A39EE5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41D461DB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1E74EB94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38D189E3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76E4CBAF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02F2A103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73F05794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0F82B042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490F3EDE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35AFE2F3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6AC51949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7B57EDED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41CBA1E5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1693AC23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2F985248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764B9F3D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0E0DA871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528659A2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5F551949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52DA91BC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2A57EDF3" w14:textId="77777777" w:rsidR="00B11D25" w:rsidRDefault="00B11D25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p w14:paraId="0A503C60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4328F216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14DC0D36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58F39493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0B50D552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240F4144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6AA96E14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34A469AF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515D6775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1397C1F1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3FF7FBAA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277E7CAE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3A81E379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24005EA4" w14:textId="77777777" w:rsidR="00B11D25" w:rsidRPr="00543D91" w:rsidRDefault="00B11D25" w:rsidP="00B11D25">
      <w:pPr>
        <w:pStyle w:val="Ttulo"/>
        <w:jc w:val="right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Zonas Arqueológicas de México</w:t>
      </w:r>
    </w:p>
    <w:p w14:paraId="3D3B9092" w14:textId="69E7B0C0" w:rsidR="00B11D25" w:rsidRPr="00543D91" w:rsidRDefault="00B11D25" w:rsidP="00B11D25">
      <w:pPr>
        <w:pStyle w:val="Ttulo"/>
        <w:jc w:val="right"/>
        <w:rPr>
          <w:rFonts w:ascii="Segoe UI" w:hAnsi="Segoe UI" w:cs="Segoe UI"/>
        </w:rPr>
      </w:pPr>
      <w:r w:rsidRPr="00543D91">
        <w:rPr>
          <w:rFonts w:ascii="Segoe UI" w:hAnsi="Segoe UI" w:cs="Segoe UI"/>
        </w:rPr>
        <w:t xml:space="preserve">Especificación de Casos de Uso: </w:t>
      </w:r>
      <w:r>
        <w:rPr>
          <w:rFonts w:ascii="Segoe UI" w:hAnsi="Segoe UI" w:cs="Segoe UI"/>
        </w:rPr>
        <w:t xml:space="preserve">Consultar </w:t>
      </w:r>
      <w:r w:rsidR="00106D6F">
        <w:rPr>
          <w:rFonts w:ascii="Segoe UI" w:hAnsi="Segoe UI" w:cs="Segoe UI"/>
        </w:rPr>
        <w:t>Videos informativos</w:t>
      </w:r>
    </w:p>
    <w:p w14:paraId="31260675" w14:textId="77777777" w:rsidR="00B11D25" w:rsidRPr="00543D91" w:rsidRDefault="00B11D25" w:rsidP="00B11D25">
      <w:pPr>
        <w:pStyle w:val="Ttulo"/>
        <w:jc w:val="right"/>
        <w:rPr>
          <w:rFonts w:ascii="Segoe UI" w:hAnsi="Segoe UI" w:cs="Segoe UI"/>
          <w:sz w:val="40"/>
        </w:rPr>
      </w:pPr>
    </w:p>
    <w:p w14:paraId="1AD2930B" w14:textId="77777777" w:rsidR="00B11D25" w:rsidRPr="00543D91" w:rsidRDefault="00B11D25" w:rsidP="00B11D25">
      <w:pPr>
        <w:pStyle w:val="Ttulo"/>
        <w:jc w:val="right"/>
        <w:rPr>
          <w:rFonts w:ascii="Segoe UI" w:hAnsi="Segoe UI" w:cs="Segoe UI"/>
          <w:sz w:val="32"/>
        </w:rPr>
      </w:pPr>
      <w:r w:rsidRPr="00543D91">
        <w:rPr>
          <w:rFonts w:ascii="Segoe UI" w:hAnsi="Segoe UI" w:cs="Segoe UI"/>
          <w:sz w:val="32"/>
        </w:rPr>
        <w:t>Versión &lt;1.0&gt;</w:t>
      </w:r>
    </w:p>
    <w:p w14:paraId="1B5FCCFD" w14:textId="77777777" w:rsidR="00B11D25" w:rsidRPr="00D3275B" w:rsidRDefault="00B11D25" w:rsidP="00B11D25">
      <w:pPr>
        <w:rPr>
          <w:rFonts w:ascii="Calibri" w:hAnsi="Calibri" w:cs="Calibri"/>
        </w:rPr>
      </w:pPr>
    </w:p>
    <w:p w14:paraId="4547BE08" w14:textId="77777777" w:rsidR="00B11D25" w:rsidRDefault="00B11D25" w:rsidP="00B11D25">
      <w:pPr>
        <w:pStyle w:val="Textoindependiente"/>
      </w:pPr>
    </w:p>
    <w:p w14:paraId="6C52149E" w14:textId="77777777" w:rsidR="00B11D25" w:rsidRDefault="00B11D25" w:rsidP="00B11D25">
      <w:pPr>
        <w:pStyle w:val="Textoindependiente"/>
      </w:pPr>
    </w:p>
    <w:p w14:paraId="23EDD7D4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767D9F2D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4C508645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483BE7E6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3D3C2C6F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48817BE9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2A7B6E77" w14:textId="77777777" w:rsidR="00B11D25" w:rsidRDefault="00B11D25" w:rsidP="00B11D25">
      <w:pPr>
        <w:tabs>
          <w:tab w:val="left" w:pos="1409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C499662" w14:textId="77777777" w:rsidR="00B11D25" w:rsidRDefault="00B11D25" w:rsidP="00B11D25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0E1B0E90" w14:textId="77777777" w:rsidR="00B11D25" w:rsidRDefault="00B11D25" w:rsidP="00B11D25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3F0A5F70" w14:textId="77777777" w:rsidR="00B11D25" w:rsidRDefault="00B11D25" w:rsidP="00B11D25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1BC343E0" w14:textId="77777777" w:rsidR="00B11D25" w:rsidRDefault="00B11D25" w:rsidP="00B11D25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4D532F6A" w14:textId="77777777" w:rsidR="00B11D25" w:rsidRDefault="00B11D25" w:rsidP="00B11D25">
      <w:pPr>
        <w:tabs>
          <w:tab w:val="left" w:pos="1409"/>
        </w:tabs>
        <w:spacing w:line="276" w:lineRule="auto"/>
        <w:rPr>
          <w:sz w:val="26"/>
          <w:szCs w:val="26"/>
        </w:rPr>
      </w:pPr>
    </w:p>
    <w:p w14:paraId="18EAE0F5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05C4D460" w14:textId="3FC62322" w:rsidR="00B11D25" w:rsidRPr="00B11D25" w:rsidRDefault="00B11D25" w:rsidP="00B11D25">
      <w:pPr>
        <w:pStyle w:val="Ttulo1"/>
        <w:numPr>
          <w:ilvl w:val="0"/>
          <w:numId w:val="64"/>
        </w:numPr>
        <w:tabs>
          <w:tab w:val="num" w:pos="360"/>
        </w:tabs>
        <w:spacing w:before="0" w:after="0" w:line="276" w:lineRule="auto"/>
        <w:jc w:val="both"/>
        <w:rPr>
          <w:rFonts w:ascii="Segoe UI" w:hAnsi="Segoe UI" w:cs="Segoe UI"/>
          <w:b w:val="0"/>
          <w:sz w:val="26"/>
          <w:szCs w:val="26"/>
        </w:rPr>
      </w:pPr>
      <w:r w:rsidRPr="00B11D25">
        <w:rPr>
          <w:rFonts w:ascii="Segoe UI" w:hAnsi="Segoe UI" w:cs="Segoe UI"/>
          <w:sz w:val="28"/>
          <w:szCs w:val="26"/>
        </w:rPr>
        <w:t>Nombre del Caso de Uso</w:t>
      </w:r>
      <w:r w:rsidRPr="00B11D25">
        <w:rPr>
          <w:rFonts w:ascii="Segoe UI" w:hAnsi="Segoe UI" w:cs="Segoe UI"/>
          <w:sz w:val="28"/>
          <w:szCs w:val="26"/>
          <w:lang w:val="es-ES"/>
        </w:rPr>
        <w:t xml:space="preserve">: </w:t>
      </w:r>
      <w:r w:rsidRPr="00B11D25">
        <w:rPr>
          <w:rFonts w:ascii="Segoe UI" w:hAnsi="Segoe UI" w:cs="Segoe UI"/>
          <w:b w:val="0"/>
          <w:sz w:val="26"/>
          <w:szCs w:val="26"/>
          <w:lang w:val="es-ES"/>
        </w:rPr>
        <w:t xml:space="preserve">Consultar </w:t>
      </w:r>
      <w:r w:rsidR="00106D6F">
        <w:rPr>
          <w:rFonts w:ascii="Segoe UI" w:hAnsi="Segoe UI" w:cs="Segoe UI"/>
          <w:b w:val="0"/>
          <w:sz w:val="26"/>
          <w:szCs w:val="26"/>
          <w:lang w:val="es-ES"/>
        </w:rPr>
        <w:t>Videos informativos</w:t>
      </w:r>
      <w:r w:rsidRPr="00B11D25">
        <w:rPr>
          <w:rFonts w:ascii="Segoe UI" w:hAnsi="Segoe UI" w:cs="Segoe UI"/>
          <w:b w:val="0"/>
          <w:sz w:val="26"/>
          <w:szCs w:val="26"/>
          <w:lang w:val="es-ES"/>
        </w:rPr>
        <w:t>.</w:t>
      </w:r>
    </w:p>
    <w:p w14:paraId="6B141148" w14:textId="77777777" w:rsidR="00B11D25" w:rsidRPr="00543D91" w:rsidRDefault="00B11D25" w:rsidP="00B11D25">
      <w:pPr>
        <w:jc w:val="both"/>
        <w:rPr>
          <w:rFonts w:ascii="Segoe UI" w:hAnsi="Segoe UI" w:cs="Segoe UI"/>
          <w:sz w:val="26"/>
          <w:szCs w:val="26"/>
        </w:rPr>
      </w:pPr>
    </w:p>
    <w:p w14:paraId="7BE7F003" w14:textId="77777777" w:rsidR="00B11D25" w:rsidRDefault="00B11D25" w:rsidP="00B11D25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Breve Descripción</w:t>
      </w:r>
    </w:p>
    <w:p w14:paraId="034706C6" w14:textId="397CCAC0" w:rsidR="00B11D25" w:rsidRDefault="00142F6F" w:rsidP="00B11D25">
      <w:pPr>
        <w:jc w:val="both"/>
        <w:rPr>
          <w:rFonts w:ascii="Segoe UI" w:hAnsi="Segoe UI" w:cs="Segoe UI"/>
          <w:sz w:val="26"/>
          <w:szCs w:val="26"/>
        </w:rPr>
      </w:pPr>
      <w:r w:rsidRPr="00142F6F">
        <w:rPr>
          <w:rFonts w:ascii="Segoe UI" w:hAnsi="Segoe UI" w:cs="Segoe UI"/>
          <w:sz w:val="26"/>
          <w:szCs w:val="26"/>
        </w:rPr>
        <w:t xml:space="preserve">Este caso de uso permitirá al usuario visualizar videos informativos relacionados con el estado seleccionado.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42F6F">
        <w:rPr>
          <w:rFonts w:ascii="Segoe UI" w:hAnsi="Segoe UI" w:cs="Segoe UI"/>
          <w:sz w:val="26"/>
          <w:szCs w:val="26"/>
        </w:rPr>
        <w:t>El video será presentado en una ventana flotante cuando el usuario haga clic en el botón de "Reproducir", proporcionando información visual sobre la historia, cultura y lugares relevantes del estado.</w:t>
      </w:r>
    </w:p>
    <w:p w14:paraId="3039EE6E" w14:textId="77777777" w:rsidR="00142F6F" w:rsidRPr="00543D91" w:rsidRDefault="00142F6F" w:rsidP="00B11D25">
      <w:pPr>
        <w:jc w:val="both"/>
        <w:rPr>
          <w:rFonts w:ascii="Segoe UI" w:hAnsi="Segoe UI" w:cs="Segoe UI"/>
          <w:sz w:val="26"/>
          <w:szCs w:val="26"/>
        </w:rPr>
      </w:pPr>
    </w:p>
    <w:p w14:paraId="56DB8649" w14:textId="77777777" w:rsidR="00B11D25" w:rsidRPr="00543D91" w:rsidRDefault="00B11D25" w:rsidP="00B11D25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de Eventos</w:t>
      </w:r>
    </w:p>
    <w:p w14:paraId="013B5735" w14:textId="3EDB9E17" w:rsidR="00CF3C2E" w:rsidRPr="00CF3C2E" w:rsidRDefault="00B11D25" w:rsidP="00CF3C2E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CF3C2E">
        <w:rPr>
          <w:rFonts w:ascii="Segoe UI" w:hAnsi="Segoe UI" w:cs="Segoe UI"/>
          <w:b w:val="0"/>
          <w:bCs/>
          <w:sz w:val="26"/>
          <w:szCs w:val="26"/>
        </w:rPr>
        <w:t>1</w:t>
      </w:r>
      <w:r w:rsidR="00CF3C2E" w:rsidRPr="00CF3C2E">
        <w:rPr>
          <w:rFonts w:ascii="Segoe UI" w:hAnsi="Segoe UI" w:cs="Segoe UI"/>
          <w:b w:val="0"/>
          <w:bCs/>
          <w:sz w:val="26"/>
          <w:szCs w:val="26"/>
        </w:rPr>
        <w:t xml:space="preserve">.  </w:t>
      </w:r>
      <w:r w:rsidR="00CF3C2E" w:rsidRPr="00CF3C2E">
        <w:rPr>
          <w:rFonts w:ascii="Segoe UI" w:hAnsi="Segoe UI" w:cs="Segoe UI"/>
          <w:b w:val="0"/>
          <w:bCs/>
          <w:sz w:val="26"/>
          <w:szCs w:val="26"/>
        </w:rPr>
        <w:t xml:space="preserve"> El caso inicia en la </w:t>
      </w:r>
      <w:proofErr w:type="gramStart"/>
      <w:r w:rsidR="00CF3C2E" w:rsidRPr="00CF3C2E">
        <w:rPr>
          <w:rFonts w:ascii="Segoe UI" w:hAnsi="Segoe UI" w:cs="Segoe UI"/>
          <w:b w:val="0"/>
          <w:bCs/>
          <w:sz w:val="26"/>
          <w:szCs w:val="26"/>
        </w:rPr>
        <w:t>interfaz  de</w:t>
      </w:r>
      <w:proofErr w:type="gramEnd"/>
      <w:r w:rsidR="00CF3C2E" w:rsidRPr="00CF3C2E">
        <w:rPr>
          <w:rFonts w:ascii="Segoe UI" w:hAnsi="Segoe UI" w:cs="Segoe UI"/>
          <w:b w:val="0"/>
          <w:bCs/>
          <w:sz w:val="26"/>
          <w:szCs w:val="26"/>
        </w:rPr>
        <w:t xml:space="preserve"> un estado</w:t>
      </w:r>
      <w:r w:rsidR="00CF3C2E">
        <w:rPr>
          <w:rFonts w:ascii="Segoe UI" w:hAnsi="Segoe UI" w:cs="Segoe UI"/>
          <w:b w:val="0"/>
          <w:bCs/>
          <w:sz w:val="26"/>
          <w:szCs w:val="26"/>
        </w:rPr>
        <w:t>.</w:t>
      </w:r>
    </w:p>
    <w:p w14:paraId="272F9C09" w14:textId="77777777" w:rsidR="00CF3C2E" w:rsidRPr="00CF3C2E" w:rsidRDefault="00CF3C2E" w:rsidP="00CF3C2E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CF3C2E">
        <w:rPr>
          <w:rFonts w:ascii="Segoe UI" w:hAnsi="Segoe UI" w:cs="Segoe UI"/>
          <w:b w:val="0"/>
          <w:bCs/>
          <w:sz w:val="26"/>
          <w:szCs w:val="26"/>
        </w:rPr>
        <w:t>2.</w:t>
      </w:r>
      <w:r w:rsidRPr="00CF3C2E">
        <w:rPr>
          <w:rFonts w:ascii="Segoe UI" w:hAnsi="Segoe UI" w:cs="Segoe UI"/>
          <w:b w:val="0"/>
          <w:bCs/>
          <w:sz w:val="26"/>
          <w:szCs w:val="26"/>
        </w:rPr>
        <w:t xml:space="preserve">  El usuario hace clic en el botón "Reproducir Video" dentro de la interfaz.</w:t>
      </w:r>
    </w:p>
    <w:p w14:paraId="7DCE9AE5" w14:textId="5C8D6304" w:rsidR="00CF3C2E" w:rsidRPr="00CF3C2E" w:rsidRDefault="00CF3C2E" w:rsidP="00CF3C2E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CF3C2E">
        <w:rPr>
          <w:rFonts w:ascii="Segoe UI" w:hAnsi="Segoe UI" w:cs="Segoe UI"/>
          <w:b w:val="0"/>
          <w:bCs/>
          <w:sz w:val="26"/>
          <w:szCs w:val="26"/>
        </w:rPr>
        <w:t>3.</w:t>
      </w:r>
      <w:r w:rsidRPr="00CF3C2E">
        <w:rPr>
          <w:rFonts w:ascii="Segoe UI" w:hAnsi="Segoe UI" w:cs="Segoe UI"/>
          <w:b w:val="0"/>
          <w:bCs/>
          <w:sz w:val="26"/>
          <w:szCs w:val="26"/>
        </w:rPr>
        <w:t xml:space="preserve">  El sistema carga el video informativo asociado al estado seleccionado</w:t>
      </w:r>
      <w:r>
        <w:rPr>
          <w:rFonts w:ascii="Segoe UI" w:hAnsi="Segoe UI" w:cs="Segoe UI"/>
          <w:b w:val="0"/>
          <w:bCs/>
          <w:sz w:val="26"/>
          <w:szCs w:val="26"/>
        </w:rPr>
        <w:t>.</w:t>
      </w:r>
    </w:p>
    <w:p w14:paraId="7A19311C" w14:textId="46AFBC8C" w:rsidR="00CF3C2E" w:rsidRPr="00CF3C2E" w:rsidRDefault="00CF3C2E" w:rsidP="00CF3C2E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CF3C2E">
        <w:rPr>
          <w:rFonts w:ascii="Segoe UI" w:hAnsi="Segoe UI" w:cs="Segoe UI"/>
          <w:b w:val="0"/>
          <w:bCs/>
          <w:sz w:val="26"/>
          <w:szCs w:val="26"/>
        </w:rPr>
        <w:t>4.</w:t>
      </w:r>
      <w:r w:rsidRPr="00CF3C2E">
        <w:rPr>
          <w:rFonts w:ascii="Segoe UI" w:hAnsi="Segoe UI" w:cs="Segoe UI"/>
          <w:b w:val="0"/>
          <w:bCs/>
          <w:sz w:val="26"/>
          <w:szCs w:val="26"/>
        </w:rPr>
        <w:t xml:space="preserve">  El sistema presenta una ventana flotante en la pantalla, donde el video comienza a reproducirse automáticamente.</w:t>
      </w:r>
    </w:p>
    <w:p w14:paraId="337DEAFF" w14:textId="76765776" w:rsidR="00CF3C2E" w:rsidRPr="00CF3C2E" w:rsidRDefault="00CF3C2E" w:rsidP="00CF3C2E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6"/>
          <w:szCs w:val="26"/>
        </w:rPr>
      </w:pPr>
      <w:r w:rsidRPr="00CF3C2E">
        <w:rPr>
          <w:rFonts w:ascii="Segoe UI" w:hAnsi="Segoe UI" w:cs="Segoe UI"/>
          <w:b w:val="0"/>
          <w:bCs/>
          <w:sz w:val="26"/>
          <w:szCs w:val="26"/>
        </w:rPr>
        <w:t>5.</w:t>
      </w:r>
      <w:r w:rsidRPr="00CF3C2E">
        <w:rPr>
          <w:rFonts w:ascii="Segoe UI" w:hAnsi="Segoe UI" w:cs="Segoe UI"/>
          <w:b w:val="0"/>
          <w:bCs/>
          <w:sz w:val="26"/>
          <w:szCs w:val="26"/>
        </w:rPr>
        <w:t xml:space="preserve">  El usuario visualiza el video en la ventana flotante.</w:t>
      </w:r>
    </w:p>
    <w:p w14:paraId="48F54FB3" w14:textId="0B1BA02B" w:rsidR="00B11D25" w:rsidRPr="00CF3C2E" w:rsidRDefault="00CF3C2E" w:rsidP="00CF3C2E">
      <w:pPr>
        <w:pStyle w:val="Ttulo2"/>
        <w:numPr>
          <w:ilvl w:val="0"/>
          <w:numId w:val="0"/>
        </w:numPr>
        <w:spacing w:line="276" w:lineRule="auto"/>
        <w:ind w:left="720"/>
        <w:jc w:val="both"/>
        <w:rPr>
          <w:rFonts w:ascii="Segoe UI" w:hAnsi="Segoe UI" w:cs="Segoe UI"/>
          <w:b w:val="0"/>
          <w:bCs/>
          <w:sz w:val="28"/>
          <w:szCs w:val="28"/>
        </w:rPr>
      </w:pPr>
      <w:r w:rsidRPr="00CF3C2E">
        <w:rPr>
          <w:rFonts w:ascii="Segoe UI" w:hAnsi="Segoe UI" w:cs="Segoe UI"/>
          <w:b w:val="0"/>
          <w:bCs/>
          <w:sz w:val="26"/>
          <w:szCs w:val="26"/>
        </w:rPr>
        <w:t>6.</w:t>
      </w:r>
      <w:r w:rsidRPr="00CF3C2E">
        <w:rPr>
          <w:rFonts w:ascii="Segoe UI" w:hAnsi="Segoe UI" w:cs="Segoe UI"/>
          <w:b w:val="0"/>
          <w:bCs/>
          <w:sz w:val="26"/>
          <w:szCs w:val="26"/>
        </w:rPr>
        <w:t xml:space="preserve"> El usuario puede </w:t>
      </w:r>
      <w:proofErr w:type="spellStart"/>
      <w:r w:rsidRPr="00CF3C2E">
        <w:rPr>
          <w:rFonts w:ascii="Segoe UI" w:hAnsi="Segoe UI" w:cs="Segoe UI"/>
          <w:b w:val="0"/>
          <w:bCs/>
          <w:sz w:val="26"/>
          <w:szCs w:val="26"/>
        </w:rPr>
        <w:t>pausar</w:t>
      </w:r>
      <w:proofErr w:type="spellEnd"/>
      <w:r w:rsidRPr="00CF3C2E">
        <w:rPr>
          <w:rFonts w:ascii="Segoe UI" w:hAnsi="Segoe UI" w:cs="Segoe UI"/>
          <w:b w:val="0"/>
          <w:bCs/>
          <w:sz w:val="26"/>
          <w:szCs w:val="26"/>
        </w:rPr>
        <w:t>, reproducir o cerrar la ventana flotante en cualquier momento.</w:t>
      </w:r>
    </w:p>
    <w:p w14:paraId="05FF6E8E" w14:textId="77777777" w:rsidR="00B11D25" w:rsidRPr="00E4690A" w:rsidRDefault="00B11D25" w:rsidP="00B11D25">
      <w:pPr>
        <w:pStyle w:val="Prrafodelista"/>
        <w:ind w:left="1440"/>
      </w:pPr>
    </w:p>
    <w:p w14:paraId="3340FFF9" w14:textId="77777777" w:rsidR="00B11D25" w:rsidRPr="003F7EA4" w:rsidRDefault="00B11D25" w:rsidP="00B11D25"/>
    <w:p w14:paraId="5FA8CABF" w14:textId="77777777" w:rsidR="00B11D25" w:rsidRPr="00981628" w:rsidRDefault="00B11D25" w:rsidP="00B11D25"/>
    <w:p w14:paraId="6976F2AD" w14:textId="77777777" w:rsidR="00B11D25" w:rsidRDefault="00B11D25" w:rsidP="00B11D25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Flujo Básico</w:t>
      </w:r>
    </w:p>
    <w:p w14:paraId="1348C944" w14:textId="77777777" w:rsidR="00B11D25" w:rsidRPr="006C1F95" w:rsidRDefault="00B11D25" w:rsidP="00B11D25"/>
    <w:p w14:paraId="6A5DF730" w14:textId="77777777" w:rsidR="00B11D25" w:rsidRDefault="00B11D25" w:rsidP="00B11D25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214C6">
        <w:rPr>
          <w:rFonts w:ascii="Segoe UI" w:hAnsi="Segoe UI" w:cs="Segoe UI"/>
          <w:sz w:val="28"/>
          <w:szCs w:val="26"/>
        </w:rPr>
        <w:t>Flujo Alterno</w:t>
      </w:r>
    </w:p>
    <w:p w14:paraId="31E0E333" w14:textId="77777777" w:rsidR="00B11D25" w:rsidRPr="00917F4D" w:rsidRDefault="00B11D25" w:rsidP="00B11D25">
      <w:pPr>
        <w:rPr>
          <w:rFonts w:ascii="Segoe UI" w:hAnsi="Segoe UI" w:cs="Segoe UI"/>
          <w:sz w:val="22"/>
          <w:szCs w:val="22"/>
        </w:rPr>
      </w:pPr>
    </w:p>
    <w:p w14:paraId="3546B660" w14:textId="396FE0A8" w:rsidR="00917F4D" w:rsidRPr="00917F4D" w:rsidRDefault="00917F4D" w:rsidP="00917F4D">
      <w:pPr>
        <w:rPr>
          <w:rFonts w:ascii="Segoe UI" w:hAnsi="Segoe UI" w:cs="Segoe UI"/>
          <w:b/>
          <w:bCs/>
          <w:sz w:val="24"/>
          <w:szCs w:val="24"/>
        </w:rPr>
      </w:pPr>
      <w:r w:rsidRPr="00917F4D">
        <w:rPr>
          <w:rFonts w:ascii="Segoe UI" w:hAnsi="Segoe UI" w:cs="Segoe UI"/>
          <w:b/>
          <w:bCs/>
          <w:sz w:val="24"/>
          <w:szCs w:val="24"/>
        </w:rPr>
        <w:t>3.2.1 Flujo Alterno Video No Disponible:</w:t>
      </w:r>
    </w:p>
    <w:p w14:paraId="74CF4BE0" w14:textId="77777777" w:rsidR="00917F4D" w:rsidRPr="00917F4D" w:rsidRDefault="00917F4D" w:rsidP="00917F4D">
      <w:pPr>
        <w:numPr>
          <w:ilvl w:val="0"/>
          <w:numId w:val="65"/>
        </w:numPr>
        <w:rPr>
          <w:rFonts w:ascii="Segoe UI" w:hAnsi="Segoe UI" w:cs="Segoe UI"/>
          <w:sz w:val="24"/>
          <w:szCs w:val="24"/>
        </w:rPr>
      </w:pPr>
      <w:r w:rsidRPr="00917F4D">
        <w:rPr>
          <w:rFonts w:ascii="Segoe UI" w:hAnsi="Segoe UI" w:cs="Segoe UI"/>
          <w:sz w:val="24"/>
          <w:szCs w:val="24"/>
        </w:rPr>
        <w:t xml:space="preserve">El usuario hace clic en el botón </w:t>
      </w:r>
      <w:r w:rsidRPr="00917F4D">
        <w:rPr>
          <w:rFonts w:ascii="Segoe UI" w:hAnsi="Segoe UI" w:cs="Segoe UI"/>
          <w:b/>
          <w:bCs/>
          <w:sz w:val="24"/>
          <w:szCs w:val="24"/>
        </w:rPr>
        <w:t>"Reproducir Video"</w:t>
      </w:r>
      <w:r w:rsidRPr="00917F4D">
        <w:rPr>
          <w:rFonts w:ascii="Segoe UI" w:hAnsi="Segoe UI" w:cs="Segoe UI"/>
          <w:sz w:val="24"/>
          <w:szCs w:val="24"/>
        </w:rPr>
        <w:t>.</w:t>
      </w:r>
    </w:p>
    <w:p w14:paraId="4F9EC9C2" w14:textId="77777777" w:rsidR="00917F4D" w:rsidRPr="00917F4D" w:rsidRDefault="00917F4D" w:rsidP="00917F4D">
      <w:pPr>
        <w:numPr>
          <w:ilvl w:val="0"/>
          <w:numId w:val="65"/>
        </w:numPr>
        <w:rPr>
          <w:rFonts w:ascii="Segoe UI" w:hAnsi="Segoe UI" w:cs="Segoe UI"/>
          <w:sz w:val="24"/>
          <w:szCs w:val="24"/>
        </w:rPr>
      </w:pPr>
      <w:r w:rsidRPr="00917F4D">
        <w:rPr>
          <w:rFonts w:ascii="Segoe UI" w:hAnsi="Segoe UI" w:cs="Segoe UI"/>
          <w:sz w:val="24"/>
          <w:szCs w:val="24"/>
        </w:rPr>
        <w:t>El sistema intenta cargar el video, pero no está disponible (por falta de conexión o datos).</w:t>
      </w:r>
    </w:p>
    <w:p w14:paraId="19AEFB35" w14:textId="77777777" w:rsidR="00917F4D" w:rsidRDefault="00917F4D" w:rsidP="00917F4D">
      <w:pPr>
        <w:numPr>
          <w:ilvl w:val="0"/>
          <w:numId w:val="65"/>
        </w:numPr>
        <w:rPr>
          <w:rFonts w:ascii="Segoe UI" w:hAnsi="Segoe UI" w:cs="Segoe UI"/>
          <w:sz w:val="24"/>
          <w:szCs w:val="24"/>
        </w:rPr>
      </w:pPr>
      <w:r w:rsidRPr="00917F4D">
        <w:rPr>
          <w:rFonts w:ascii="Segoe UI" w:hAnsi="Segoe UI" w:cs="Segoe UI"/>
          <w:sz w:val="24"/>
          <w:szCs w:val="24"/>
        </w:rPr>
        <w:t>El sistema muestra un mensaje de error indicando que el video no está disponible y ofrece la opción de intentar nuevamente más tarde o cerrar el mensaje.</w:t>
      </w:r>
    </w:p>
    <w:p w14:paraId="356D6F5F" w14:textId="77777777" w:rsidR="00271506" w:rsidRPr="00917F4D" w:rsidRDefault="00271506" w:rsidP="00271506">
      <w:pPr>
        <w:ind w:left="720"/>
        <w:rPr>
          <w:rFonts w:ascii="Segoe UI" w:hAnsi="Segoe UI" w:cs="Segoe UI"/>
          <w:sz w:val="24"/>
          <w:szCs w:val="24"/>
        </w:rPr>
      </w:pPr>
    </w:p>
    <w:p w14:paraId="7EB3168B" w14:textId="77777777" w:rsidR="00B11D25" w:rsidRPr="00271506" w:rsidRDefault="00B11D25" w:rsidP="00B11D25">
      <w:pPr>
        <w:rPr>
          <w:rFonts w:ascii="Segoe UI" w:hAnsi="Segoe UI" w:cs="Segoe UI"/>
          <w:sz w:val="26"/>
          <w:szCs w:val="26"/>
        </w:rPr>
      </w:pPr>
    </w:p>
    <w:p w14:paraId="4BEBB8AA" w14:textId="77777777" w:rsidR="00271506" w:rsidRPr="00271506" w:rsidRDefault="00271506" w:rsidP="00271506">
      <w:pPr>
        <w:numPr>
          <w:ilvl w:val="0"/>
          <w:numId w:val="14"/>
        </w:numPr>
        <w:tabs>
          <w:tab w:val="num" w:pos="360"/>
        </w:tabs>
        <w:rPr>
          <w:rFonts w:ascii="Segoe UI" w:hAnsi="Segoe UI" w:cs="Segoe UI"/>
          <w:b/>
          <w:bCs/>
          <w:sz w:val="26"/>
          <w:szCs w:val="26"/>
        </w:rPr>
      </w:pPr>
      <w:r w:rsidRPr="00271506">
        <w:rPr>
          <w:rFonts w:ascii="Segoe UI" w:hAnsi="Segoe UI" w:cs="Segoe UI"/>
          <w:b/>
          <w:bCs/>
          <w:sz w:val="26"/>
          <w:szCs w:val="26"/>
        </w:rPr>
        <w:lastRenderedPageBreak/>
        <w:t>3.2.2 Flujo Alterno - Cierre de la Ventana Flotante:</w:t>
      </w:r>
    </w:p>
    <w:p w14:paraId="2D183018" w14:textId="77777777" w:rsidR="00271506" w:rsidRPr="00271506" w:rsidRDefault="00271506" w:rsidP="00271506">
      <w:pPr>
        <w:numPr>
          <w:ilvl w:val="0"/>
          <w:numId w:val="66"/>
        </w:numPr>
        <w:rPr>
          <w:rFonts w:ascii="Segoe UI" w:hAnsi="Segoe UI" w:cs="Segoe UI"/>
          <w:sz w:val="26"/>
          <w:szCs w:val="26"/>
        </w:rPr>
      </w:pPr>
      <w:r w:rsidRPr="00271506">
        <w:rPr>
          <w:rFonts w:ascii="Segoe UI" w:hAnsi="Segoe UI" w:cs="Segoe UI"/>
          <w:sz w:val="26"/>
          <w:szCs w:val="26"/>
        </w:rPr>
        <w:t>El usuario está viendo el video informativo.</w:t>
      </w:r>
    </w:p>
    <w:p w14:paraId="13F9D67F" w14:textId="77777777" w:rsidR="00271506" w:rsidRPr="00271506" w:rsidRDefault="00271506" w:rsidP="00271506">
      <w:pPr>
        <w:numPr>
          <w:ilvl w:val="0"/>
          <w:numId w:val="66"/>
        </w:numPr>
        <w:rPr>
          <w:rFonts w:ascii="Segoe UI" w:hAnsi="Segoe UI" w:cs="Segoe UI"/>
          <w:sz w:val="26"/>
          <w:szCs w:val="26"/>
        </w:rPr>
      </w:pPr>
      <w:r w:rsidRPr="00271506">
        <w:rPr>
          <w:rFonts w:ascii="Segoe UI" w:hAnsi="Segoe UI" w:cs="Segoe UI"/>
          <w:sz w:val="26"/>
          <w:szCs w:val="26"/>
        </w:rPr>
        <w:t>En cualquier momento, el usuario decide cerrar la ventana flotante.</w:t>
      </w:r>
    </w:p>
    <w:p w14:paraId="72A68E71" w14:textId="77777777" w:rsidR="00271506" w:rsidRPr="00271506" w:rsidRDefault="00271506" w:rsidP="00271506">
      <w:pPr>
        <w:numPr>
          <w:ilvl w:val="0"/>
          <w:numId w:val="66"/>
        </w:numPr>
        <w:rPr>
          <w:rFonts w:ascii="Segoe UI" w:hAnsi="Segoe UI" w:cs="Segoe UI"/>
          <w:sz w:val="26"/>
          <w:szCs w:val="26"/>
        </w:rPr>
      </w:pPr>
      <w:r w:rsidRPr="00271506">
        <w:rPr>
          <w:rFonts w:ascii="Segoe UI" w:hAnsi="Segoe UI" w:cs="Segoe UI"/>
          <w:sz w:val="26"/>
          <w:szCs w:val="26"/>
        </w:rPr>
        <w:t>El sistema cierra la ventana y el usuario regresa a la pantalla principal del estado sin interrumpir su navegación.</w:t>
      </w:r>
    </w:p>
    <w:p w14:paraId="7303D6F7" w14:textId="77777777" w:rsidR="00B11D25" w:rsidRPr="005214C6" w:rsidRDefault="00B11D25" w:rsidP="00271506"/>
    <w:p w14:paraId="755AC0F5" w14:textId="77777777" w:rsidR="00B11D25" w:rsidRDefault="00B11D25" w:rsidP="00B11D25">
      <w:pPr>
        <w:pStyle w:val="Textoindependiente"/>
        <w:spacing w:after="0" w:line="276" w:lineRule="auto"/>
        <w:jc w:val="both"/>
        <w:rPr>
          <w:sz w:val="26"/>
          <w:szCs w:val="26"/>
        </w:rPr>
      </w:pPr>
    </w:p>
    <w:p w14:paraId="35A96154" w14:textId="77777777" w:rsidR="00B11D25" w:rsidRDefault="00B11D25" w:rsidP="00B11D25">
      <w:pPr>
        <w:pStyle w:val="Textoindependiente"/>
        <w:spacing w:after="0" w:line="276" w:lineRule="auto"/>
        <w:jc w:val="both"/>
        <w:rPr>
          <w:sz w:val="26"/>
          <w:szCs w:val="26"/>
        </w:rPr>
      </w:pPr>
    </w:p>
    <w:p w14:paraId="3E07A3C4" w14:textId="77777777" w:rsidR="00B11D25" w:rsidRPr="005214C6" w:rsidRDefault="00B11D25" w:rsidP="00B11D25"/>
    <w:p w14:paraId="46225E49" w14:textId="77777777" w:rsidR="00B11D25" w:rsidRPr="005C0ABC" w:rsidRDefault="00B11D25" w:rsidP="00B11D25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Pre-Condiciones</w:t>
      </w:r>
    </w:p>
    <w:p w14:paraId="364B8779" w14:textId="2C4C19D0" w:rsidR="00873A8A" w:rsidRPr="00873A8A" w:rsidRDefault="00873A8A" w:rsidP="00CE4D5E">
      <w:pPr>
        <w:widowControl/>
        <w:spacing w:line="240" w:lineRule="auto"/>
        <w:ind w:left="720"/>
        <w:rPr>
          <w:rFonts w:ascii="Segoe UI" w:hAnsi="Segoe UI" w:cs="Segoe UI"/>
          <w:sz w:val="26"/>
          <w:szCs w:val="26"/>
        </w:rPr>
      </w:pPr>
      <w:r w:rsidRPr="00CE4D5E">
        <w:rPr>
          <w:rFonts w:ascii="Segoe UI" w:hAnsi="Segoe UI" w:cs="Segoe UI"/>
          <w:sz w:val="26"/>
          <w:szCs w:val="26"/>
        </w:rPr>
        <w:t xml:space="preserve">1. </w:t>
      </w:r>
      <w:r w:rsidRPr="00873A8A">
        <w:rPr>
          <w:rFonts w:ascii="Segoe UI" w:hAnsi="Segoe UI" w:cs="Segoe UI"/>
          <w:sz w:val="26"/>
          <w:szCs w:val="26"/>
        </w:rPr>
        <w:t>El catálogo de videos informativos debe estar cargado en el sistema y asociado a cada estado.</w:t>
      </w:r>
    </w:p>
    <w:p w14:paraId="0A98F68A" w14:textId="2110D72E" w:rsidR="00873A8A" w:rsidRPr="00873A8A" w:rsidRDefault="00873A8A" w:rsidP="00CE4D5E">
      <w:pPr>
        <w:widowControl/>
        <w:spacing w:line="240" w:lineRule="auto"/>
        <w:ind w:left="720"/>
        <w:rPr>
          <w:rFonts w:ascii="Segoe UI" w:hAnsi="Segoe UI" w:cs="Segoe UI"/>
          <w:sz w:val="26"/>
          <w:szCs w:val="26"/>
        </w:rPr>
      </w:pPr>
      <w:r w:rsidRPr="00CE4D5E">
        <w:rPr>
          <w:rFonts w:ascii="Segoe UI" w:hAnsi="Segoe UI" w:cs="Segoe UI"/>
          <w:sz w:val="26"/>
          <w:szCs w:val="26"/>
        </w:rPr>
        <w:t xml:space="preserve">2. </w:t>
      </w:r>
      <w:r w:rsidRPr="00873A8A">
        <w:rPr>
          <w:rFonts w:ascii="Segoe UI" w:hAnsi="Segoe UI" w:cs="Segoe UI"/>
          <w:sz w:val="26"/>
          <w:szCs w:val="26"/>
        </w:rPr>
        <w:t>El sistema debe contar con una conexión activa para la transmisión del video.</w:t>
      </w:r>
    </w:p>
    <w:p w14:paraId="0B9B9C6D" w14:textId="36817FCE" w:rsidR="00B11D25" w:rsidRPr="00EC21B7" w:rsidRDefault="00873A8A" w:rsidP="00CE4D5E">
      <w:pPr>
        <w:pStyle w:val="Textoindependiente"/>
        <w:spacing w:after="0" w:line="276" w:lineRule="auto"/>
        <w:rPr>
          <w:rFonts w:ascii="Segoe UI" w:hAnsi="Segoe UI" w:cs="Segoe UI"/>
          <w:sz w:val="26"/>
          <w:szCs w:val="26"/>
        </w:rPr>
      </w:pPr>
      <w:r w:rsidRPr="00CE4D5E">
        <w:rPr>
          <w:rFonts w:ascii="Segoe UI" w:hAnsi="Segoe UI" w:cs="Segoe UI"/>
          <w:sz w:val="26"/>
          <w:szCs w:val="26"/>
        </w:rPr>
        <w:t xml:space="preserve">3. </w:t>
      </w:r>
      <w:r w:rsidRPr="00CE4D5E">
        <w:rPr>
          <w:rFonts w:ascii="Segoe UI" w:hAnsi="Segoe UI" w:cs="Segoe UI"/>
          <w:sz w:val="26"/>
          <w:szCs w:val="26"/>
        </w:rPr>
        <w:t>La interfaz debe tener el botón de "Reproducir Video" visible y operativo para cada estado.</w:t>
      </w:r>
    </w:p>
    <w:p w14:paraId="6BCCC3C2" w14:textId="77777777" w:rsidR="00B11D25" w:rsidRPr="00543D91" w:rsidRDefault="00B11D25" w:rsidP="00B11D25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297ED23A" w14:textId="77777777" w:rsidR="00B11D25" w:rsidRPr="00543D91" w:rsidRDefault="00B11D25" w:rsidP="00B11D25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proofErr w:type="gramStart"/>
      <w:r w:rsidRPr="00543D91">
        <w:rPr>
          <w:rFonts w:ascii="Segoe UI" w:hAnsi="Segoe UI" w:cs="Segoe UI"/>
          <w:sz w:val="28"/>
          <w:szCs w:val="26"/>
        </w:rPr>
        <w:t>Post-Condiciones</w:t>
      </w:r>
      <w:proofErr w:type="gramEnd"/>
    </w:p>
    <w:p w14:paraId="65C54066" w14:textId="7FABA2F7" w:rsidR="00CE4D5E" w:rsidRPr="00CE4D5E" w:rsidRDefault="00CE4D5E" w:rsidP="00CE4D5E">
      <w:pPr>
        <w:widowControl/>
        <w:spacing w:line="240" w:lineRule="auto"/>
        <w:ind w:left="720"/>
        <w:rPr>
          <w:rFonts w:ascii="Segoe UI" w:hAnsi="Segoe UI" w:cs="Segoe UI"/>
          <w:sz w:val="26"/>
          <w:szCs w:val="26"/>
        </w:rPr>
      </w:pPr>
      <w:r w:rsidRPr="00CE4D5E">
        <w:rPr>
          <w:rFonts w:ascii="Segoe UI" w:hAnsi="Segoe UI" w:cs="Segoe UI"/>
          <w:sz w:val="26"/>
          <w:szCs w:val="26"/>
        </w:rPr>
        <w:t xml:space="preserve">1. </w:t>
      </w:r>
      <w:r w:rsidRPr="00CE4D5E">
        <w:rPr>
          <w:rFonts w:ascii="Segoe UI" w:hAnsi="Segoe UI" w:cs="Segoe UI"/>
          <w:sz w:val="26"/>
          <w:szCs w:val="26"/>
        </w:rPr>
        <w:t>Si el proceso es exitoso, el usuario habrá visto el video informativo del estado seleccionado.</w:t>
      </w:r>
    </w:p>
    <w:p w14:paraId="07BFC475" w14:textId="6DC1D9DB" w:rsidR="00B11D25" w:rsidRPr="00CE4D5E" w:rsidRDefault="00CE4D5E" w:rsidP="00CE4D5E">
      <w:pPr>
        <w:pStyle w:val="Textoindependiente"/>
        <w:spacing w:line="276" w:lineRule="auto"/>
        <w:jc w:val="both"/>
        <w:rPr>
          <w:rFonts w:ascii="Segoe UI" w:hAnsi="Segoe UI" w:cs="Segoe UI"/>
          <w:sz w:val="26"/>
          <w:szCs w:val="26"/>
        </w:rPr>
      </w:pPr>
      <w:r w:rsidRPr="00CE4D5E">
        <w:rPr>
          <w:rFonts w:ascii="Segoe UI" w:hAnsi="Segoe UI" w:cs="Segoe UI"/>
          <w:sz w:val="26"/>
          <w:szCs w:val="26"/>
        </w:rPr>
        <w:t xml:space="preserve"> </w:t>
      </w:r>
      <w:r w:rsidRPr="00CE4D5E">
        <w:rPr>
          <w:rFonts w:ascii="Segoe UI" w:hAnsi="Segoe UI" w:cs="Segoe UI"/>
          <w:sz w:val="26"/>
          <w:szCs w:val="26"/>
        </w:rPr>
        <w:t xml:space="preserve">2. </w:t>
      </w:r>
      <w:r w:rsidRPr="00CE4D5E">
        <w:rPr>
          <w:rFonts w:ascii="Segoe UI" w:hAnsi="Segoe UI" w:cs="Segoe UI"/>
          <w:sz w:val="26"/>
          <w:szCs w:val="26"/>
        </w:rPr>
        <w:t>Si ocurre un error, el sistema mostrará un mensaje de error, permitiendo al usuario intentar nuevamente o regresar a la interfaz principal.</w:t>
      </w:r>
    </w:p>
    <w:p w14:paraId="62E08050" w14:textId="77777777" w:rsidR="00B11D25" w:rsidRPr="00543D91" w:rsidRDefault="00B11D25" w:rsidP="00B11D25">
      <w:pPr>
        <w:pStyle w:val="Textoindependiente"/>
        <w:spacing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59A7712A" w14:textId="77777777" w:rsidR="00B11D25" w:rsidRPr="00543D91" w:rsidRDefault="00B11D25" w:rsidP="00B11D25">
      <w:pPr>
        <w:pStyle w:val="Ttulo1"/>
        <w:numPr>
          <w:ilvl w:val="0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>Storyboard</w:t>
      </w:r>
    </w:p>
    <w:p w14:paraId="07AD303A" w14:textId="77777777" w:rsidR="00B11D25" w:rsidRPr="00543D91" w:rsidRDefault="00B11D25" w:rsidP="00B11D25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="Segoe UI" w:hAnsi="Segoe UI" w:cs="Segoe UI"/>
          <w:sz w:val="26"/>
          <w:szCs w:val="26"/>
        </w:rPr>
      </w:pPr>
    </w:p>
    <w:p w14:paraId="1A1FDDFD" w14:textId="77777777" w:rsidR="00B11D25" w:rsidRPr="00543D91" w:rsidRDefault="00B11D25" w:rsidP="00B11D25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>
        <w:rPr>
          <w:rFonts w:ascii="Segoe UI" w:hAnsi="Segoe UI" w:cs="Segoe UI"/>
          <w:sz w:val="28"/>
          <w:szCs w:val="26"/>
        </w:rPr>
        <w:t>Interfaz de Usuario 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5394003C" w14:textId="77777777" w:rsidR="00B11D25" w:rsidRPr="00543D91" w:rsidRDefault="00B11D25" w:rsidP="00B11D25">
      <w:pPr>
        <w:jc w:val="both"/>
        <w:rPr>
          <w:rFonts w:ascii="Segoe UI" w:hAnsi="Segoe UI" w:cs="Segoe UI"/>
          <w:sz w:val="26"/>
          <w:szCs w:val="26"/>
        </w:rPr>
      </w:pPr>
    </w:p>
    <w:p w14:paraId="6FD9E904" w14:textId="77777777" w:rsidR="00B11D25" w:rsidRPr="00543D91" w:rsidRDefault="00B11D25" w:rsidP="00B11D25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15CD3BE3" w14:textId="77777777" w:rsidR="00B11D25" w:rsidRPr="00543D91" w:rsidRDefault="00B11D25" w:rsidP="00B11D25">
      <w:pPr>
        <w:spacing w:line="276" w:lineRule="auto"/>
        <w:jc w:val="both"/>
        <w:rPr>
          <w:rFonts w:ascii="Segoe UI" w:hAnsi="Segoe UI" w:cs="Segoe UI"/>
          <w:sz w:val="26"/>
          <w:szCs w:val="26"/>
        </w:rPr>
      </w:pPr>
    </w:p>
    <w:p w14:paraId="7D7F29A2" w14:textId="77777777" w:rsidR="00B11D25" w:rsidRPr="00543D91" w:rsidRDefault="00B11D25" w:rsidP="00B11D25">
      <w:pPr>
        <w:pStyle w:val="Ttulo2"/>
        <w:numPr>
          <w:ilvl w:val="1"/>
          <w:numId w:val="1"/>
        </w:numPr>
        <w:spacing w:before="0" w:after="0" w:line="276" w:lineRule="auto"/>
        <w:jc w:val="both"/>
        <w:rPr>
          <w:rFonts w:ascii="Segoe UI" w:hAnsi="Segoe UI" w:cs="Segoe UI"/>
          <w:sz w:val="28"/>
          <w:szCs w:val="26"/>
        </w:rPr>
      </w:pPr>
      <w:r w:rsidRPr="00543D91">
        <w:rPr>
          <w:rFonts w:ascii="Segoe UI" w:hAnsi="Segoe UI" w:cs="Segoe UI"/>
          <w:sz w:val="28"/>
          <w:szCs w:val="26"/>
        </w:rPr>
        <w:t xml:space="preserve">Interfaz de Usuario </w:t>
      </w:r>
      <w:r>
        <w:rPr>
          <w:rFonts w:ascii="Segoe UI" w:hAnsi="Segoe UI" w:cs="Segoe UI"/>
          <w:sz w:val="28"/>
          <w:szCs w:val="26"/>
        </w:rPr>
        <w:t>&lt;&lt;</w:t>
      </w:r>
      <w:r w:rsidRPr="00543D91">
        <w:rPr>
          <w:rFonts w:ascii="Segoe UI" w:hAnsi="Segoe UI" w:cs="Segoe UI"/>
          <w:sz w:val="28"/>
          <w:szCs w:val="26"/>
        </w:rPr>
        <w:t>Nombre</w:t>
      </w:r>
      <w:r>
        <w:rPr>
          <w:rFonts w:ascii="Segoe UI" w:hAnsi="Segoe UI" w:cs="Segoe UI"/>
          <w:sz w:val="28"/>
          <w:szCs w:val="26"/>
        </w:rPr>
        <w:t>&gt;&gt;</w:t>
      </w:r>
    </w:p>
    <w:p w14:paraId="126D3892" w14:textId="77777777" w:rsidR="00B11D25" w:rsidRPr="00543D91" w:rsidRDefault="00B11D25" w:rsidP="00B11D25">
      <w:pPr>
        <w:jc w:val="both"/>
        <w:rPr>
          <w:rFonts w:ascii="Segoe UI" w:hAnsi="Segoe UI" w:cs="Segoe UI"/>
          <w:sz w:val="26"/>
          <w:szCs w:val="26"/>
        </w:rPr>
      </w:pPr>
    </w:p>
    <w:p w14:paraId="031FF150" w14:textId="77777777" w:rsidR="00B11D25" w:rsidRPr="00543D91" w:rsidRDefault="00B11D25" w:rsidP="00B11D25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&lt;&lt;</w:t>
      </w:r>
      <w:r w:rsidRPr="00543D91">
        <w:rPr>
          <w:rFonts w:ascii="Segoe UI" w:hAnsi="Segoe UI" w:cs="Segoe UI"/>
          <w:sz w:val="26"/>
          <w:szCs w:val="26"/>
        </w:rPr>
        <w:t>Colocar diseño de la Interfaz de Usuario</w:t>
      </w:r>
      <w:r>
        <w:rPr>
          <w:rFonts w:ascii="Segoe UI" w:hAnsi="Segoe UI" w:cs="Segoe UI"/>
          <w:sz w:val="26"/>
          <w:szCs w:val="26"/>
        </w:rPr>
        <w:t>&gt;&gt;</w:t>
      </w:r>
    </w:p>
    <w:p w14:paraId="7B794D58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77992D84" w14:textId="77777777" w:rsidR="00B11D25" w:rsidRDefault="00B11D25" w:rsidP="00B11D25">
      <w:pPr>
        <w:spacing w:line="276" w:lineRule="auto"/>
        <w:rPr>
          <w:sz w:val="26"/>
          <w:szCs w:val="26"/>
        </w:rPr>
      </w:pPr>
    </w:p>
    <w:p w14:paraId="3559BA67" w14:textId="368A2430" w:rsidR="00656AAA" w:rsidRPr="00543D91" w:rsidRDefault="00656AAA" w:rsidP="006E6C52">
      <w:pPr>
        <w:tabs>
          <w:tab w:val="left" w:pos="5531"/>
        </w:tabs>
        <w:spacing w:line="276" w:lineRule="auto"/>
        <w:rPr>
          <w:sz w:val="26"/>
          <w:szCs w:val="26"/>
        </w:rPr>
      </w:pPr>
    </w:p>
    <w:sectPr w:rsidR="00656AAA" w:rsidRPr="00543D91" w:rsidSect="000E0BB9">
      <w:headerReference w:type="default" r:id="rId13"/>
      <w:footerReference w:type="default" r:id="rId14"/>
      <w:endnotePr>
        <w:numFmt w:val="decimal"/>
      </w:endnotePr>
      <w:pgSz w:w="12240" w:h="15840" w:code="1"/>
      <w:pgMar w:top="1418" w:right="1134" w:bottom="1418" w:left="1134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9A936" w14:textId="77777777" w:rsidR="00A95422" w:rsidRPr="0046498C" w:rsidRDefault="00A95422">
      <w:pPr>
        <w:spacing w:line="240" w:lineRule="auto"/>
      </w:pPr>
      <w:r w:rsidRPr="0046498C">
        <w:separator/>
      </w:r>
    </w:p>
  </w:endnote>
  <w:endnote w:type="continuationSeparator" w:id="0">
    <w:p w14:paraId="35CF3E0E" w14:textId="77777777" w:rsidR="00A95422" w:rsidRPr="0046498C" w:rsidRDefault="00A95422">
      <w:pPr>
        <w:spacing w:line="240" w:lineRule="auto"/>
      </w:pPr>
      <w:r w:rsidRPr="0046498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1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  <w:gridCol w:w="850"/>
    </w:tblGrid>
    <w:tr w:rsidR="00CC2450" w:rsidRPr="0046498C" w14:paraId="119FD83A" w14:textId="77777777" w:rsidTr="000B49AA">
      <w:tc>
        <w:tcPr>
          <w:tcW w:w="9464" w:type="dxa"/>
          <w:tcBorders>
            <w:top w:val="nil"/>
            <w:left w:val="nil"/>
            <w:bottom w:val="nil"/>
            <w:right w:val="nil"/>
          </w:tcBorders>
        </w:tcPr>
        <w:p w14:paraId="18954538" w14:textId="57D043CA" w:rsidR="00CC2450" w:rsidRPr="0046498C" w:rsidRDefault="00CC2450" w:rsidP="000B49AA">
          <w:pPr>
            <w:jc w:val="center"/>
          </w:pPr>
          <w:r w:rsidRPr="0046498C">
            <w:fldChar w:fldCharType="begin"/>
          </w:r>
          <w:r w:rsidRPr="0046498C">
            <w:instrText>symbol 211 \f "Symbol" \s 10</w:instrText>
          </w:r>
          <w:r w:rsidRPr="0046498C">
            <w:fldChar w:fldCharType="separate"/>
          </w:r>
          <w:r w:rsidRPr="0046498C">
            <w:rPr>
              <w:rFonts w:ascii="Symbol" w:hAnsi="Symbol"/>
            </w:rPr>
            <w:t>Ó</w:t>
          </w:r>
          <w:r w:rsidRPr="0046498C">
            <w:fldChar w:fldCharType="end"/>
          </w:r>
          <w:r w:rsidRPr="0046498C">
            <w:t>&lt;</w:t>
          </w:r>
          <w:proofErr w:type="spellStart"/>
          <w:r w:rsidR="006E6C52">
            <w:t>Ollin</w:t>
          </w:r>
          <w:proofErr w:type="spellEnd"/>
          <w:r w:rsidR="006E6C52">
            <w:t xml:space="preserve"> </w:t>
          </w:r>
          <w:proofErr w:type="spellStart"/>
          <w:r w:rsidR="006E6C52">
            <w:t>Code</w:t>
          </w:r>
          <w:proofErr w:type="spellEnd"/>
          <w:r w:rsidR="006E6C52" w:rsidRPr="0046498C">
            <w:t xml:space="preserve"> </w:t>
          </w:r>
          <w:r w:rsidRPr="0046498C">
            <w:t xml:space="preserve">&gt;, </w:t>
          </w:r>
          <w:r w:rsidRPr="0046498C">
            <w:fldChar w:fldCharType="begin"/>
          </w:r>
          <w:r w:rsidRPr="0046498C">
            <w:instrText xml:space="preserve"> DATE \@ "yyyy" </w:instrText>
          </w:r>
          <w:r w:rsidRPr="0046498C">
            <w:fldChar w:fldCharType="separate"/>
          </w:r>
          <w:r w:rsidR="00FC54FB">
            <w:rPr>
              <w:noProof/>
            </w:rPr>
            <w:t>2024</w:t>
          </w:r>
          <w:r w:rsidRPr="0046498C">
            <w:fldChar w:fldCharType="end"/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</w:tcPr>
        <w:p w14:paraId="318D37BB" w14:textId="77777777" w:rsidR="00CC2450" w:rsidRPr="0046498C" w:rsidRDefault="00CC2450" w:rsidP="00CC2450">
          <w:pPr>
            <w:jc w:val="right"/>
          </w:pPr>
          <w:r w:rsidRPr="0046498C">
            <w:rPr>
              <w:rStyle w:val="Nmerodepgina"/>
            </w:rPr>
            <w:fldChar w:fldCharType="begin"/>
          </w:r>
          <w:r w:rsidRPr="0046498C">
            <w:rPr>
              <w:rStyle w:val="Nmerodepgina"/>
            </w:rPr>
            <w:instrText xml:space="preserve">page </w:instrText>
          </w:r>
          <w:r w:rsidRPr="0046498C">
            <w:rPr>
              <w:rStyle w:val="Nmerodepgina"/>
            </w:rPr>
            <w:fldChar w:fldCharType="separate"/>
          </w:r>
          <w:r w:rsidR="00A6191B" w:rsidRPr="0046498C">
            <w:rPr>
              <w:rStyle w:val="Nmerodepgina"/>
            </w:rPr>
            <w:t>5</w:t>
          </w:r>
          <w:r w:rsidRPr="0046498C">
            <w:rPr>
              <w:rStyle w:val="Nmerodepgina"/>
            </w:rPr>
            <w:fldChar w:fldCharType="end"/>
          </w:r>
        </w:p>
      </w:tc>
    </w:tr>
  </w:tbl>
  <w:p w14:paraId="3C36F400" w14:textId="77777777" w:rsidR="005F22A0" w:rsidRPr="0046498C" w:rsidRDefault="005F22A0">
    <w:pPr>
      <w:pStyle w:val="Piedepgina"/>
    </w:pPr>
  </w:p>
  <w:p w14:paraId="5EE61667" w14:textId="77777777" w:rsidR="000B49AA" w:rsidRDefault="000B49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50137" w14:textId="77777777" w:rsidR="00A95422" w:rsidRPr="0046498C" w:rsidRDefault="00A95422">
      <w:pPr>
        <w:spacing w:line="240" w:lineRule="auto"/>
      </w:pPr>
      <w:r w:rsidRPr="0046498C">
        <w:separator/>
      </w:r>
    </w:p>
  </w:footnote>
  <w:footnote w:type="continuationSeparator" w:id="0">
    <w:p w14:paraId="4D79F288" w14:textId="77777777" w:rsidR="00A95422" w:rsidRPr="0046498C" w:rsidRDefault="00A95422">
      <w:pPr>
        <w:spacing w:line="240" w:lineRule="auto"/>
      </w:pPr>
      <w:r w:rsidRPr="0046498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517F" w:rsidRPr="005621B6" w14:paraId="7C137724" w14:textId="77777777" w:rsidTr="00D22F76">
      <w:tc>
        <w:tcPr>
          <w:tcW w:w="6379" w:type="dxa"/>
        </w:tcPr>
        <w:p w14:paraId="62EF570F" w14:textId="77777777" w:rsidR="008C517F" w:rsidRPr="00482D32" w:rsidRDefault="008C517F" w:rsidP="008C517F">
          <w:pPr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sz w:val="22"/>
            </w:rPr>
            <w:t>Zonas arqueológicas de México</w:t>
          </w:r>
        </w:p>
      </w:tc>
      <w:tc>
        <w:tcPr>
          <w:tcW w:w="3179" w:type="dxa"/>
        </w:tcPr>
        <w:p w14:paraId="12EBD33D" w14:textId="215DC10B" w:rsidR="008C517F" w:rsidRPr="00482D32" w:rsidRDefault="008C517F" w:rsidP="008C517F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2"/>
            </w:rPr>
          </w:pPr>
          <w:r w:rsidRPr="00482D32">
            <w:rPr>
              <w:rFonts w:ascii="Calibri" w:hAnsi="Calibri" w:cs="Calibri"/>
              <w:sz w:val="22"/>
            </w:rPr>
            <w:t xml:space="preserve">  </w:t>
          </w:r>
          <w:r w:rsidR="00D27E84" w:rsidRPr="00482D32">
            <w:rPr>
              <w:rFonts w:ascii="Calibri" w:hAnsi="Calibri" w:cs="Calibri"/>
              <w:sz w:val="22"/>
            </w:rPr>
            <w:t>Versión</w:t>
          </w:r>
          <w:r w:rsidRPr="00482D32">
            <w:rPr>
              <w:rFonts w:ascii="Calibri" w:hAnsi="Calibri" w:cs="Calibri"/>
              <w:sz w:val="22"/>
            </w:rPr>
            <w:t>:           &lt;1.0&gt;</w:t>
          </w:r>
        </w:p>
      </w:tc>
    </w:tr>
    <w:tr w:rsidR="008C517F" w:rsidRPr="005621B6" w14:paraId="380D7840" w14:textId="77777777" w:rsidTr="00D22F76">
      <w:tc>
        <w:tcPr>
          <w:tcW w:w="6379" w:type="dxa"/>
        </w:tcPr>
        <w:p w14:paraId="11CE91D3" w14:textId="04C703A9" w:rsidR="008C517F" w:rsidRPr="00482D32" w:rsidRDefault="00D27E84" w:rsidP="008C517F">
          <w:pPr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sz w:val="22"/>
            </w:rPr>
            <w:t>Especificaciones de casos de uso</w:t>
          </w:r>
        </w:p>
      </w:tc>
      <w:tc>
        <w:tcPr>
          <w:tcW w:w="3179" w:type="dxa"/>
        </w:tcPr>
        <w:p w14:paraId="3CBCF4F0" w14:textId="09530FCB" w:rsidR="008C517F" w:rsidRPr="00482D32" w:rsidRDefault="008C517F" w:rsidP="008C517F">
          <w:pPr>
            <w:rPr>
              <w:rFonts w:ascii="Calibri" w:hAnsi="Calibri" w:cs="Calibri"/>
              <w:sz w:val="22"/>
            </w:rPr>
          </w:pPr>
          <w:r w:rsidRPr="00482D32">
            <w:rPr>
              <w:rFonts w:ascii="Calibri" w:hAnsi="Calibri" w:cs="Calibri"/>
              <w:sz w:val="22"/>
            </w:rPr>
            <w:t xml:space="preserve"> Fecha:  </w:t>
          </w:r>
          <w:r>
            <w:rPr>
              <w:rFonts w:ascii="Calibri" w:hAnsi="Calibri" w:cs="Calibri"/>
              <w:sz w:val="22"/>
            </w:rPr>
            <w:t>2</w:t>
          </w:r>
          <w:r w:rsidR="00D27E84">
            <w:rPr>
              <w:rFonts w:ascii="Calibri" w:hAnsi="Calibri" w:cs="Calibri"/>
              <w:sz w:val="22"/>
            </w:rPr>
            <w:t>5</w:t>
          </w:r>
          <w:r>
            <w:rPr>
              <w:rFonts w:ascii="Calibri" w:hAnsi="Calibri" w:cs="Calibri"/>
              <w:sz w:val="22"/>
            </w:rPr>
            <w:t>/09/24</w:t>
          </w:r>
        </w:p>
      </w:tc>
    </w:tr>
  </w:tbl>
  <w:p w14:paraId="77CAF9A7" w14:textId="77777777" w:rsidR="008C517F" w:rsidRDefault="008C517F" w:rsidP="008C517F">
    <w:pPr>
      <w:pStyle w:val="Encabezado"/>
    </w:pPr>
  </w:p>
  <w:p w14:paraId="16E4D279" w14:textId="77777777" w:rsidR="008909EC" w:rsidRPr="0046498C" w:rsidRDefault="008909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73A4" w14:textId="77777777" w:rsidR="008C517F" w:rsidRDefault="008C517F">
    <w:pPr>
      <w:rPr>
        <w:sz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517F" w:rsidRPr="005621B6" w14:paraId="32A8A4DD" w14:textId="77777777" w:rsidTr="00D22F76">
      <w:tc>
        <w:tcPr>
          <w:tcW w:w="6379" w:type="dxa"/>
        </w:tcPr>
        <w:p w14:paraId="700E1766" w14:textId="77777777" w:rsidR="008C517F" w:rsidRPr="00482D32" w:rsidRDefault="008C517F" w:rsidP="008C517F">
          <w:pPr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sz w:val="22"/>
            </w:rPr>
            <w:t>Zonas arqueológicas de México</w:t>
          </w:r>
        </w:p>
      </w:tc>
      <w:tc>
        <w:tcPr>
          <w:tcW w:w="3179" w:type="dxa"/>
        </w:tcPr>
        <w:p w14:paraId="67A4A707" w14:textId="117C9255" w:rsidR="008C517F" w:rsidRPr="00482D32" w:rsidRDefault="008C517F" w:rsidP="008C517F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2"/>
            </w:rPr>
          </w:pPr>
          <w:r w:rsidRPr="00482D32">
            <w:rPr>
              <w:rFonts w:ascii="Calibri" w:hAnsi="Calibri" w:cs="Calibri"/>
              <w:sz w:val="22"/>
            </w:rPr>
            <w:t xml:space="preserve">  </w:t>
          </w:r>
          <w:r w:rsidR="00D27E84" w:rsidRPr="00482D32">
            <w:rPr>
              <w:rFonts w:ascii="Calibri" w:hAnsi="Calibri" w:cs="Calibri"/>
              <w:sz w:val="22"/>
            </w:rPr>
            <w:t>Versión</w:t>
          </w:r>
          <w:r w:rsidRPr="00482D32">
            <w:rPr>
              <w:rFonts w:ascii="Calibri" w:hAnsi="Calibri" w:cs="Calibri"/>
              <w:sz w:val="22"/>
            </w:rPr>
            <w:t>:           &lt;1.0&gt;</w:t>
          </w:r>
        </w:p>
      </w:tc>
    </w:tr>
    <w:tr w:rsidR="008C517F" w:rsidRPr="005621B6" w14:paraId="4A54173C" w14:textId="77777777" w:rsidTr="00FC54FB">
      <w:trPr>
        <w:trHeight w:val="89"/>
      </w:trPr>
      <w:tc>
        <w:tcPr>
          <w:tcW w:w="6379" w:type="dxa"/>
        </w:tcPr>
        <w:p w14:paraId="0AC98CA7" w14:textId="5D80FFD8" w:rsidR="002B3B6A" w:rsidRPr="00482D32" w:rsidRDefault="002B3B6A" w:rsidP="008C517F">
          <w:pPr>
            <w:rPr>
              <w:rFonts w:ascii="Calibri" w:hAnsi="Calibri" w:cs="Calibri"/>
              <w:sz w:val="22"/>
            </w:rPr>
          </w:pPr>
          <w:proofErr w:type="spellStart"/>
          <w:r>
            <w:rPr>
              <w:rFonts w:ascii="Calibri" w:hAnsi="Calibri" w:cs="Calibri"/>
              <w:sz w:val="22"/>
            </w:rPr>
            <w:t>Ollin</w:t>
          </w:r>
          <w:proofErr w:type="spellEnd"/>
          <w:r>
            <w:rPr>
              <w:rFonts w:ascii="Calibri" w:hAnsi="Calibri" w:cs="Calibri"/>
              <w:sz w:val="22"/>
            </w:rPr>
            <w:t xml:space="preserve"> </w:t>
          </w:r>
          <w:proofErr w:type="spellStart"/>
          <w:r>
            <w:rPr>
              <w:rFonts w:ascii="Calibri" w:hAnsi="Calibri" w:cs="Calibri"/>
              <w:sz w:val="22"/>
            </w:rPr>
            <w:t>code</w:t>
          </w:r>
          <w:proofErr w:type="spellEnd"/>
        </w:p>
      </w:tc>
      <w:tc>
        <w:tcPr>
          <w:tcW w:w="3179" w:type="dxa"/>
        </w:tcPr>
        <w:p w14:paraId="71259864" w14:textId="77777777" w:rsidR="008C517F" w:rsidRPr="00482D32" w:rsidRDefault="008C517F" w:rsidP="008C517F">
          <w:pPr>
            <w:rPr>
              <w:rFonts w:ascii="Calibri" w:hAnsi="Calibri" w:cs="Calibri"/>
              <w:sz w:val="22"/>
            </w:rPr>
          </w:pPr>
          <w:r w:rsidRPr="00482D32">
            <w:rPr>
              <w:rFonts w:ascii="Calibri" w:hAnsi="Calibri" w:cs="Calibri"/>
              <w:sz w:val="22"/>
            </w:rPr>
            <w:t xml:space="preserve"> Fecha:  </w:t>
          </w:r>
          <w:r>
            <w:rPr>
              <w:rFonts w:ascii="Calibri" w:hAnsi="Calibri" w:cs="Calibri"/>
              <w:sz w:val="22"/>
            </w:rPr>
            <w:t>25/09/24</w:t>
          </w:r>
        </w:p>
      </w:tc>
    </w:tr>
  </w:tbl>
  <w:p w14:paraId="60F7A7F3" w14:textId="77777777" w:rsidR="00FC54FB" w:rsidRDefault="00FC54F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2450" w:rsidRPr="0046498C" w14:paraId="682169A1" w14:textId="77777777" w:rsidTr="000B49AA">
      <w:tc>
        <w:tcPr>
          <w:tcW w:w="6379" w:type="dxa"/>
        </w:tcPr>
        <w:p w14:paraId="21FD6757" w14:textId="135B5D98" w:rsidR="00CC2450" w:rsidRPr="0046498C" w:rsidRDefault="00E56290" w:rsidP="000B49AA">
          <w:pPr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sz w:val="22"/>
            </w:rPr>
            <w:t xml:space="preserve">Zonas </w:t>
          </w:r>
          <w:r w:rsidR="00D27E84">
            <w:rPr>
              <w:rFonts w:ascii="Calibri" w:hAnsi="Calibri" w:cs="Calibri"/>
              <w:sz w:val="22"/>
            </w:rPr>
            <w:t>arqueológicas</w:t>
          </w:r>
          <w:r>
            <w:rPr>
              <w:rFonts w:ascii="Calibri" w:hAnsi="Calibri" w:cs="Calibri"/>
              <w:sz w:val="22"/>
            </w:rPr>
            <w:t xml:space="preserve"> INAH</w:t>
          </w:r>
        </w:p>
      </w:tc>
      <w:tc>
        <w:tcPr>
          <w:tcW w:w="3179" w:type="dxa"/>
        </w:tcPr>
        <w:p w14:paraId="1172472E" w14:textId="77777777" w:rsidR="00CC2450" w:rsidRPr="0046498C" w:rsidRDefault="00CC2450" w:rsidP="000B49AA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2"/>
            </w:rPr>
          </w:pPr>
          <w:r w:rsidRPr="0046498C">
            <w:rPr>
              <w:rFonts w:ascii="Calibri" w:hAnsi="Calibri" w:cs="Calibri"/>
              <w:sz w:val="22"/>
            </w:rPr>
            <w:t xml:space="preserve">  </w:t>
          </w:r>
          <w:proofErr w:type="spellStart"/>
          <w:r w:rsidRPr="0046498C">
            <w:rPr>
              <w:rFonts w:ascii="Calibri" w:hAnsi="Calibri" w:cs="Calibri"/>
              <w:sz w:val="22"/>
            </w:rPr>
            <w:t>Version</w:t>
          </w:r>
          <w:proofErr w:type="spellEnd"/>
          <w:r w:rsidRPr="0046498C">
            <w:rPr>
              <w:rFonts w:ascii="Calibri" w:hAnsi="Calibri" w:cs="Calibri"/>
              <w:sz w:val="22"/>
            </w:rPr>
            <w:t>:           &lt;1.0&gt;</w:t>
          </w:r>
        </w:p>
      </w:tc>
    </w:tr>
    <w:tr w:rsidR="00CC2450" w:rsidRPr="0046498C" w14:paraId="10849CFB" w14:textId="77777777" w:rsidTr="000B49AA">
      <w:tc>
        <w:tcPr>
          <w:tcW w:w="6379" w:type="dxa"/>
        </w:tcPr>
        <w:p w14:paraId="64DE2EFC" w14:textId="4640C1AE" w:rsidR="00CC2450" w:rsidRPr="0046498C" w:rsidRDefault="00D27E84" w:rsidP="000B49AA">
          <w:pPr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sz w:val="22"/>
            </w:rPr>
            <w:t>Especificación</w:t>
          </w:r>
          <w:r w:rsidR="00E56290">
            <w:rPr>
              <w:rFonts w:ascii="Calibri" w:hAnsi="Calibri" w:cs="Calibri"/>
              <w:sz w:val="22"/>
            </w:rPr>
            <w:t xml:space="preserve"> de casos de uso</w:t>
          </w:r>
        </w:p>
      </w:tc>
      <w:tc>
        <w:tcPr>
          <w:tcW w:w="3179" w:type="dxa"/>
        </w:tcPr>
        <w:p w14:paraId="3ABD7029" w14:textId="711D79F8" w:rsidR="00CC2450" w:rsidRPr="0046498C" w:rsidRDefault="00CC2450" w:rsidP="000B49AA">
          <w:pPr>
            <w:rPr>
              <w:rFonts w:ascii="Calibri" w:hAnsi="Calibri" w:cs="Calibri"/>
              <w:sz w:val="22"/>
            </w:rPr>
          </w:pPr>
          <w:r w:rsidRPr="0046498C">
            <w:rPr>
              <w:rFonts w:ascii="Calibri" w:hAnsi="Calibri" w:cs="Calibri"/>
              <w:sz w:val="22"/>
            </w:rPr>
            <w:t xml:space="preserve"> Fecha:  </w:t>
          </w:r>
          <w:r w:rsidR="00E56290">
            <w:rPr>
              <w:rFonts w:ascii="Calibri" w:hAnsi="Calibri" w:cs="Calibri"/>
              <w:sz w:val="22"/>
            </w:rPr>
            <w:t>25</w:t>
          </w:r>
          <w:r w:rsidRPr="0046498C">
            <w:rPr>
              <w:rFonts w:ascii="Calibri" w:hAnsi="Calibri" w:cs="Calibri"/>
              <w:sz w:val="22"/>
            </w:rPr>
            <w:t>/</w:t>
          </w:r>
          <w:r w:rsidR="00E56290">
            <w:rPr>
              <w:rFonts w:ascii="Calibri" w:hAnsi="Calibri" w:cs="Calibri"/>
              <w:sz w:val="22"/>
            </w:rPr>
            <w:t>09</w:t>
          </w:r>
          <w:r w:rsidR="00E56290" w:rsidRPr="0046498C">
            <w:rPr>
              <w:rFonts w:ascii="Calibri" w:hAnsi="Calibri" w:cs="Calibri"/>
              <w:sz w:val="22"/>
            </w:rPr>
            <w:t xml:space="preserve"> </w:t>
          </w:r>
          <w:r w:rsidRPr="0046498C">
            <w:rPr>
              <w:rFonts w:ascii="Calibri" w:hAnsi="Calibri" w:cs="Calibri"/>
              <w:sz w:val="22"/>
            </w:rPr>
            <w:t>/</w:t>
          </w:r>
          <w:r w:rsidR="00E56290">
            <w:rPr>
              <w:rFonts w:ascii="Calibri" w:hAnsi="Calibri" w:cs="Calibri"/>
              <w:sz w:val="22"/>
            </w:rPr>
            <w:t>24</w:t>
          </w:r>
        </w:p>
      </w:tc>
    </w:tr>
  </w:tbl>
  <w:p w14:paraId="4A86F29E" w14:textId="77777777" w:rsidR="005F22A0" w:rsidRPr="0046498C" w:rsidRDefault="005F2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C28BF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  <w:lang w:val="es-MX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7A7D9C"/>
    <w:multiLevelType w:val="multilevel"/>
    <w:tmpl w:val="4A20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A6FFC"/>
    <w:multiLevelType w:val="multilevel"/>
    <w:tmpl w:val="CB3C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04C6B"/>
    <w:multiLevelType w:val="multilevel"/>
    <w:tmpl w:val="A2E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8644B"/>
    <w:multiLevelType w:val="multilevel"/>
    <w:tmpl w:val="317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D18F4"/>
    <w:multiLevelType w:val="hybridMultilevel"/>
    <w:tmpl w:val="0AF22C38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F08E1"/>
    <w:multiLevelType w:val="hybridMultilevel"/>
    <w:tmpl w:val="8B9A0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3C66"/>
    <w:multiLevelType w:val="multilevel"/>
    <w:tmpl w:val="95E03B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1DA75740"/>
    <w:multiLevelType w:val="hybridMultilevel"/>
    <w:tmpl w:val="D63652B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572826"/>
    <w:multiLevelType w:val="hybridMultilevel"/>
    <w:tmpl w:val="9502F258"/>
    <w:lvl w:ilvl="0" w:tplc="EFF66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1409DF"/>
    <w:multiLevelType w:val="hybridMultilevel"/>
    <w:tmpl w:val="DB5C0352"/>
    <w:lvl w:ilvl="0" w:tplc="B9C6685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92" w:hanging="360"/>
      </w:pPr>
    </w:lvl>
    <w:lvl w:ilvl="2" w:tplc="080A001B" w:tentative="1">
      <w:start w:val="1"/>
      <w:numFmt w:val="lowerRoman"/>
      <w:lvlText w:val="%3."/>
      <w:lvlJc w:val="right"/>
      <w:pPr>
        <w:ind w:left="3312" w:hanging="180"/>
      </w:pPr>
    </w:lvl>
    <w:lvl w:ilvl="3" w:tplc="080A000F" w:tentative="1">
      <w:start w:val="1"/>
      <w:numFmt w:val="decimal"/>
      <w:lvlText w:val="%4."/>
      <w:lvlJc w:val="left"/>
      <w:pPr>
        <w:ind w:left="4032" w:hanging="360"/>
      </w:pPr>
    </w:lvl>
    <w:lvl w:ilvl="4" w:tplc="080A0019" w:tentative="1">
      <w:start w:val="1"/>
      <w:numFmt w:val="lowerLetter"/>
      <w:lvlText w:val="%5."/>
      <w:lvlJc w:val="left"/>
      <w:pPr>
        <w:ind w:left="4752" w:hanging="360"/>
      </w:pPr>
    </w:lvl>
    <w:lvl w:ilvl="5" w:tplc="080A001B" w:tentative="1">
      <w:start w:val="1"/>
      <w:numFmt w:val="lowerRoman"/>
      <w:lvlText w:val="%6."/>
      <w:lvlJc w:val="right"/>
      <w:pPr>
        <w:ind w:left="5472" w:hanging="180"/>
      </w:pPr>
    </w:lvl>
    <w:lvl w:ilvl="6" w:tplc="080A000F" w:tentative="1">
      <w:start w:val="1"/>
      <w:numFmt w:val="decimal"/>
      <w:lvlText w:val="%7."/>
      <w:lvlJc w:val="left"/>
      <w:pPr>
        <w:ind w:left="6192" w:hanging="360"/>
      </w:pPr>
    </w:lvl>
    <w:lvl w:ilvl="7" w:tplc="080A0019" w:tentative="1">
      <w:start w:val="1"/>
      <w:numFmt w:val="lowerLetter"/>
      <w:lvlText w:val="%8."/>
      <w:lvlJc w:val="left"/>
      <w:pPr>
        <w:ind w:left="6912" w:hanging="360"/>
      </w:pPr>
    </w:lvl>
    <w:lvl w:ilvl="8" w:tplc="08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2470226C"/>
    <w:multiLevelType w:val="multilevel"/>
    <w:tmpl w:val="9420F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53FA0"/>
    <w:multiLevelType w:val="multilevel"/>
    <w:tmpl w:val="2788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6694F"/>
    <w:multiLevelType w:val="hybridMultilevel"/>
    <w:tmpl w:val="BD645E3C"/>
    <w:lvl w:ilvl="0" w:tplc="B9C668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3C328D"/>
    <w:multiLevelType w:val="multilevel"/>
    <w:tmpl w:val="F18A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E1206"/>
    <w:multiLevelType w:val="hybridMultilevel"/>
    <w:tmpl w:val="FB98C192"/>
    <w:lvl w:ilvl="0" w:tplc="D14A81C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319A0"/>
    <w:multiLevelType w:val="hybridMultilevel"/>
    <w:tmpl w:val="064252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43779"/>
    <w:multiLevelType w:val="hybridMultilevel"/>
    <w:tmpl w:val="78B41694"/>
    <w:lvl w:ilvl="0" w:tplc="04605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4531B94"/>
    <w:multiLevelType w:val="multilevel"/>
    <w:tmpl w:val="630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E6B6D"/>
    <w:multiLevelType w:val="multilevel"/>
    <w:tmpl w:val="2552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3722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BAF6B2C"/>
    <w:multiLevelType w:val="hybridMultilevel"/>
    <w:tmpl w:val="2C9A5786"/>
    <w:lvl w:ilvl="0" w:tplc="B9C66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ACF3E2A"/>
    <w:multiLevelType w:val="multilevel"/>
    <w:tmpl w:val="49EC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25866"/>
    <w:multiLevelType w:val="singleLevel"/>
    <w:tmpl w:val="A90835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8613E7B"/>
    <w:multiLevelType w:val="multilevel"/>
    <w:tmpl w:val="8368B5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7" w15:restartNumberingAfterBreak="0">
    <w:nsid w:val="5BD71AA9"/>
    <w:multiLevelType w:val="multilevel"/>
    <w:tmpl w:val="E68E86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28" w15:restartNumberingAfterBreak="0">
    <w:nsid w:val="5BEE0007"/>
    <w:multiLevelType w:val="hybridMultilevel"/>
    <w:tmpl w:val="8B9A00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83C40"/>
    <w:multiLevelType w:val="multilevel"/>
    <w:tmpl w:val="7DF2277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360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ind w:left="4320" w:hanging="360"/>
      </w:p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F469A"/>
    <w:multiLevelType w:val="multilevel"/>
    <w:tmpl w:val="6E2E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418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4501C68"/>
    <w:multiLevelType w:val="multilevel"/>
    <w:tmpl w:val="A01CC4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656B163F"/>
    <w:multiLevelType w:val="hybridMultilevel"/>
    <w:tmpl w:val="2D0A1DEA"/>
    <w:lvl w:ilvl="0" w:tplc="2BCEE3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A1120"/>
    <w:multiLevelType w:val="multilevel"/>
    <w:tmpl w:val="443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9A1923"/>
    <w:multiLevelType w:val="hybridMultilevel"/>
    <w:tmpl w:val="24483690"/>
    <w:lvl w:ilvl="0" w:tplc="B984A8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DF2A89"/>
    <w:multiLevelType w:val="hybridMultilevel"/>
    <w:tmpl w:val="308E136C"/>
    <w:lvl w:ilvl="0" w:tplc="ADF65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E0717F"/>
    <w:multiLevelType w:val="hybridMultilevel"/>
    <w:tmpl w:val="D9F65E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381368"/>
    <w:multiLevelType w:val="hybridMultilevel"/>
    <w:tmpl w:val="4392AB86"/>
    <w:lvl w:ilvl="0" w:tplc="6314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3B819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7E13C00"/>
    <w:multiLevelType w:val="multilevel"/>
    <w:tmpl w:val="1724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656208"/>
    <w:multiLevelType w:val="hybridMultilevel"/>
    <w:tmpl w:val="308E13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AE440E6"/>
    <w:multiLevelType w:val="multilevel"/>
    <w:tmpl w:val="FE90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80206E"/>
    <w:multiLevelType w:val="multilevel"/>
    <w:tmpl w:val="BE90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866444"/>
    <w:multiLevelType w:val="hybridMultilevel"/>
    <w:tmpl w:val="FC0021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A1E49"/>
    <w:multiLevelType w:val="multilevel"/>
    <w:tmpl w:val="089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637448">
    <w:abstractNumId w:val="0"/>
  </w:num>
  <w:num w:numId="2" w16cid:durableId="1807239676">
    <w:abstractNumId w:val="39"/>
  </w:num>
  <w:num w:numId="3" w16cid:durableId="147749078">
    <w:abstractNumId w:val="23"/>
  </w:num>
  <w:num w:numId="4" w16cid:durableId="2103258170">
    <w:abstractNumId w:val="42"/>
  </w:num>
  <w:num w:numId="5" w16cid:durableId="1828940208">
    <w:abstractNumId w:val="25"/>
  </w:num>
  <w:num w:numId="6" w16cid:durableId="1224637698">
    <w:abstractNumId w:val="21"/>
  </w:num>
  <w:num w:numId="7" w16cid:durableId="150290031">
    <w:abstractNumId w:val="18"/>
  </w:num>
  <w:num w:numId="8" w16cid:durableId="2032217183">
    <w:abstractNumId w:val="45"/>
  </w:num>
  <w:num w:numId="9" w16cid:durableId="1827743941">
    <w:abstractNumId w:val="41"/>
  </w:num>
  <w:num w:numId="10" w16cid:durableId="986589378">
    <w:abstractNumId w:val="38"/>
  </w:num>
  <w:num w:numId="11" w16cid:durableId="1271084453">
    <w:abstractNumId w:val="37"/>
  </w:num>
  <w:num w:numId="12" w16cid:durableId="969938510">
    <w:abstractNumId w:val="0"/>
  </w:num>
  <w:num w:numId="13" w16cid:durableId="1897163141">
    <w:abstractNumId w:val="35"/>
  </w:num>
  <w:num w:numId="14" w16cid:durableId="2097896814">
    <w:abstractNumId w:val="0"/>
  </w:num>
  <w:num w:numId="15" w16cid:durableId="1981376370">
    <w:abstractNumId w:val="7"/>
  </w:num>
  <w:num w:numId="16" w16cid:durableId="240411306">
    <w:abstractNumId w:val="22"/>
  </w:num>
  <w:num w:numId="17" w16cid:durableId="1110659420">
    <w:abstractNumId w:val="29"/>
  </w:num>
  <w:num w:numId="18" w16cid:durableId="24673432">
    <w:abstractNumId w:val="10"/>
  </w:num>
  <w:num w:numId="19" w16cid:durableId="2038391034">
    <w:abstractNumId w:val="13"/>
  </w:num>
  <w:num w:numId="20" w16cid:durableId="1792279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03836701">
    <w:abstractNumId w:val="0"/>
    <w:lvlOverride w:ilvl="0">
      <w:startOverride w:val="2"/>
    </w:lvlOverride>
  </w:num>
  <w:num w:numId="22" w16cid:durableId="733504885">
    <w:abstractNumId w:val="11"/>
  </w:num>
  <w:num w:numId="23" w16cid:durableId="451822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1038001">
    <w:abstractNumId w:val="46"/>
  </w:num>
  <w:num w:numId="25" w16cid:durableId="1904759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6447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21876589">
    <w:abstractNumId w:val="49"/>
  </w:num>
  <w:num w:numId="28" w16cid:durableId="1104809222">
    <w:abstractNumId w:val="36"/>
  </w:num>
  <w:num w:numId="29" w16cid:durableId="1698920423">
    <w:abstractNumId w:val="27"/>
  </w:num>
  <w:num w:numId="30" w16cid:durableId="125004480">
    <w:abstractNumId w:val="26"/>
  </w:num>
  <w:num w:numId="31" w16cid:durableId="1556627906">
    <w:abstractNumId w:val="17"/>
  </w:num>
  <w:num w:numId="32" w16cid:durableId="631596248">
    <w:abstractNumId w:val="31"/>
  </w:num>
  <w:num w:numId="33" w16cid:durableId="1735658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18380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2658183">
    <w:abstractNumId w:val="9"/>
  </w:num>
  <w:num w:numId="36" w16cid:durableId="2033454420">
    <w:abstractNumId w:val="24"/>
  </w:num>
  <w:num w:numId="37" w16cid:durableId="6483836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38" w16cid:durableId="1312829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17747655">
    <w:abstractNumId w:val="4"/>
  </w:num>
  <w:num w:numId="40" w16cid:durableId="1033919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55223751">
    <w:abstractNumId w:val="8"/>
  </w:num>
  <w:num w:numId="42" w16cid:durableId="577598633">
    <w:abstractNumId w:val="28"/>
  </w:num>
  <w:num w:numId="43" w16cid:durableId="1179083251">
    <w:abstractNumId w:val="6"/>
  </w:num>
  <w:num w:numId="44" w16cid:durableId="1862932243">
    <w:abstractNumId w:val="15"/>
  </w:num>
  <w:num w:numId="45" w16cid:durableId="1667518349">
    <w:abstractNumId w:val="33"/>
  </w:num>
  <w:num w:numId="46" w16cid:durableId="2005468778">
    <w:abstractNumId w:val="40"/>
  </w:num>
  <w:num w:numId="47" w16cid:durableId="1856386438">
    <w:abstractNumId w:val="32"/>
  </w:num>
  <w:num w:numId="48" w16cid:durableId="1544708542">
    <w:abstractNumId w:val="19"/>
  </w:num>
  <w:num w:numId="49" w16cid:durableId="52853771">
    <w:abstractNumId w:val="5"/>
  </w:num>
  <w:num w:numId="50" w16cid:durableId="147984280">
    <w:abstractNumId w:val="48"/>
  </w:num>
  <w:num w:numId="51" w16cid:durableId="289483898">
    <w:abstractNumId w:val="16"/>
  </w:num>
  <w:num w:numId="52" w16cid:durableId="938559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33328035">
    <w:abstractNumId w:val="44"/>
  </w:num>
  <w:num w:numId="54" w16cid:durableId="1548300421">
    <w:abstractNumId w:val="43"/>
  </w:num>
  <w:num w:numId="55" w16cid:durableId="1569922169">
    <w:abstractNumId w:val="14"/>
  </w:num>
  <w:num w:numId="56" w16cid:durableId="1876238642">
    <w:abstractNumId w:val="20"/>
  </w:num>
  <w:num w:numId="57" w16cid:durableId="884487307">
    <w:abstractNumId w:val="2"/>
  </w:num>
  <w:num w:numId="58" w16cid:durableId="1948386876">
    <w:abstractNumId w:val="12"/>
  </w:num>
  <w:num w:numId="59" w16cid:durableId="286279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080975294">
    <w:abstractNumId w:val="3"/>
  </w:num>
  <w:num w:numId="61" w16cid:durableId="446049149">
    <w:abstractNumId w:val="1"/>
  </w:num>
  <w:num w:numId="62" w16cid:durableId="2067096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19764931">
    <w:abstractNumId w:val="47"/>
  </w:num>
  <w:num w:numId="64" w16cid:durableId="1498497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683868633">
    <w:abstractNumId w:val="30"/>
  </w:num>
  <w:num w:numId="66" w16cid:durableId="897435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22"/>
    <w:rsid w:val="00005111"/>
    <w:rsid w:val="000060AB"/>
    <w:rsid w:val="00017185"/>
    <w:rsid w:val="00027D7A"/>
    <w:rsid w:val="0003622B"/>
    <w:rsid w:val="00040313"/>
    <w:rsid w:val="00092F94"/>
    <w:rsid w:val="000963CB"/>
    <w:rsid w:val="000B35F8"/>
    <w:rsid w:val="000B49AA"/>
    <w:rsid w:val="000D423A"/>
    <w:rsid w:val="000E0BB9"/>
    <w:rsid w:val="000E4C4F"/>
    <w:rsid w:val="001003ED"/>
    <w:rsid w:val="001012DC"/>
    <w:rsid w:val="00106D6F"/>
    <w:rsid w:val="0011793F"/>
    <w:rsid w:val="001249EC"/>
    <w:rsid w:val="00135C1F"/>
    <w:rsid w:val="00142F6F"/>
    <w:rsid w:val="001A73AA"/>
    <w:rsid w:val="001B3F34"/>
    <w:rsid w:val="001C38E7"/>
    <w:rsid w:val="001C65F7"/>
    <w:rsid w:val="001D70FA"/>
    <w:rsid w:val="00205671"/>
    <w:rsid w:val="0020613C"/>
    <w:rsid w:val="00212B2E"/>
    <w:rsid w:val="00234844"/>
    <w:rsid w:val="0024067B"/>
    <w:rsid w:val="00252983"/>
    <w:rsid w:val="00271506"/>
    <w:rsid w:val="002824C4"/>
    <w:rsid w:val="00286BBC"/>
    <w:rsid w:val="00292061"/>
    <w:rsid w:val="002A28E3"/>
    <w:rsid w:val="002B3B6A"/>
    <w:rsid w:val="002B5F09"/>
    <w:rsid w:val="002F781A"/>
    <w:rsid w:val="00306FC3"/>
    <w:rsid w:val="00347E1E"/>
    <w:rsid w:val="003C4F9E"/>
    <w:rsid w:val="003C7A38"/>
    <w:rsid w:val="003F7EA4"/>
    <w:rsid w:val="0042359E"/>
    <w:rsid w:val="00423912"/>
    <w:rsid w:val="00460CE6"/>
    <w:rsid w:val="0046498C"/>
    <w:rsid w:val="00485EAE"/>
    <w:rsid w:val="00486FC6"/>
    <w:rsid w:val="00487FD4"/>
    <w:rsid w:val="00493940"/>
    <w:rsid w:val="00493DEF"/>
    <w:rsid w:val="004C3EB0"/>
    <w:rsid w:val="004C4786"/>
    <w:rsid w:val="0050795B"/>
    <w:rsid w:val="00507D23"/>
    <w:rsid w:val="00520374"/>
    <w:rsid w:val="005214C6"/>
    <w:rsid w:val="00526357"/>
    <w:rsid w:val="005371EC"/>
    <w:rsid w:val="00543D91"/>
    <w:rsid w:val="00551D2C"/>
    <w:rsid w:val="00577C88"/>
    <w:rsid w:val="00580E09"/>
    <w:rsid w:val="00583247"/>
    <w:rsid w:val="00593C43"/>
    <w:rsid w:val="005A330F"/>
    <w:rsid w:val="005A4E65"/>
    <w:rsid w:val="005B2E2E"/>
    <w:rsid w:val="005B54F6"/>
    <w:rsid w:val="005C0ABC"/>
    <w:rsid w:val="005D2338"/>
    <w:rsid w:val="005F22A0"/>
    <w:rsid w:val="00612795"/>
    <w:rsid w:val="006149A1"/>
    <w:rsid w:val="006219DF"/>
    <w:rsid w:val="00624342"/>
    <w:rsid w:val="0062473A"/>
    <w:rsid w:val="006365AA"/>
    <w:rsid w:val="006443FC"/>
    <w:rsid w:val="00655BF8"/>
    <w:rsid w:val="00655D39"/>
    <w:rsid w:val="00656AAA"/>
    <w:rsid w:val="00670636"/>
    <w:rsid w:val="00680C75"/>
    <w:rsid w:val="00680CF4"/>
    <w:rsid w:val="00696DB4"/>
    <w:rsid w:val="0069758A"/>
    <w:rsid w:val="006A1CD5"/>
    <w:rsid w:val="006B10E8"/>
    <w:rsid w:val="006B3E82"/>
    <w:rsid w:val="006B52FA"/>
    <w:rsid w:val="006C1F95"/>
    <w:rsid w:val="006D3AED"/>
    <w:rsid w:val="006D4213"/>
    <w:rsid w:val="006E6C52"/>
    <w:rsid w:val="00705B7D"/>
    <w:rsid w:val="00731BDA"/>
    <w:rsid w:val="00785F4C"/>
    <w:rsid w:val="007B6FEB"/>
    <w:rsid w:val="007C08AD"/>
    <w:rsid w:val="007C0C82"/>
    <w:rsid w:val="007C1791"/>
    <w:rsid w:val="007C230E"/>
    <w:rsid w:val="007C70E3"/>
    <w:rsid w:val="007D2701"/>
    <w:rsid w:val="007D413D"/>
    <w:rsid w:val="007D51B4"/>
    <w:rsid w:val="007D675A"/>
    <w:rsid w:val="007E5EF9"/>
    <w:rsid w:val="007E77E7"/>
    <w:rsid w:val="007F01A8"/>
    <w:rsid w:val="007F6444"/>
    <w:rsid w:val="00814016"/>
    <w:rsid w:val="00820411"/>
    <w:rsid w:val="00820D5F"/>
    <w:rsid w:val="008231CC"/>
    <w:rsid w:val="0083158F"/>
    <w:rsid w:val="008339CD"/>
    <w:rsid w:val="00844404"/>
    <w:rsid w:val="008545A4"/>
    <w:rsid w:val="00857ABD"/>
    <w:rsid w:val="00872C6E"/>
    <w:rsid w:val="00872D32"/>
    <w:rsid w:val="00873A8A"/>
    <w:rsid w:val="0088604B"/>
    <w:rsid w:val="008909EC"/>
    <w:rsid w:val="008A46D2"/>
    <w:rsid w:val="008B5485"/>
    <w:rsid w:val="008C25DF"/>
    <w:rsid w:val="008C4953"/>
    <w:rsid w:val="008C517F"/>
    <w:rsid w:val="008F1E62"/>
    <w:rsid w:val="008F71D7"/>
    <w:rsid w:val="00904DE6"/>
    <w:rsid w:val="009078F5"/>
    <w:rsid w:val="00912BB1"/>
    <w:rsid w:val="00917F4D"/>
    <w:rsid w:val="009352FB"/>
    <w:rsid w:val="00970904"/>
    <w:rsid w:val="00974D95"/>
    <w:rsid w:val="00981437"/>
    <w:rsid w:val="00981628"/>
    <w:rsid w:val="009872EC"/>
    <w:rsid w:val="009B76E0"/>
    <w:rsid w:val="009B7881"/>
    <w:rsid w:val="009C32FE"/>
    <w:rsid w:val="009D19A3"/>
    <w:rsid w:val="009D2A88"/>
    <w:rsid w:val="009E31CC"/>
    <w:rsid w:val="009E601F"/>
    <w:rsid w:val="009F53B4"/>
    <w:rsid w:val="00A0210A"/>
    <w:rsid w:val="00A15DC6"/>
    <w:rsid w:val="00A16D2A"/>
    <w:rsid w:val="00A31895"/>
    <w:rsid w:val="00A51987"/>
    <w:rsid w:val="00A6191B"/>
    <w:rsid w:val="00A653ED"/>
    <w:rsid w:val="00A74321"/>
    <w:rsid w:val="00A95422"/>
    <w:rsid w:val="00AB302C"/>
    <w:rsid w:val="00AE73AA"/>
    <w:rsid w:val="00B02AD1"/>
    <w:rsid w:val="00B11D25"/>
    <w:rsid w:val="00B14368"/>
    <w:rsid w:val="00B152E3"/>
    <w:rsid w:val="00B30BD0"/>
    <w:rsid w:val="00B71ED0"/>
    <w:rsid w:val="00B72872"/>
    <w:rsid w:val="00B9660B"/>
    <w:rsid w:val="00BD6C9D"/>
    <w:rsid w:val="00BF2A4E"/>
    <w:rsid w:val="00BF3A12"/>
    <w:rsid w:val="00C10971"/>
    <w:rsid w:val="00C26745"/>
    <w:rsid w:val="00C32F35"/>
    <w:rsid w:val="00C410FF"/>
    <w:rsid w:val="00C42CE1"/>
    <w:rsid w:val="00C4313C"/>
    <w:rsid w:val="00C60157"/>
    <w:rsid w:val="00C6776D"/>
    <w:rsid w:val="00C725E4"/>
    <w:rsid w:val="00C8754C"/>
    <w:rsid w:val="00C914EF"/>
    <w:rsid w:val="00C93129"/>
    <w:rsid w:val="00CB1C6D"/>
    <w:rsid w:val="00CC2450"/>
    <w:rsid w:val="00CE4D5E"/>
    <w:rsid w:val="00CF3C2E"/>
    <w:rsid w:val="00CF76CB"/>
    <w:rsid w:val="00D056D0"/>
    <w:rsid w:val="00D22B77"/>
    <w:rsid w:val="00D23F3A"/>
    <w:rsid w:val="00D27E84"/>
    <w:rsid w:val="00D3275B"/>
    <w:rsid w:val="00D474A5"/>
    <w:rsid w:val="00D55E87"/>
    <w:rsid w:val="00D8425D"/>
    <w:rsid w:val="00DB6014"/>
    <w:rsid w:val="00DE601C"/>
    <w:rsid w:val="00E21FF7"/>
    <w:rsid w:val="00E26553"/>
    <w:rsid w:val="00E410A9"/>
    <w:rsid w:val="00E4342F"/>
    <w:rsid w:val="00E4690A"/>
    <w:rsid w:val="00E56290"/>
    <w:rsid w:val="00E92616"/>
    <w:rsid w:val="00E92F7F"/>
    <w:rsid w:val="00E968A7"/>
    <w:rsid w:val="00EA18DC"/>
    <w:rsid w:val="00EC072E"/>
    <w:rsid w:val="00EC21B7"/>
    <w:rsid w:val="00ED41A0"/>
    <w:rsid w:val="00EE0DC3"/>
    <w:rsid w:val="00EE10DF"/>
    <w:rsid w:val="00EE4AE8"/>
    <w:rsid w:val="00EE578D"/>
    <w:rsid w:val="00EE6D09"/>
    <w:rsid w:val="00F02540"/>
    <w:rsid w:val="00F05709"/>
    <w:rsid w:val="00F16515"/>
    <w:rsid w:val="00F202DC"/>
    <w:rsid w:val="00F23FAB"/>
    <w:rsid w:val="00F26A6F"/>
    <w:rsid w:val="00F34001"/>
    <w:rsid w:val="00F35F4A"/>
    <w:rsid w:val="00F465AA"/>
    <w:rsid w:val="00F511D7"/>
    <w:rsid w:val="00F51583"/>
    <w:rsid w:val="00F5255A"/>
    <w:rsid w:val="00F6521E"/>
    <w:rsid w:val="00F8580A"/>
    <w:rsid w:val="00FA0DB6"/>
    <w:rsid w:val="00FA11D6"/>
    <w:rsid w:val="00FA6913"/>
    <w:rsid w:val="00FB07B5"/>
    <w:rsid w:val="00FB5D9B"/>
    <w:rsid w:val="00FC0552"/>
    <w:rsid w:val="00FC27CA"/>
    <w:rsid w:val="00FC54FB"/>
    <w:rsid w:val="00FD4BB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4CC054"/>
  <w15:chartTrackingRefBased/>
  <w15:docId w15:val="{500697CF-F9E9-4450-A8DD-5BA7DE50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D25"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rsid w:val="00EC072E"/>
    <w:pPr>
      <w:tabs>
        <w:tab w:val="right" w:pos="9360"/>
      </w:tabs>
      <w:spacing w:before="240" w:after="60"/>
      <w:ind w:right="720"/>
    </w:pPr>
    <w:rPr>
      <w:rFonts w:ascii="Cambria" w:hAnsi="Cambria"/>
      <w:sz w:val="24"/>
    </w:rPr>
  </w:style>
  <w:style w:type="paragraph" w:styleId="TDC2">
    <w:name w:val="toc 2"/>
    <w:basedOn w:val="Normal"/>
    <w:next w:val="Normal"/>
    <w:uiPriority w:val="39"/>
    <w:rsid w:val="00EC072E"/>
    <w:pPr>
      <w:tabs>
        <w:tab w:val="right" w:pos="9360"/>
      </w:tabs>
      <w:ind w:left="432" w:right="720"/>
    </w:pPr>
    <w:rPr>
      <w:rFonts w:ascii="Cambria" w:hAnsi="Cambria"/>
      <w:sz w:val="24"/>
    </w:rPr>
  </w:style>
  <w:style w:type="paragraph" w:styleId="TDC3">
    <w:name w:val="toc 3"/>
    <w:basedOn w:val="Normal"/>
    <w:next w:val="Normal"/>
    <w:uiPriority w:val="39"/>
    <w:rsid w:val="00EC072E"/>
    <w:pPr>
      <w:tabs>
        <w:tab w:val="right" w:pos="9360"/>
      </w:tabs>
      <w:ind w:left="864"/>
    </w:pPr>
    <w:rPr>
      <w:rFonts w:ascii="Cambria" w:hAnsi="Cambria"/>
      <w:sz w:val="24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semiHidden/>
    <w:rPr>
      <w:sz w:val="20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Textoindependiente"/>
    <w:autoRedefine/>
    <w:rsid w:val="008909EC"/>
    <w:pPr>
      <w:spacing w:after="120"/>
      <w:ind w:left="720"/>
    </w:pPr>
    <w:rPr>
      <w:i/>
      <w:color w:val="0000FF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4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2450"/>
    <w:rPr>
      <w:rFonts w:ascii="Tahoma" w:hAnsi="Tahoma" w:cs="Tahoma"/>
      <w:sz w:val="16"/>
      <w:szCs w:val="16"/>
      <w:lang w:val="en-US"/>
    </w:rPr>
  </w:style>
  <w:style w:type="character" w:customStyle="1" w:styleId="TtuloCar">
    <w:name w:val="Título Car"/>
    <w:link w:val="Ttulo"/>
    <w:rsid w:val="00A95422"/>
    <w:rPr>
      <w:rFonts w:ascii="Arial" w:hAnsi="Arial"/>
      <w:b/>
      <w:sz w:val="36"/>
      <w:lang w:val="en-US"/>
    </w:rPr>
  </w:style>
  <w:style w:type="character" w:customStyle="1" w:styleId="Ttulo1Car">
    <w:name w:val="Título 1 Car"/>
    <w:link w:val="Ttulo1"/>
    <w:rsid w:val="00135C1F"/>
    <w:rPr>
      <w:rFonts w:ascii="Arial" w:hAnsi="Arial"/>
      <w:b/>
      <w:sz w:val="24"/>
      <w:lang w:val="en-US"/>
    </w:rPr>
  </w:style>
  <w:style w:type="character" w:customStyle="1" w:styleId="Ttulo2Car">
    <w:name w:val="Título 2 Car"/>
    <w:link w:val="Ttulo2"/>
    <w:rsid w:val="00135C1F"/>
    <w:rPr>
      <w:rFonts w:ascii="Arial" w:hAnsi="Arial"/>
      <w:b/>
      <w:lang w:val="en-US"/>
    </w:rPr>
  </w:style>
  <w:style w:type="character" w:customStyle="1" w:styleId="Ttulo3Car">
    <w:name w:val="Título 3 Car"/>
    <w:link w:val="Ttulo3"/>
    <w:rsid w:val="00135C1F"/>
    <w:rPr>
      <w:rFonts w:ascii="Arial" w:hAnsi="Arial"/>
      <w:i/>
      <w:lang w:val="en-US"/>
    </w:rPr>
  </w:style>
  <w:style w:type="character" w:customStyle="1" w:styleId="TextoindependienteCar">
    <w:name w:val="Texto independiente Car"/>
    <w:link w:val="Textoindependiente"/>
    <w:rsid w:val="00135C1F"/>
    <w:rPr>
      <w:lang w:val="en-US"/>
    </w:rPr>
  </w:style>
  <w:style w:type="character" w:customStyle="1" w:styleId="EncabezadoCar">
    <w:name w:val="Encabezado Car"/>
    <w:basedOn w:val="Fuentedeprrafopredeter"/>
    <w:link w:val="Encabezado"/>
    <w:rsid w:val="008C517F"/>
  </w:style>
  <w:style w:type="character" w:styleId="Textoennegrita">
    <w:name w:val="Strong"/>
    <w:basedOn w:val="Fuentedeprrafopredeter"/>
    <w:uiPriority w:val="22"/>
    <w:qFormat/>
    <w:rsid w:val="008C517F"/>
    <w:rPr>
      <w:b/>
      <w:bCs/>
    </w:rPr>
  </w:style>
  <w:style w:type="character" w:customStyle="1" w:styleId="Ttulo4Car">
    <w:name w:val="Título 4 Car"/>
    <w:basedOn w:val="Fuentedeprrafopredeter"/>
    <w:link w:val="Ttulo4"/>
    <w:rsid w:val="008C517F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28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9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mev\AppData\Local\Microsoft\Windows\INetCache\IE\HNAJLKL1\EspecificacionCU2%5b1%5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b94166-7c6d-41fb-91aa-25b81d10d5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B7F2BF33BD547BBC6259F4CAB1EBB" ma:contentTypeVersion="13" ma:contentTypeDescription="Create a new document." ma:contentTypeScope="" ma:versionID="7661d286767e30b9868c0d28aeca49e5">
  <xsd:schema xmlns:xsd="http://www.w3.org/2001/XMLSchema" xmlns:xs="http://www.w3.org/2001/XMLSchema" xmlns:p="http://schemas.microsoft.com/office/2006/metadata/properties" xmlns:ns3="3db94166-7c6d-41fb-91aa-25b81d10d574" xmlns:ns4="eeb36b27-f336-4aff-9715-96ce550a9388" targetNamespace="http://schemas.microsoft.com/office/2006/metadata/properties" ma:root="true" ma:fieldsID="fa853bf44f780f98aa05c3c0b1b7b408" ns3:_="" ns4:_="">
    <xsd:import namespace="3db94166-7c6d-41fb-91aa-25b81d10d574"/>
    <xsd:import namespace="eeb36b27-f336-4aff-9715-96ce550a93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94166-7c6d-41fb-91aa-25b81d10d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b27-f336-4aff-9715-96ce550a93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60D6F-69CA-4DB8-AAB2-E9054206AC98}">
  <ds:schemaRefs>
    <ds:schemaRef ds:uri="http://purl.org/dc/terms/"/>
    <ds:schemaRef ds:uri="eeb36b27-f336-4aff-9715-96ce550a938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3db94166-7c6d-41fb-91aa-25b81d10d57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22C746A-DD35-4565-942A-5A35D8C08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53FB6-61DE-4B5E-AEB0-0F1C6448A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94166-7c6d-41fb-91aa-25b81d10d574"/>
    <ds:schemaRef ds:uri="eeb36b27-f336-4aff-9715-96ce550a9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556BCF-57CA-4704-B634-B41FC3C0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EspecificacionCU2[1]</Template>
  <TotalTime>0</TotalTime>
  <Pages>72</Pages>
  <Words>7064</Words>
  <Characters>38855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Maintain Professor Information Use Case Specification</vt:lpstr>
    </vt:vector>
  </TitlesOfParts>
  <Company>Equipo de Desarrollo</Company>
  <LinksUpToDate>false</LinksUpToDate>
  <CharactersWithSpaces>45828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Maintain Professor Information Use Case Specification</dc:title>
  <dc:subject>OOAD v4.2</dc:subject>
  <dc:creator>Esmeralda Lili Velazquez Linares</dc:creator>
  <cp:keywords/>
  <cp:lastModifiedBy>ESMERALDA LILI VELAZQUEZ LINARES</cp:lastModifiedBy>
  <cp:revision>2</cp:revision>
  <cp:lastPrinted>2016-02-17T18:30:00Z</cp:lastPrinted>
  <dcterms:created xsi:type="dcterms:W3CDTF">2024-10-02T01:48:00Z</dcterms:created>
  <dcterms:modified xsi:type="dcterms:W3CDTF">2024-10-02T01:48:00Z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0x010100CEDB7F2BF33BD547BBC6259F4CAB1EBB</vt:lpwstr>
  </property>
</Properties>
</file>